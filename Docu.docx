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DF529B" w14:textId="25ADC36F" w:rsidR="0023168E" w:rsidRDefault="004C5A4C" w:rsidP="00EE62CA">
      <w:pPr>
        <w:pStyle w:val="Title"/>
      </w:pPr>
      <w:r>
        <w:t xml:space="preserve">ONLINE LEARNING MANAGEMENT SYSTEM </w:t>
      </w:r>
      <w:r w:rsidR="009322DC">
        <w:t xml:space="preserve">WITH SMS NOTIFICATION </w:t>
      </w:r>
      <w:r>
        <w:t>FOR</w:t>
      </w:r>
      <w:r w:rsidR="00FA0933">
        <w:t xml:space="preserve"> GATEWAY</w:t>
      </w:r>
      <w:r w:rsidR="00596D04">
        <w:t>S</w:t>
      </w:r>
      <w:r w:rsidR="00FA0933">
        <w:t xml:space="preserve"> INSTITUTE OF SCIENCE AND TECHNOLOGY</w:t>
      </w:r>
      <w:r w:rsidR="00F91F64">
        <w:t xml:space="preserve"> </w:t>
      </w:r>
    </w:p>
    <w:p w14:paraId="2970ADE5" w14:textId="77777777" w:rsidR="00FA0933" w:rsidRPr="00FA0933" w:rsidRDefault="00FA0933" w:rsidP="00E96999">
      <w:pPr>
        <w:jc w:val="both"/>
      </w:pPr>
    </w:p>
    <w:p w14:paraId="62CBFCC3" w14:textId="77777777" w:rsidR="0023168E" w:rsidRDefault="0023168E" w:rsidP="00EE62CA">
      <w:r>
        <w:t>A Thesis Proposal</w:t>
      </w:r>
    </w:p>
    <w:p w14:paraId="46ACA51F" w14:textId="77777777" w:rsidR="0023168E" w:rsidRDefault="0023168E" w:rsidP="00EE62CA">
      <w:r>
        <w:t>Presented to the Faculty of the</w:t>
      </w:r>
    </w:p>
    <w:p w14:paraId="68477FC2" w14:textId="77777777" w:rsidR="0023168E" w:rsidRDefault="00574A8F" w:rsidP="00EE62CA">
      <w:r>
        <w:t>Information and Communications Technology Program</w:t>
      </w:r>
    </w:p>
    <w:p w14:paraId="19FD2C17" w14:textId="77777777" w:rsidR="00574A8F" w:rsidRDefault="00574A8F" w:rsidP="00EE62CA">
      <w:r>
        <w:t xml:space="preserve">STI College </w:t>
      </w:r>
      <w:r w:rsidR="00CC4099">
        <w:t>Fairview</w:t>
      </w:r>
    </w:p>
    <w:p w14:paraId="20913670" w14:textId="77777777" w:rsidR="00574A8F" w:rsidRDefault="00574A8F" w:rsidP="00E96999">
      <w:pPr>
        <w:spacing w:after="1560" w:line="1200" w:lineRule="auto"/>
        <w:jc w:val="both"/>
      </w:pPr>
    </w:p>
    <w:p w14:paraId="7DE2367C" w14:textId="77777777" w:rsidR="00574A8F" w:rsidRDefault="00574A8F" w:rsidP="00EE62CA">
      <w:r>
        <w:t>In Partial Fulfilment</w:t>
      </w:r>
    </w:p>
    <w:p w14:paraId="6A511E0B" w14:textId="77777777" w:rsidR="00574A8F" w:rsidRDefault="00574A8F" w:rsidP="00EE62CA">
      <w:r>
        <w:t>of the Requirements for the Degree</w:t>
      </w:r>
    </w:p>
    <w:p w14:paraId="44FA7485" w14:textId="77777777" w:rsidR="005D72B9" w:rsidRDefault="00574A8F" w:rsidP="00EE62CA">
      <w:pPr>
        <w:spacing w:after="1560" w:line="1200" w:lineRule="auto"/>
      </w:pPr>
      <w:r>
        <w:t xml:space="preserve">Bachelor of Science in </w:t>
      </w:r>
      <w:r w:rsidR="005D72B9">
        <w:t>Information Technology</w:t>
      </w:r>
    </w:p>
    <w:p w14:paraId="5754FB11" w14:textId="77777777" w:rsidR="00574A8F" w:rsidRDefault="005D72B9" w:rsidP="00EE62CA">
      <w:r>
        <w:t>Adrian C. Ibon</w:t>
      </w:r>
    </w:p>
    <w:p w14:paraId="72309277" w14:textId="77777777" w:rsidR="00BA40ED" w:rsidRDefault="005D72B9" w:rsidP="00EE62CA">
      <w:r>
        <w:t>Dancel B. Tee</w:t>
      </w:r>
    </w:p>
    <w:p w14:paraId="4C6FD086" w14:textId="77777777" w:rsidR="00BA40ED" w:rsidRDefault="005D72B9" w:rsidP="00EE62CA">
      <w:r>
        <w:t>Darrell B. Cheng</w:t>
      </w:r>
    </w:p>
    <w:p w14:paraId="789F70BB" w14:textId="77777777" w:rsidR="00BA40ED" w:rsidRDefault="005D72B9" w:rsidP="00EE62CA">
      <w:r>
        <w:t>Karlo J. Bonayon</w:t>
      </w:r>
    </w:p>
    <w:p w14:paraId="17B49DC9" w14:textId="77777777" w:rsidR="00BA40ED" w:rsidRDefault="00BA40ED" w:rsidP="00EE62CA"/>
    <w:p w14:paraId="0715F892" w14:textId="77777777" w:rsidR="00BA40ED" w:rsidRDefault="00BA40ED" w:rsidP="00EE62CA"/>
    <w:p w14:paraId="70EDB6A1" w14:textId="77777777" w:rsidR="00BA40ED" w:rsidRDefault="009D2269" w:rsidP="00DC48C5">
      <w:r>
        <w:t>July 2017</w:t>
      </w:r>
    </w:p>
    <w:p w14:paraId="6A84242A" w14:textId="77777777" w:rsidR="00BA40ED" w:rsidRPr="00BA40ED" w:rsidRDefault="00BA40ED" w:rsidP="00EE62CA">
      <w:pPr>
        <w:rPr>
          <w:b w:val="0"/>
          <w:szCs w:val="24"/>
        </w:rPr>
      </w:pPr>
      <w:r w:rsidRPr="00BA40ED">
        <w:rPr>
          <w:szCs w:val="24"/>
        </w:rPr>
        <w:lastRenderedPageBreak/>
        <w:t>ENDORSEMENT FORM FOR PROPOSAL DEFENSE</w:t>
      </w:r>
    </w:p>
    <w:p w14:paraId="6A6C4BD4" w14:textId="77777777" w:rsidR="00BA40ED" w:rsidRPr="00BA40ED" w:rsidRDefault="00BA40ED" w:rsidP="00E96999">
      <w:pPr>
        <w:jc w:val="both"/>
        <w:rPr>
          <w:b w:val="0"/>
          <w:szCs w:val="24"/>
        </w:rPr>
      </w:pPr>
    </w:p>
    <w:p w14:paraId="57A5E56C" w14:textId="77777777" w:rsidR="00BA40ED" w:rsidRPr="00BA40ED" w:rsidRDefault="00BA40ED" w:rsidP="00E96999">
      <w:pPr>
        <w:jc w:val="both"/>
        <w:rPr>
          <w:b w:val="0"/>
          <w:szCs w:val="24"/>
        </w:rPr>
      </w:pPr>
    </w:p>
    <w:p w14:paraId="125F3F2C" w14:textId="4002D7AC" w:rsidR="00BA40ED" w:rsidRPr="00BA40ED" w:rsidRDefault="00BA40ED" w:rsidP="00E96999">
      <w:pPr>
        <w:jc w:val="both"/>
        <w:rPr>
          <w:b w:val="0"/>
          <w:szCs w:val="24"/>
        </w:rPr>
      </w:pPr>
      <w:r w:rsidRPr="00BA40ED">
        <w:rPr>
          <w:szCs w:val="24"/>
        </w:rPr>
        <w:t xml:space="preserve">TITLE OF RESEARCH: </w:t>
      </w:r>
      <w:r w:rsidRPr="00BA40ED">
        <w:rPr>
          <w:szCs w:val="24"/>
        </w:rPr>
        <w:tab/>
      </w:r>
      <w:r w:rsidRPr="00BA40ED">
        <w:rPr>
          <w:szCs w:val="24"/>
        </w:rPr>
        <w:tab/>
      </w:r>
      <w:r w:rsidR="00A73779">
        <w:rPr>
          <w:szCs w:val="24"/>
        </w:rPr>
        <w:t>Online Learning Management System</w:t>
      </w:r>
      <w:r w:rsidR="00345AF8">
        <w:rPr>
          <w:szCs w:val="24"/>
        </w:rPr>
        <w:t xml:space="preserve"> with SMS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t>Notification</w:t>
      </w:r>
      <w:r w:rsidR="00A73779">
        <w:rPr>
          <w:szCs w:val="24"/>
        </w:rPr>
        <w:t xml:space="preserve"> for </w:t>
      </w:r>
      <w:r w:rsidR="00FA0933">
        <w:rPr>
          <w:szCs w:val="24"/>
        </w:rPr>
        <w:t>Gateway</w:t>
      </w:r>
      <w:r w:rsidR="00C43961">
        <w:rPr>
          <w:szCs w:val="24"/>
        </w:rPr>
        <w:t>s</w:t>
      </w:r>
      <w:r w:rsidR="00FA0933">
        <w:rPr>
          <w:szCs w:val="24"/>
        </w:rPr>
        <w:t xml:space="preserve"> Institute of Science and </w:t>
      </w:r>
      <w:r w:rsidR="00345AF8">
        <w:rPr>
          <w:szCs w:val="24"/>
        </w:rPr>
        <w:tab/>
      </w:r>
      <w:r w:rsidR="00345AF8">
        <w:rPr>
          <w:szCs w:val="24"/>
        </w:rPr>
        <w:tab/>
      </w:r>
      <w:r w:rsidR="00345AF8">
        <w:rPr>
          <w:szCs w:val="24"/>
        </w:rPr>
        <w:tab/>
      </w:r>
      <w:r w:rsidR="00345AF8">
        <w:rPr>
          <w:szCs w:val="24"/>
        </w:rPr>
        <w:tab/>
      </w:r>
      <w:r w:rsidR="00345AF8">
        <w:rPr>
          <w:szCs w:val="24"/>
        </w:rPr>
        <w:tab/>
      </w:r>
      <w:r w:rsidR="00FA0933">
        <w:rPr>
          <w:szCs w:val="24"/>
        </w:rPr>
        <w:t>Technology</w:t>
      </w:r>
      <w:r w:rsidR="00DC48C5">
        <w:rPr>
          <w:szCs w:val="24"/>
        </w:rPr>
        <w:t xml:space="preserve"> </w:t>
      </w:r>
      <w:r w:rsidR="00345AF8">
        <w:rPr>
          <w:szCs w:val="24"/>
        </w:rPr>
        <w:tab/>
      </w:r>
      <w:r w:rsidR="00345AF8">
        <w:rPr>
          <w:szCs w:val="24"/>
        </w:rPr>
        <w:tab/>
      </w:r>
      <w:r w:rsidR="00345AF8">
        <w:rPr>
          <w:szCs w:val="24"/>
        </w:rPr>
        <w:tab/>
      </w:r>
      <w:r w:rsidR="00345AF8">
        <w:rPr>
          <w:szCs w:val="24"/>
        </w:rPr>
        <w:tab/>
      </w:r>
      <w:r w:rsidR="00345AF8">
        <w:rPr>
          <w:szCs w:val="24"/>
        </w:rPr>
        <w:tab/>
      </w:r>
      <w:r w:rsidR="00345AF8">
        <w:rPr>
          <w:szCs w:val="24"/>
        </w:rPr>
        <w:tab/>
      </w:r>
    </w:p>
    <w:p w14:paraId="6B0733C7" w14:textId="77777777" w:rsidR="00BA40ED" w:rsidRPr="00BA40ED" w:rsidRDefault="00BA40ED" w:rsidP="00E96999">
      <w:pPr>
        <w:jc w:val="both"/>
        <w:rPr>
          <w:b w:val="0"/>
          <w:szCs w:val="24"/>
        </w:rPr>
      </w:pPr>
    </w:p>
    <w:p w14:paraId="0E5A4D5C" w14:textId="77777777" w:rsidR="00BA40ED" w:rsidRPr="00BA40ED" w:rsidRDefault="00BA40ED" w:rsidP="00E96999">
      <w:pPr>
        <w:jc w:val="both"/>
        <w:rPr>
          <w:b w:val="0"/>
          <w:szCs w:val="24"/>
        </w:rPr>
      </w:pPr>
    </w:p>
    <w:p w14:paraId="395683D6" w14:textId="77777777" w:rsidR="00BA40ED" w:rsidRPr="005D72B9" w:rsidRDefault="005D72B9" w:rsidP="00E96999">
      <w:pPr>
        <w:jc w:val="both"/>
        <w:rPr>
          <w:b w:val="0"/>
          <w:szCs w:val="24"/>
        </w:rPr>
      </w:pPr>
      <w:r>
        <w:rPr>
          <w:szCs w:val="24"/>
        </w:rPr>
        <w:t>NAME OF PROPONENTS:</w:t>
      </w:r>
      <w:r>
        <w:rPr>
          <w:szCs w:val="24"/>
        </w:rPr>
        <w:tab/>
      </w:r>
      <w:r>
        <w:rPr>
          <w:b w:val="0"/>
          <w:szCs w:val="24"/>
        </w:rPr>
        <w:t>Adrian C. Ibon</w:t>
      </w:r>
    </w:p>
    <w:p w14:paraId="470C722C" w14:textId="77777777" w:rsidR="00BA40ED" w:rsidRPr="00485B59" w:rsidRDefault="005D72B9" w:rsidP="00E96999">
      <w:pPr>
        <w:ind w:left="3600"/>
        <w:jc w:val="both"/>
        <w:rPr>
          <w:b w:val="0"/>
          <w:szCs w:val="24"/>
        </w:rPr>
      </w:pPr>
      <w:r>
        <w:rPr>
          <w:b w:val="0"/>
        </w:rPr>
        <w:t>Dancel B. Tee</w:t>
      </w:r>
    </w:p>
    <w:p w14:paraId="4384DC20" w14:textId="77777777" w:rsidR="00BA40ED" w:rsidRPr="00485B59" w:rsidRDefault="005D72B9" w:rsidP="00E96999">
      <w:pPr>
        <w:ind w:left="3600"/>
        <w:jc w:val="both"/>
        <w:rPr>
          <w:b w:val="0"/>
          <w:szCs w:val="24"/>
        </w:rPr>
      </w:pPr>
      <w:r>
        <w:rPr>
          <w:b w:val="0"/>
        </w:rPr>
        <w:t>Darrell B. Cheng</w:t>
      </w:r>
    </w:p>
    <w:p w14:paraId="5AFD7ECE" w14:textId="77777777" w:rsidR="00BA40ED" w:rsidRPr="00BA40ED" w:rsidRDefault="005D72B9" w:rsidP="00E96999">
      <w:pPr>
        <w:ind w:left="3600"/>
        <w:jc w:val="both"/>
        <w:rPr>
          <w:b w:val="0"/>
          <w:szCs w:val="24"/>
        </w:rPr>
      </w:pPr>
      <w:r>
        <w:rPr>
          <w:b w:val="0"/>
        </w:rPr>
        <w:t>Karlo J. Bonayon</w:t>
      </w:r>
    </w:p>
    <w:p w14:paraId="49F6941B" w14:textId="77777777" w:rsidR="00BA40ED" w:rsidRPr="00BA40ED" w:rsidRDefault="00BA40ED" w:rsidP="00E96999">
      <w:pPr>
        <w:pStyle w:val="Proposal1"/>
        <w:numPr>
          <w:ilvl w:val="0"/>
          <w:numId w:val="0"/>
        </w:numPr>
        <w:spacing w:before="0" w:after="0" w:line="240" w:lineRule="auto"/>
        <w:ind w:left="2880" w:firstLine="720"/>
        <w:jc w:val="both"/>
        <w:rPr>
          <w:b/>
          <w:szCs w:val="24"/>
        </w:rPr>
      </w:pPr>
      <w:r w:rsidRPr="00BA40ED">
        <w:rPr>
          <w:b/>
          <w:szCs w:val="24"/>
        </w:rPr>
        <w:tab/>
      </w:r>
      <w:r w:rsidRPr="00BA40ED">
        <w:rPr>
          <w:b/>
          <w:szCs w:val="24"/>
        </w:rPr>
        <w:tab/>
      </w:r>
      <w:r w:rsidRPr="00BA40ED">
        <w:rPr>
          <w:b/>
          <w:szCs w:val="24"/>
        </w:rPr>
        <w:tab/>
      </w:r>
    </w:p>
    <w:p w14:paraId="139C9F89" w14:textId="77777777" w:rsidR="00BA40ED" w:rsidRPr="001F4388" w:rsidRDefault="00BA40ED" w:rsidP="00E96999">
      <w:pPr>
        <w:jc w:val="both"/>
        <w:rPr>
          <w:b w:val="0"/>
          <w:szCs w:val="24"/>
        </w:rPr>
      </w:pPr>
    </w:p>
    <w:p w14:paraId="7AA1086F" w14:textId="77777777" w:rsidR="00BA40ED" w:rsidRPr="001F4388" w:rsidRDefault="00BA40ED" w:rsidP="00E96999">
      <w:pPr>
        <w:jc w:val="both"/>
        <w:rPr>
          <w:b w:val="0"/>
          <w:szCs w:val="24"/>
        </w:rPr>
      </w:pPr>
    </w:p>
    <w:p w14:paraId="0ECD76F9" w14:textId="77777777" w:rsidR="00BA40ED" w:rsidRPr="001F4388" w:rsidRDefault="00BA40ED" w:rsidP="00EE62CA">
      <w:pPr>
        <w:rPr>
          <w:b w:val="0"/>
        </w:rPr>
      </w:pPr>
      <w:r w:rsidRPr="001F4388">
        <w:rPr>
          <w:b w:val="0"/>
        </w:rPr>
        <w:t>In Partial Fulfilment of the Requirements</w:t>
      </w:r>
    </w:p>
    <w:p w14:paraId="7B59F09E" w14:textId="77777777" w:rsidR="00BA40ED" w:rsidRPr="001F4388" w:rsidRDefault="00BA40ED" w:rsidP="00EE62CA">
      <w:pPr>
        <w:rPr>
          <w:b w:val="0"/>
        </w:rPr>
      </w:pPr>
      <w:r w:rsidRPr="001F4388">
        <w:rPr>
          <w:b w:val="0"/>
        </w:rPr>
        <w:t xml:space="preserve">for the degree Bachelor of Science in </w:t>
      </w:r>
      <w:r w:rsidR="005D72B9">
        <w:rPr>
          <w:b w:val="0"/>
        </w:rPr>
        <w:t>Information Technology</w:t>
      </w:r>
    </w:p>
    <w:p w14:paraId="4470C626" w14:textId="77777777" w:rsidR="00BA40ED" w:rsidRPr="001F4388" w:rsidRDefault="00BA40ED" w:rsidP="00EE62CA">
      <w:pPr>
        <w:rPr>
          <w:b w:val="0"/>
          <w:szCs w:val="24"/>
        </w:rPr>
      </w:pPr>
      <w:r w:rsidRPr="001F4388">
        <w:rPr>
          <w:b w:val="0"/>
          <w:szCs w:val="24"/>
        </w:rPr>
        <w:t>has been examined and is recommended for Proposal Defense.</w:t>
      </w:r>
    </w:p>
    <w:p w14:paraId="356E773F"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69E184C0" w14:textId="77777777" w:rsidR="00BA40ED" w:rsidRPr="001F4388" w:rsidRDefault="00BA40ED" w:rsidP="00E96999">
      <w:pPr>
        <w:widowControl w:val="0"/>
        <w:overflowPunct w:val="0"/>
        <w:autoSpaceDE w:val="0"/>
        <w:autoSpaceDN w:val="0"/>
        <w:adjustRightInd w:val="0"/>
        <w:spacing w:line="241" w:lineRule="auto"/>
        <w:ind w:right="60"/>
        <w:jc w:val="both"/>
        <w:rPr>
          <w:b w:val="0"/>
          <w:szCs w:val="24"/>
        </w:rPr>
      </w:pPr>
    </w:p>
    <w:p w14:paraId="0BAEA3ED" w14:textId="77777777" w:rsidR="00BA40ED" w:rsidRPr="00BA40ED" w:rsidRDefault="00BA40ED" w:rsidP="00E96999">
      <w:pPr>
        <w:widowControl w:val="0"/>
        <w:autoSpaceDE w:val="0"/>
        <w:autoSpaceDN w:val="0"/>
        <w:adjustRightInd w:val="0"/>
        <w:ind w:right="60"/>
        <w:jc w:val="both"/>
        <w:rPr>
          <w:b w:val="0"/>
          <w:szCs w:val="24"/>
        </w:rPr>
      </w:pPr>
    </w:p>
    <w:p w14:paraId="45D37D56" w14:textId="77777777" w:rsidR="00BA40ED" w:rsidRPr="00BA40ED" w:rsidRDefault="00BA40ED" w:rsidP="00EE62CA">
      <w:pPr>
        <w:widowControl w:val="0"/>
        <w:autoSpaceDE w:val="0"/>
        <w:autoSpaceDN w:val="0"/>
        <w:adjustRightInd w:val="0"/>
        <w:ind w:right="60"/>
        <w:rPr>
          <w:b w:val="0"/>
          <w:szCs w:val="24"/>
        </w:rPr>
      </w:pPr>
      <w:r w:rsidRPr="00BA40ED">
        <w:rPr>
          <w:szCs w:val="24"/>
        </w:rPr>
        <w:t>ENDORSED BY:</w:t>
      </w:r>
    </w:p>
    <w:p w14:paraId="5D7C1598"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C5561C0" w14:textId="77777777" w:rsidR="00BA40ED" w:rsidRPr="00BA40ED" w:rsidRDefault="00BA40ED" w:rsidP="00EE62CA">
      <w:pPr>
        <w:widowControl w:val="0"/>
        <w:overflowPunct w:val="0"/>
        <w:autoSpaceDE w:val="0"/>
        <w:autoSpaceDN w:val="0"/>
        <w:adjustRightInd w:val="0"/>
        <w:spacing w:line="241" w:lineRule="auto"/>
        <w:ind w:right="60"/>
        <w:rPr>
          <w:szCs w:val="24"/>
        </w:rPr>
      </w:pPr>
    </w:p>
    <w:p w14:paraId="7293F46A" w14:textId="612EB218" w:rsidR="00BA40ED" w:rsidRPr="00BA40ED" w:rsidRDefault="00E95496" w:rsidP="00EE62CA">
      <w:pPr>
        <w:rPr>
          <w:b w:val="0"/>
          <w:kern w:val="2"/>
          <w:szCs w:val="24"/>
        </w:rPr>
      </w:pPr>
      <w:r>
        <w:rPr>
          <w:b w:val="0"/>
          <w:szCs w:val="24"/>
        </w:rPr>
        <w:t xml:space="preserve">Mr. </w:t>
      </w:r>
      <w:r w:rsidR="00A73779">
        <w:rPr>
          <w:b w:val="0"/>
          <w:szCs w:val="24"/>
        </w:rPr>
        <w:t>Rubinato G. Lubian III</w:t>
      </w:r>
    </w:p>
    <w:p w14:paraId="3114757A" w14:textId="77777777" w:rsidR="00BA40ED" w:rsidRPr="00485B59" w:rsidRDefault="00485B59" w:rsidP="00EE62CA">
      <w:pPr>
        <w:widowControl w:val="0"/>
        <w:overflowPunct w:val="0"/>
        <w:autoSpaceDE w:val="0"/>
        <w:autoSpaceDN w:val="0"/>
        <w:adjustRightInd w:val="0"/>
        <w:spacing w:line="241" w:lineRule="auto"/>
        <w:ind w:right="60"/>
        <w:rPr>
          <w:szCs w:val="24"/>
        </w:rPr>
      </w:pPr>
      <w:r w:rsidRPr="00485B59">
        <w:rPr>
          <w:szCs w:val="24"/>
        </w:rPr>
        <w:t xml:space="preserve">Thesis </w:t>
      </w:r>
      <w:r w:rsidR="00BA40ED" w:rsidRPr="00485B59">
        <w:rPr>
          <w:szCs w:val="24"/>
        </w:rPr>
        <w:t>Adviser</w:t>
      </w:r>
    </w:p>
    <w:p w14:paraId="78EBA39B" w14:textId="77777777" w:rsidR="00BA40ED" w:rsidRPr="00BA40ED" w:rsidRDefault="00BA40ED" w:rsidP="00EE62CA">
      <w:pPr>
        <w:pStyle w:val="Proposal1"/>
        <w:numPr>
          <w:ilvl w:val="0"/>
          <w:numId w:val="0"/>
        </w:numPr>
        <w:spacing w:before="0"/>
        <w:ind w:left="360" w:hanging="360"/>
        <w:jc w:val="center"/>
        <w:rPr>
          <w:b/>
          <w:szCs w:val="24"/>
        </w:rPr>
      </w:pPr>
    </w:p>
    <w:p w14:paraId="02F06CCB" w14:textId="77777777" w:rsidR="00BA40ED" w:rsidRPr="00BA40ED" w:rsidRDefault="00BA40ED" w:rsidP="00EE62CA">
      <w:pPr>
        <w:widowControl w:val="0"/>
        <w:autoSpaceDE w:val="0"/>
        <w:autoSpaceDN w:val="0"/>
        <w:adjustRightInd w:val="0"/>
        <w:ind w:right="60"/>
        <w:rPr>
          <w:b w:val="0"/>
          <w:szCs w:val="24"/>
        </w:rPr>
      </w:pPr>
      <w:r w:rsidRPr="00BA40ED">
        <w:rPr>
          <w:szCs w:val="24"/>
        </w:rPr>
        <w:t>APPROVED FOR PROPOSAL DEFENSE:</w:t>
      </w:r>
    </w:p>
    <w:p w14:paraId="5C8A6868" w14:textId="77777777" w:rsidR="00BA40ED" w:rsidRDefault="00BA40ED" w:rsidP="00EE62CA">
      <w:pPr>
        <w:widowControl w:val="0"/>
        <w:autoSpaceDE w:val="0"/>
        <w:autoSpaceDN w:val="0"/>
        <w:adjustRightInd w:val="0"/>
        <w:ind w:right="60"/>
        <w:rPr>
          <w:b w:val="0"/>
          <w:szCs w:val="24"/>
        </w:rPr>
      </w:pPr>
    </w:p>
    <w:p w14:paraId="44D4549F" w14:textId="77777777" w:rsidR="001F4388" w:rsidRDefault="001F4388" w:rsidP="00EE62CA">
      <w:pPr>
        <w:widowControl w:val="0"/>
        <w:autoSpaceDE w:val="0"/>
        <w:autoSpaceDN w:val="0"/>
        <w:adjustRightInd w:val="0"/>
        <w:ind w:right="60"/>
        <w:rPr>
          <w:b w:val="0"/>
          <w:szCs w:val="24"/>
        </w:rPr>
      </w:pPr>
    </w:p>
    <w:p w14:paraId="20BF2564" w14:textId="77777777" w:rsidR="001F4388" w:rsidRPr="00BA40ED" w:rsidRDefault="001F4388" w:rsidP="00EE62CA">
      <w:pPr>
        <w:widowControl w:val="0"/>
        <w:autoSpaceDE w:val="0"/>
        <w:autoSpaceDN w:val="0"/>
        <w:adjustRightInd w:val="0"/>
        <w:ind w:right="60"/>
        <w:rPr>
          <w:b w:val="0"/>
          <w:szCs w:val="24"/>
        </w:rPr>
      </w:pPr>
    </w:p>
    <w:p w14:paraId="600A27B2" w14:textId="1DAD465A" w:rsidR="00BA40ED" w:rsidRDefault="00842008" w:rsidP="00EE62CA">
      <w:pPr>
        <w:widowControl w:val="0"/>
        <w:autoSpaceDE w:val="0"/>
        <w:autoSpaceDN w:val="0"/>
        <w:adjustRightInd w:val="0"/>
        <w:ind w:right="60"/>
        <w:rPr>
          <w:b w:val="0"/>
          <w:szCs w:val="24"/>
        </w:rPr>
      </w:pPr>
      <w:r>
        <w:rPr>
          <w:b w:val="0"/>
          <w:szCs w:val="24"/>
        </w:rPr>
        <w:t xml:space="preserve">Ms. </w:t>
      </w:r>
      <w:r w:rsidR="00791C71">
        <w:rPr>
          <w:b w:val="0"/>
          <w:szCs w:val="24"/>
        </w:rPr>
        <w:t>Elizabeth N. Sagayno</w:t>
      </w:r>
    </w:p>
    <w:p w14:paraId="00A1C49D" w14:textId="77777777" w:rsidR="00BA40ED" w:rsidRPr="00BA40ED" w:rsidRDefault="001F4388" w:rsidP="00EE62CA">
      <w:pPr>
        <w:widowControl w:val="0"/>
        <w:autoSpaceDE w:val="0"/>
        <w:autoSpaceDN w:val="0"/>
        <w:adjustRightInd w:val="0"/>
        <w:ind w:right="60"/>
        <w:rPr>
          <w:b w:val="0"/>
          <w:szCs w:val="24"/>
        </w:rPr>
      </w:pPr>
      <w:r w:rsidRPr="00BA40ED">
        <w:rPr>
          <w:szCs w:val="24"/>
        </w:rPr>
        <w:t>Thesis Coordinator</w:t>
      </w:r>
    </w:p>
    <w:p w14:paraId="5900728E" w14:textId="77777777" w:rsidR="00BA40ED" w:rsidRPr="00BA40ED" w:rsidRDefault="00BA40ED" w:rsidP="00E96999">
      <w:pPr>
        <w:widowControl w:val="0"/>
        <w:autoSpaceDE w:val="0"/>
        <w:autoSpaceDN w:val="0"/>
        <w:adjustRightInd w:val="0"/>
        <w:ind w:right="60"/>
        <w:jc w:val="both"/>
        <w:rPr>
          <w:szCs w:val="24"/>
        </w:rPr>
      </w:pPr>
    </w:p>
    <w:p w14:paraId="0137A249" w14:textId="77777777" w:rsidR="00BA40ED" w:rsidRPr="00BA40ED" w:rsidRDefault="00BA40ED" w:rsidP="00E96999">
      <w:pPr>
        <w:widowControl w:val="0"/>
        <w:autoSpaceDE w:val="0"/>
        <w:autoSpaceDN w:val="0"/>
        <w:adjustRightInd w:val="0"/>
        <w:ind w:right="60"/>
        <w:jc w:val="both"/>
        <w:rPr>
          <w:szCs w:val="24"/>
        </w:rPr>
      </w:pPr>
    </w:p>
    <w:p w14:paraId="4E596A4A" w14:textId="77777777" w:rsidR="00BA40ED" w:rsidRPr="00BA40ED" w:rsidRDefault="00BA40ED" w:rsidP="00E96999">
      <w:pPr>
        <w:widowControl w:val="0"/>
        <w:autoSpaceDE w:val="0"/>
        <w:autoSpaceDN w:val="0"/>
        <w:adjustRightInd w:val="0"/>
        <w:ind w:right="60"/>
        <w:jc w:val="both"/>
        <w:rPr>
          <w:szCs w:val="24"/>
        </w:rPr>
      </w:pPr>
    </w:p>
    <w:p w14:paraId="574F7352" w14:textId="77777777" w:rsidR="00BA40ED" w:rsidRPr="00BA40ED" w:rsidRDefault="00BA40ED" w:rsidP="00EE62CA">
      <w:pPr>
        <w:widowControl w:val="0"/>
        <w:autoSpaceDE w:val="0"/>
        <w:autoSpaceDN w:val="0"/>
        <w:adjustRightInd w:val="0"/>
        <w:ind w:right="60"/>
        <w:rPr>
          <w:b w:val="0"/>
          <w:szCs w:val="24"/>
        </w:rPr>
      </w:pPr>
      <w:r w:rsidRPr="00BA40ED">
        <w:rPr>
          <w:szCs w:val="24"/>
        </w:rPr>
        <w:t>NOTED BY:</w:t>
      </w:r>
    </w:p>
    <w:p w14:paraId="1E07FF50" w14:textId="77777777" w:rsidR="00BA40ED" w:rsidRPr="00BA40ED" w:rsidRDefault="00BA40ED" w:rsidP="00EE62CA">
      <w:pPr>
        <w:widowControl w:val="0"/>
        <w:autoSpaceDE w:val="0"/>
        <w:autoSpaceDN w:val="0"/>
        <w:adjustRightInd w:val="0"/>
        <w:ind w:right="60"/>
        <w:rPr>
          <w:szCs w:val="24"/>
        </w:rPr>
      </w:pPr>
    </w:p>
    <w:p w14:paraId="33DA5078" w14:textId="77777777" w:rsidR="00BA40ED" w:rsidRDefault="00BA40ED" w:rsidP="00EE62CA">
      <w:pPr>
        <w:widowControl w:val="0"/>
        <w:autoSpaceDE w:val="0"/>
        <w:autoSpaceDN w:val="0"/>
        <w:adjustRightInd w:val="0"/>
        <w:ind w:right="60"/>
        <w:rPr>
          <w:szCs w:val="24"/>
        </w:rPr>
      </w:pPr>
    </w:p>
    <w:p w14:paraId="594DCC1B" w14:textId="77777777" w:rsidR="001F4388" w:rsidRDefault="001F4388" w:rsidP="00EE62CA">
      <w:pPr>
        <w:widowControl w:val="0"/>
        <w:autoSpaceDE w:val="0"/>
        <w:autoSpaceDN w:val="0"/>
        <w:adjustRightInd w:val="0"/>
        <w:ind w:right="60"/>
        <w:rPr>
          <w:szCs w:val="24"/>
        </w:rPr>
      </w:pPr>
    </w:p>
    <w:p w14:paraId="189C10B6" w14:textId="06BB535D" w:rsidR="001F4388" w:rsidRDefault="00842008" w:rsidP="00EE62CA">
      <w:pPr>
        <w:widowControl w:val="0"/>
        <w:autoSpaceDE w:val="0"/>
        <w:autoSpaceDN w:val="0"/>
        <w:adjustRightInd w:val="0"/>
        <w:ind w:right="60"/>
        <w:rPr>
          <w:b w:val="0"/>
          <w:szCs w:val="24"/>
        </w:rPr>
      </w:pPr>
      <w:r>
        <w:rPr>
          <w:b w:val="0"/>
          <w:szCs w:val="24"/>
        </w:rPr>
        <w:t xml:space="preserve">Ms. </w:t>
      </w:r>
      <w:r w:rsidR="00B45B6F">
        <w:rPr>
          <w:b w:val="0"/>
          <w:szCs w:val="24"/>
        </w:rPr>
        <w:t>Mary Rose C. Columbres</w:t>
      </w:r>
    </w:p>
    <w:p w14:paraId="3639D4FC" w14:textId="77777777" w:rsidR="001F4388" w:rsidRPr="00BA40ED" w:rsidRDefault="001F4388" w:rsidP="00EE62CA">
      <w:pPr>
        <w:widowControl w:val="0"/>
        <w:autoSpaceDE w:val="0"/>
        <w:autoSpaceDN w:val="0"/>
        <w:adjustRightInd w:val="0"/>
        <w:ind w:right="60"/>
        <w:rPr>
          <w:szCs w:val="24"/>
        </w:rPr>
      </w:pPr>
      <w:r w:rsidRPr="00BA40ED">
        <w:rPr>
          <w:szCs w:val="24"/>
        </w:rPr>
        <w:t>Program Head</w:t>
      </w:r>
    </w:p>
    <w:p w14:paraId="63AC8A3B" w14:textId="77777777" w:rsidR="00BA40ED" w:rsidRPr="00BA40ED" w:rsidRDefault="00BA40ED" w:rsidP="00EE62CA">
      <w:pPr>
        <w:widowControl w:val="0"/>
        <w:autoSpaceDE w:val="0"/>
        <w:autoSpaceDN w:val="0"/>
        <w:adjustRightInd w:val="0"/>
        <w:ind w:right="58"/>
        <w:rPr>
          <w:b w:val="0"/>
          <w:color w:val="C00000"/>
          <w:szCs w:val="24"/>
        </w:rPr>
      </w:pPr>
    </w:p>
    <w:p w14:paraId="6D3FEC99" w14:textId="77777777" w:rsidR="00BA40ED" w:rsidRPr="00BA40ED" w:rsidRDefault="00BA40ED" w:rsidP="00EE62CA">
      <w:pPr>
        <w:widowControl w:val="0"/>
        <w:tabs>
          <w:tab w:val="left" w:pos="5160"/>
        </w:tabs>
        <w:autoSpaceDE w:val="0"/>
        <w:autoSpaceDN w:val="0"/>
        <w:adjustRightInd w:val="0"/>
        <w:ind w:right="58"/>
        <w:rPr>
          <w:szCs w:val="24"/>
        </w:rPr>
      </w:pPr>
    </w:p>
    <w:p w14:paraId="48648A64" w14:textId="77777777" w:rsidR="001F4388" w:rsidRDefault="009D2269" w:rsidP="00EE62CA">
      <w:r>
        <w:t>July 2017</w:t>
      </w:r>
      <w:r w:rsidR="001F4388">
        <w:br w:type="page"/>
      </w:r>
    </w:p>
    <w:p w14:paraId="541DEBE1" w14:textId="77777777" w:rsidR="00485B59" w:rsidRPr="00EE62CA" w:rsidRDefault="00485B59" w:rsidP="00EE62CA">
      <w:pPr>
        <w:pStyle w:val="Heading1"/>
        <w:rPr>
          <w:b/>
        </w:rPr>
      </w:pPr>
      <w:bookmarkStart w:id="0" w:name="_Toc455145984"/>
      <w:r w:rsidRPr="00EE62CA">
        <w:rPr>
          <w:b/>
        </w:rPr>
        <w:lastRenderedPageBreak/>
        <w:t>APPROVAL SHEET</w:t>
      </w:r>
      <w:bookmarkEnd w:id="0"/>
    </w:p>
    <w:p w14:paraId="1AEEF081" w14:textId="4600F556" w:rsidR="00485B59" w:rsidRDefault="00485B59" w:rsidP="00E96999">
      <w:pPr>
        <w:spacing w:after="240"/>
        <w:jc w:val="both"/>
        <w:rPr>
          <w:b w:val="0"/>
        </w:rPr>
      </w:pPr>
      <w:r>
        <w:rPr>
          <w:b w:val="0"/>
          <w:lang w:eastAsia="en-PH"/>
        </w:rPr>
        <w:t xml:space="preserve">This thesis proposal titled: </w:t>
      </w:r>
      <w:r w:rsidR="00325E00">
        <w:rPr>
          <w:szCs w:val="24"/>
        </w:rPr>
        <w:t>Online Learning Management System</w:t>
      </w:r>
      <w:r w:rsidR="00026406">
        <w:rPr>
          <w:szCs w:val="24"/>
        </w:rPr>
        <w:t xml:space="preserve"> with SMS Notification</w:t>
      </w:r>
      <w:r w:rsidR="00325E00">
        <w:rPr>
          <w:szCs w:val="24"/>
        </w:rPr>
        <w:t xml:space="preserve"> for</w:t>
      </w:r>
      <w:r w:rsidR="00C33809">
        <w:rPr>
          <w:szCs w:val="24"/>
        </w:rPr>
        <w:t xml:space="preserve"> Gateway</w:t>
      </w:r>
      <w:r w:rsidR="00A860B9">
        <w:rPr>
          <w:szCs w:val="24"/>
        </w:rPr>
        <w:t>s</w:t>
      </w:r>
      <w:r w:rsidR="00C33809">
        <w:rPr>
          <w:szCs w:val="24"/>
        </w:rPr>
        <w:t xml:space="preserve"> Inst</w:t>
      </w:r>
      <w:r w:rsidR="00026406">
        <w:rPr>
          <w:szCs w:val="24"/>
        </w:rPr>
        <w:t xml:space="preserve">itute of Science and Technology </w:t>
      </w:r>
      <w:r>
        <w:rPr>
          <w:b w:val="0"/>
          <w:szCs w:val="24"/>
        </w:rPr>
        <w:t xml:space="preserve">prepared and submitted by </w:t>
      </w:r>
      <w:r w:rsidR="00325E00">
        <w:t>Karlo J. Bonayon</w:t>
      </w:r>
      <w:r w:rsidRPr="00955DFA">
        <w:rPr>
          <w:szCs w:val="24"/>
        </w:rPr>
        <w:t xml:space="preserve">; </w:t>
      </w:r>
      <w:r w:rsidR="00325E00">
        <w:t>Darrell B. Cheng</w:t>
      </w:r>
      <w:r w:rsidRPr="00955DFA">
        <w:rPr>
          <w:szCs w:val="24"/>
        </w:rPr>
        <w:t xml:space="preserve">; </w:t>
      </w:r>
      <w:r w:rsidR="00325E00">
        <w:t>Ibon C. Adrian</w:t>
      </w:r>
      <w:r>
        <w:rPr>
          <w:b w:val="0"/>
          <w:szCs w:val="24"/>
        </w:rPr>
        <w:t xml:space="preserve">; and </w:t>
      </w:r>
      <w:r w:rsidR="00325E00">
        <w:t>Dancel B. Tee</w:t>
      </w:r>
      <w:r>
        <w:rPr>
          <w:b w:val="0"/>
          <w:szCs w:val="24"/>
        </w:rPr>
        <w:t xml:space="preserve">, in partial fulfilment of the requirements for the degree of Bachelor of Science in </w:t>
      </w:r>
      <w:r w:rsidR="00325E00">
        <w:rPr>
          <w:b w:val="0"/>
        </w:rPr>
        <w:t>Information Technology</w:t>
      </w:r>
      <w:r>
        <w:rPr>
          <w:b w:val="0"/>
        </w:rPr>
        <w:t>, has been examined and is recommended for acceptance an approval.</w:t>
      </w:r>
    </w:p>
    <w:p w14:paraId="5B8D4F91" w14:textId="02CE5325" w:rsidR="00485B59" w:rsidRPr="00955DFA" w:rsidRDefault="00AE0671" w:rsidP="00EE62CA">
      <w:pPr>
        <w:jc w:val="right"/>
        <w:rPr>
          <w:szCs w:val="24"/>
        </w:rPr>
      </w:pPr>
      <w:r>
        <w:rPr>
          <w:szCs w:val="24"/>
        </w:rPr>
        <w:t xml:space="preserve">Mr. </w:t>
      </w:r>
      <w:r w:rsidR="009E1956">
        <w:rPr>
          <w:szCs w:val="24"/>
        </w:rPr>
        <w:t>Rubinato G. Lubian III</w:t>
      </w:r>
    </w:p>
    <w:p w14:paraId="57324B2F" w14:textId="77777777" w:rsidR="00485B59" w:rsidRDefault="00485B59" w:rsidP="00EE62CA">
      <w:pPr>
        <w:spacing w:line="960" w:lineRule="auto"/>
        <w:jc w:val="right"/>
        <w:rPr>
          <w:b w:val="0"/>
          <w:szCs w:val="24"/>
        </w:rPr>
      </w:pPr>
      <w:r>
        <w:rPr>
          <w:b w:val="0"/>
          <w:szCs w:val="24"/>
        </w:rPr>
        <w:t>Thesis Adviser</w:t>
      </w:r>
    </w:p>
    <w:p w14:paraId="3F7B3E4A" w14:textId="77777777" w:rsidR="00485B59" w:rsidRDefault="00485B59" w:rsidP="00EE62CA">
      <w:pPr>
        <w:rPr>
          <w:b w:val="0"/>
        </w:rPr>
      </w:pPr>
      <w:r>
        <w:rPr>
          <w:b w:val="0"/>
        </w:rPr>
        <w:t>A</w:t>
      </w:r>
      <w:r w:rsidR="008632BA">
        <w:rPr>
          <w:b w:val="0"/>
        </w:rPr>
        <w:t>ccepted and a</w:t>
      </w:r>
      <w:r>
        <w:rPr>
          <w:b w:val="0"/>
        </w:rPr>
        <w:t>pproved by the Thesis Review Panel</w:t>
      </w:r>
    </w:p>
    <w:p w14:paraId="76116C27" w14:textId="77777777" w:rsidR="008632BA" w:rsidRDefault="008632BA" w:rsidP="00EE62CA">
      <w:pPr>
        <w:rPr>
          <w:b w:val="0"/>
          <w:szCs w:val="24"/>
        </w:rPr>
      </w:pPr>
      <w:r>
        <w:rPr>
          <w:b w:val="0"/>
          <w:szCs w:val="24"/>
        </w:rPr>
        <w:t>in partial fulfilment of the requirements for the degree of</w:t>
      </w:r>
    </w:p>
    <w:p w14:paraId="156F1B1E" w14:textId="77777777" w:rsidR="008632BA" w:rsidRDefault="008632BA" w:rsidP="00EE62CA">
      <w:pPr>
        <w:rPr>
          <w:b w:val="0"/>
        </w:rPr>
      </w:pPr>
      <w:r>
        <w:rPr>
          <w:b w:val="0"/>
          <w:szCs w:val="24"/>
        </w:rPr>
        <w:t xml:space="preserve">Bachelor of Science in </w:t>
      </w:r>
      <w:r w:rsidR="009E1956">
        <w:rPr>
          <w:b w:val="0"/>
        </w:rPr>
        <w:t>Information Technology</w:t>
      </w:r>
    </w:p>
    <w:p w14:paraId="6270069E" w14:textId="77777777" w:rsidR="008632BA" w:rsidRPr="008632BA" w:rsidRDefault="008632BA" w:rsidP="00E96999">
      <w:pPr>
        <w:spacing w:line="960" w:lineRule="auto"/>
        <w:jc w:val="both"/>
        <w:rPr>
          <w:b w:val="0"/>
          <w:szCs w:val="24"/>
        </w:rPr>
      </w:pPr>
    </w:p>
    <w:tbl>
      <w:tblPr>
        <w:tblW w:w="8910" w:type="dxa"/>
        <w:jc w:val="center"/>
        <w:tblLayout w:type="fixed"/>
        <w:tblCellMar>
          <w:left w:w="0" w:type="dxa"/>
          <w:right w:w="0" w:type="dxa"/>
        </w:tblCellMar>
        <w:tblLook w:val="0000" w:firstRow="0" w:lastRow="0" w:firstColumn="0" w:lastColumn="0" w:noHBand="0" w:noVBand="0"/>
      </w:tblPr>
      <w:tblGrid>
        <w:gridCol w:w="4410"/>
        <w:gridCol w:w="4500"/>
      </w:tblGrid>
      <w:tr w:rsidR="00485B59" w:rsidRPr="00EC558E" w14:paraId="4C6E30BE" w14:textId="77777777" w:rsidTr="008632BA">
        <w:trPr>
          <w:trHeight w:val="198"/>
          <w:jc w:val="center"/>
        </w:trPr>
        <w:tc>
          <w:tcPr>
            <w:tcW w:w="4410" w:type="dxa"/>
            <w:tcBorders>
              <w:top w:val="nil"/>
              <w:left w:val="nil"/>
              <w:bottom w:val="nil"/>
              <w:right w:val="nil"/>
            </w:tcBorders>
            <w:vAlign w:val="bottom"/>
          </w:tcPr>
          <w:p w14:paraId="7EBAC87E" w14:textId="77777777" w:rsidR="00485B59" w:rsidRPr="00EC558E" w:rsidRDefault="008632BA"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tc>
        <w:tc>
          <w:tcPr>
            <w:tcW w:w="4500" w:type="dxa"/>
            <w:tcBorders>
              <w:top w:val="nil"/>
              <w:left w:val="nil"/>
              <w:bottom w:val="nil"/>
              <w:right w:val="nil"/>
            </w:tcBorders>
            <w:vAlign w:val="bottom"/>
          </w:tcPr>
          <w:p w14:paraId="5EAA7598" w14:textId="77777777" w:rsidR="00485B59" w:rsidRPr="00EC558E" w:rsidRDefault="00485B59" w:rsidP="00E96999">
            <w:pPr>
              <w:widowControl w:val="0"/>
              <w:autoSpaceDE w:val="0"/>
              <w:autoSpaceDN w:val="0"/>
              <w:adjustRightInd w:val="0"/>
              <w:ind w:right="60"/>
              <w:jc w:val="both"/>
              <w:rPr>
                <w:b w:val="0"/>
                <w:szCs w:val="24"/>
              </w:rPr>
            </w:pPr>
            <w:r>
              <w:rPr>
                <w:b w:val="0"/>
                <w:szCs w:val="24"/>
              </w:rPr>
              <w:fldChar w:fldCharType="begin">
                <w:ffData>
                  <w:name w:val="Text10"/>
                  <w:enabled/>
                  <w:calcOnExit w:val="0"/>
                  <w:textInput>
                    <w:default w:val="&lt;Panelists' Given Name MI. Family Name&gt;"/>
                  </w:textInput>
                </w:ffData>
              </w:fldChar>
            </w:r>
            <w:bookmarkStart w:id="1" w:name="Text10"/>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bookmarkEnd w:id="1"/>
          </w:p>
        </w:tc>
      </w:tr>
      <w:tr w:rsidR="00485B59" w:rsidRPr="00EC558E" w14:paraId="2BBA05A3" w14:textId="77777777" w:rsidTr="008632BA">
        <w:trPr>
          <w:trHeight w:val="196"/>
          <w:jc w:val="center"/>
        </w:trPr>
        <w:tc>
          <w:tcPr>
            <w:tcW w:w="4410" w:type="dxa"/>
            <w:tcBorders>
              <w:top w:val="nil"/>
              <w:left w:val="nil"/>
              <w:bottom w:val="nil"/>
              <w:right w:val="nil"/>
            </w:tcBorders>
            <w:vAlign w:val="bottom"/>
          </w:tcPr>
          <w:p w14:paraId="3A50D1C6" w14:textId="77777777" w:rsidR="00485B59" w:rsidRPr="00EC558E" w:rsidRDefault="00485B59" w:rsidP="00E96999">
            <w:pPr>
              <w:widowControl w:val="0"/>
              <w:autoSpaceDE w:val="0"/>
              <w:autoSpaceDN w:val="0"/>
              <w:adjustRightInd w:val="0"/>
              <w:ind w:right="60"/>
              <w:jc w:val="both"/>
              <w:rPr>
                <w:szCs w:val="24"/>
              </w:rPr>
            </w:pPr>
            <w:r w:rsidRPr="00EC558E">
              <w:rPr>
                <w:szCs w:val="24"/>
              </w:rPr>
              <w:t>Panel Member</w:t>
            </w:r>
          </w:p>
        </w:tc>
        <w:tc>
          <w:tcPr>
            <w:tcW w:w="4500" w:type="dxa"/>
            <w:tcBorders>
              <w:top w:val="nil"/>
              <w:left w:val="nil"/>
              <w:bottom w:val="nil"/>
              <w:right w:val="nil"/>
            </w:tcBorders>
            <w:vAlign w:val="bottom"/>
          </w:tcPr>
          <w:p w14:paraId="498C7039" w14:textId="77777777" w:rsidR="00485B59" w:rsidRPr="00EC558E" w:rsidRDefault="00485B59" w:rsidP="00E96999">
            <w:pPr>
              <w:widowControl w:val="0"/>
              <w:autoSpaceDE w:val="0"/>
              <w:autoSpaceDN w:val="0"/>
              <w:adjustRightInd w:val="0"/>
              <w:ind w:left="20" w:right="60"/>
              <w:jc w:val="both"/>
              <w:rPr>
                <w:szCs w:val="24"/>
              </w:rPr>
            </w:pPr>
            <w:r w:rsidRPr="00EC558E">
              <w:rPr>
                <w:w w:val="99"/>
                <w:szCs w:val="24"/>
              </w:rPr>
              <w:t>Panel Member</w:t>
            </w:r>
          </w:p>
        </w:tc>
      </w:tr>
    </w:tbl>
    <w:p w14:paraId="1A770A45" w14:textId="77777777" w:rsidR="00485B59" w:rsidRDefault="00485B59" w:rsidP="00E96999">
      <w:pPr>
        <w:spacing w:line="960" w:lineRule="auto"/>
        <w:jc w:val="both"/>
      </w:pPr>
      <w:r w:rsidRPr="00485B59">
        <w:t xml:space="preserve"> </w:t>
      </w:r>
    </w:p>
    <w:p w14:paraId="63D1BA8D" w14:textId="77777777" w:rsidR="008632BA" w:rsidRDefault="008632BA" w:rsidP="00EE62CA">
      <w:r>
        <w:rPr>
          <w:b w:val="0"/>
          <w:szCs w:val="24"/>
        </w:rPr>
        <w:fldChar w:fldCharType="begin">
          <w:ffData>
            <w:name w:val="Text10"/>
            <w:enabled/>
            <w:calcOnExit w:val="0"/>
            <w:textInput>
              <w:default w:val="&lt;Panelists' Given Name MI. Family Name&gt;"/>
            </w:textInput>
          </w:ffData>
        </w:fldChar>
      </w:r>
      <w:r>
        <w:rPr>
          <w:b w:val="0"/>
          <w:szCs w:val="24"/>
        </w:rPr>
        <w:instrText xml:space="preserve"> FORMTEXT </w:instrText>
      </w:r>
      <w:r>
        <w:rPr>
          <w:b w:val="0"/>
          <w:szCs w:val="24"/>
        </w:rPr>
      </w:r>
      <w:r>
        <w:rPr>
          <w:b w:val="0"/>
          <w:szCs w:val="24"/>
        </w:rPr>
        <w:fldChar w:fldCharType="separate"/>
      </w:r>
      <w:r>
        <w:rPr>
          <w:b w:val="0"/>
          <w:noProof/>
          <w:szCs w:val="24"/>
        </w:rPr>
        <w:t>&lt;Panelists' Given Name MI. Family Name&gt;</w:t>
      </w:r>
      <w:r>
        <w:rPr>
          <w:b w:val="0"/>
          <w:szCs w:val="24"/>
        </w:rPr>
        <w:fldChar w:fldCharType="end"/>
      </w:r>
    </w:p>
    <w:p w14:paraId="7FEEA9FB" w14:textId="77777777" w:rsidR="008632BA" w:rsidRDefault="008632BA" w:rsidP="00EE62CA">
      <w:r>
        <w:t>Lead Panelist</w:t>
      </w:r>
    </w:p>
    <w:p w14:paraId="01FBFE92" w14:textId="77777777" w:rsidR="008632BA" w:rsidRDefault="008632BA" w:rsidP="00E96999">
      <w:pPr>
        <w:spacing w:line="960" w:lineRule="auto"/>
        <w:jc w:val="both"/>
      </w:pPr>
    </w:p>
    <w:p w14:paraId="3B61C83C" w14:textId="77777777" w:rsidR="008632BA" w:rsidRDefault="008632BA" w:rsidP="00EE62CA">
      <w:pPr>
        <w:spacing w:line="960" w:lineRule="auto"/>
      </w:pPr>
      <w:r>
        <w:t>Noted:</w:t>
      </w:r>
    </w:p>
    <w:tbl>
      <w:tblPr>
        <w:tblW w:w="8910" w:type="dxa"/>
        <w:tblLayout w:type="fixed"/>
        <w:tblCellMar>
          <w:left w:w="0" w:type="dxa"/>
          <w:right w:w="0" w:type="dxa"/>
        </w:tblCellMar>
        <w:tblLook w:val="0000" w:firstRow="0" w:lastRow="0" w:firstColumn="0" w:lastColumn="0" w:noHBand="0" w:noVBand="0"/>
      </w:tblPr>
      <w:tblGrid>
        <w:gridCol w:w="4410"/>
        <w:gridCol w:w="4500"/>
      </w:tblGrid>
      <w:tr w:rsidR="008632BA" w:rsidRPr="00EC558E" w14:paraId="1B4FA701" w14:textId="77777777" w:rsidTr="00EE62CA">
        <w:trPr>
          <w:trHeight w:val="198"/>
        </w:trPr>
        <w:tc>
          <w:tcPr>
            <w:tcW w:w="4410" w:type="dxa"/>
            <w:tcBorders>
              <w:top w:val="nil"/>
              <w:left w:val="nil"/>
              <w:bottom w:val="nil"/>
              <w:right w:val="nil"/>
            </w:tcBorders>
            <w:vAlign w:val="bottom"/>
          </w:tcPr>
          <w:p w14:paraId="314B6B2F" w14:textId="1491E8F3" w:rsidR="008632BA" w:rsidRPr="00EC558E" w:rsidRDefault="00644DC1" w:rsidP="00E96999">
            <w:pPr>
              <w:widowControl w:val="0"/>
              <w:autoSpaceDE w:val="0"/>
              <w:autoSpaceDN w:val="0"/>
              <w:adjustRightInd w:val="0"/>
              <w:ind w:right="60"/>
              <w:jc w:val="both"/>
              <w:rPr>
                <w:b w:val="0"/>
                <w:szCs w:val="24"/>
              </w:rPr>
            </w:pPr>
            <w:r>
              <w:rPr>
                <w:b w:val="0"/>
                <w:szCs w:val="24"/>
              </w:rPr>
              <w:t xml:space="preserve">Ms. </w:t>
            </w:r>
            <w:r w:rsidR="002D167D">
              <w:rPr>
                <w:b w:val="0"/>
                <w:szCs w:val="24"/>
              </w:rPr>
              <w:t>Elizabeth N. Sagayno</w:t>
            </w:r>
          </w:p>
        </w:tc>
        <w:tc>
          <w:tcPr>
            <w:tcW w:w="4500" w:type="dxa"/>
            <w:tcBorders>
              <w:top w:val="nil"/>
              <w:left w:val="nil"/>
              <w:bottom w:val="nil"/>
              <w:right w:val="nil"/>
            </w:tcBorders>
            <w:vAlign w:val="bottom"/>
          </w:tcPr>
          <w:p w14:paraId="355BBC32" w14:textId="28ADBB4C" w:rsidR="008632BA" w:rsidRPr="00EC558E" w:rsidRDefault="002D167D" w:rsidP="00E96999">
            <w:pPr>
              <w:widowControl w:val="0"/>
              <w:autoSpaceDE w:val="0"/>
              <w:autoSpaceDN w:val="0"/>
              <w:adjustRightInd w:val="0"/>
              <w:ind w:right="60"/>
              <w:jc w:val="both"/>
              <w:rPr>
                <w:b w:val="0"/>
                <w:szCs w:val="24"/>
              </w:rPr>
            </w:pPr>
            <w:r>
              <w:rPr>
                <w:b w:val="0"/>
                <w:szCs w:val="24"/>
              </w:rPr>
              <w:t xml:space="preserve"> </w:t>
            </w:r>
            <w:r w:rsidR="00644DC1">
              <w:rPr>
                <w:b w:val="0"/>
                <w:szCs w:val="24"/>
              </w:rPr>
              <w:t xml:space="preserve">Ms. </w:t>
            </w:r>
            <w:r>
              <w:rPr>
                <w:b w:val="0"/>
                <w:szCs w:val="24"/>
              </w:rPr>
              <w:t>Mary Rose C</w:t>
            </w:r>
            <w:r w:rsidR="00495B7F">
              <w:rPr>
                <w:b w:val="0"/>
                <w:szCs w:val="24"/>
              </w:rPr>
              <w:t>. Columbres</w:t>
            </w:r>
          </w:p>
        </w:tc>
      </w:tr>
      <w:tr w:rsidR="008632BA" w:rsidRPr="00EC558E" w14:paraId="539BBFBB" w14:textId="77777777" w:rsidTr="00EE62CA">
        <w:trPr>
          <w:trHeight w:val="196"/>
        </w:trPr>
        <w:tc>
          <w:tcPr>
            <w:tcW w:w="4410" w:type="dxa"/>
            <w:tcBorders>
              <w:top w:val="nil"/>
              <w:left w:val="nil"/>
              <w:bottom w:val="nil"/>
              <w:right w:val="nil"/>
            </w:tcBorders>
            <w:vAlign w:val="bottom"/>
          </w:tcPr>
          <w:p w14:paraId="59C686DC" w14:textId="77777777" w:rsidR="008632BA" w:rsidRPr="00EC558E" w:rsidRDefault="008632BA" w:rsidP="00E96999">
            <w:pPr>
              <w:widowControl w:val="0"/>
              <w:autoSpaceDE w:val="0"/>
              <w:autoSpaceDN w:val="0"/>
              <w:adjustRightInd w:val="0"/>
              <w:ind w:right="60"/>
              <w:jc w:val="both"/>
              <w:rPr>
                <w:szCs w:val="24"/>
              </w:rPr>
            </w:pPr>
            <w:r>
              <w:rPr>
                <w:szCs w:val="24"/>
              </w:rPr>
              <w:t>Thesis Coordinator</w:t>
            </w:r>
          </w:p>
        </w:tc>
        <w:tc>
          <w:tcPr>
            <w:tcW w:w="4500" w:type="dxa"/>
            <w:tcBorders>
              <w:top w:val="nil"/>
              <w:left w:val="nil"/>
              <w:bottom w:val="nil"/>
              <w:right w:val="nil"/>
            </w:tcBorders>
            <w:vAlign w:val="bottom"/>
          </w:tcPr>
          <w:p w14:paraId="30309A49" w14:textId="77777777" w:rsidR="008632BA" w:rsidRPr="00EC558E" w:rsidRDefault="008632BA" w:rsidP="00E96999">
            <w:pPr>
              <w:widowControl w:val="0"/>
              <w:autoSpaceDE w:val="0"/>
              <w:autoSpaceDN w:val="0"/>
              <w:adjustRightInd w:val="0"/>
              <w:ind w:left="20" w:right="60"/>
              <w:jc w:val="both"/>
              <w:rPr>
                <w:szCs w:val="24"/>
              </w:rPr>
            </w:pPr>
            <w:r>
              <w:rPr>
                <w:w w:val="99"/>
                <w:szCs w:val="24"/>
              </w:rPr>
              <w:t>Program Head</w:t>
            </w:r>
          </w:p>
        </w:tc>
      </w:tr>
    </w:tbl>
    <w:p w14:paraId="19174147" w14:textId="77777777" w:rsidR="008632BA" w:rsidRDefault="008632BA" w:rsidP="00E96999">
      <w:pPr>
        <w:spacing w:line="960" w:lineRule="auto"/>
        <w:jc w:val="both"/>
      </w:pPr>
    </w:p>
    <w:p w14:paraId="2C2FFA31" w14:textId="77777777" w:rsidR="001A774A" w:rsidRDefault="009D2269" w:rsidP="00EE62CA">
      <w:pPr>
        <w:spacing w:line="960" w:lineRule="auto"/>
      </w:pPr>
      <w:r>
        <w:t>July 2017</w:t>
      </w:r>
    </w:p>
    <w:p w14:paraId="479DE285" w14:textId="77777777" w:rsidR="001A774A" w:rsidRPr="00EE62CA" w:rsidRDefault="001A774A" w:rsidP="00EE62CA">
      <w:pPr>
        <w:pStyle w:val="Heading1"/>
        <w:rPr>
          <w:b/>
        </w:rPr>
      </w:pPr>
      <w:r w:rsidRPr="00EE62CA">
        <w:rPr>
          <w:b/>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7110"/>
        <w:gridCol w:w="990"/>
      </w:tblGrid>
      <w:tr w:rsidR="001A774A" w14:paraId="2D84F42F" w14:textId="77777777" w:rsidTr="00412F34">
        <w:tc>
          <w:tcPr>
            <w:tcW w:w="7650" w:type="dxa"/>
            <w:gridSpan w:val="2"/>
          </w:tcPr>
          <w:p w14:paraId="0F07F56A" w14:textId="77777777" w:rsidR="001A774A" w:rsidRPr="00F24CF8" w:rsidRDefault="001A774A" w:rsidP="00E96999">
            <w:pPr>
              <w:pStyle w:val="forTOC"/>
            </w:pPr>
          </w:p>
        </w:tc>
        <w:tc>
          <w:tcPr>
            <w:tcW w:w="990" w:type="dxa"/>
          </w:tcPr>
          <w:p w14:paraId="3F5EA8F7" w14:textId="77777777" w:rsidR="001A774A" w:rsidRPr="00F24CF8" w:rsidRDefault="001A774A" w:rsidP="00E96999">
            <w:pPr>
              <w:pStyle w:val="forTOC"/>
            </w:pPr>
            <w:r w:rsidRPr="00F24CF8">
              <w:t>Page</w:t>
            </w:r>
          </w:p>
        </w:tc>
      </w:tr>
      <w:tr w:rsidR="001A774A" w14:paraId="1F96DEFE" w14:textId="77777777" w:rsidTr="00412F34">
        <w:tc>
          <w:tcPr>
            <w:tcW w:w="7650" w:type="dxa"/>
            <w:gridSpan w:val="2"/>
          </w:tcPr>
          <w:p w14:paraId="60986A7E" w14:textId="77777777" w:rsidR="001A774A" w:rsidRPr="00F24CF8" w:rsidRDefault="001A774A" w:rsidP="00E96999">
            <w:pPr>
              <w:pStyle w:val="forTOC"/>
            </w:pPr>
            <w:r w:rsidRPr="00F24CF8">
              <w:t>Title Page</w:t>
            </w:r>
          </w:p>
        </w:tc>
        <w:tc>
          <w:tcPr>
            <w:tcW w:w="990" w:type="dxa"/>
          </w:tcPr>
          <w:p w14:paraId="523A3F2F" w14:textId="77777777" w:rsidR="001A774A" w:rsidRPr="00F24CF8" w:rsidRDefault="002B7F8A" w:rsidP="00E96999">
            <w:pPr>
              <w:pStyle w:val="forTOC"/>
            </w:pPr>
            <w:r w:rsidRPr="00F24CF8">
              <w:t>i</w:t>
            </w:r>
          </w:p>
        </w:tc>
      </w:tr>
      <w:tr w:rsidR="001A774A" w14:paraId="75FC71B2" w14:textId="77777777" w:rsidTr="00412F34">
        <w:tc>
          <w:tcPr>
            <w:tcW w:w="7650" w:type="dxa"/>
            <w:gridSpan w:val="2"/>
          </w:tcPr>
          <w:p w14:paraId="79F585D8" w14:textId="77777777" w:rsidR="001A774A" w:rsidRPr="00F24CF8" w:rsidRDefault="001A774A" w:rsidP="00E96999">
            <w:pPr>
              <w:pStyle w:val="forTOC"/>
            </w:pPr>
            <w:r w:rsidRPr="00F24CF8">
              <w:t>Endorsement Form for Proposal Defense</w:t>
            </w:r>
          </w:p>
        </w:tc>
        <w:tc>
          <w:tcPr>
            <w:tcW w:w="990" w:type="dxa"/>
          </w:tcPr>
          <w:p w14:paraId="5B1CABEC" w14:textId="77777777" w:rsidR="001A774A" w:rsidRPr="00F24CF8" w:rsidRDefault="002B7F8A" w:rsidP="00E96999">
            <w:pPr>
              <w:pStyle w:val="forTOC"/>
            </w:pPr>
            <w:r w:rsidRPr="00F24CF8">
              <w:t xml:space="preserve">ii </w:t>
            </w:r>
          </w:p>
        </w:tc>
      </w:tr>
      <w:tr w:rsidR="001A774A" w14:paraId="30D02DF3" w14:textId="77777777" w:rsidTr="00412F34">
        <w:tc>
          <w:tcPr>
            <w:tcW w:w="7650" w:type="dxa"/>
            <w:gridSpan w:val="2"/>
          </w:tcPr>
          <w:p w14:paraId="70A2A841" w14:textId="77777777" w:rsidR="001A774A" w:rsidRPr="00F24CF8" w:rsidRDefault="001A774A" w:rsidP="00E96999">
            <w:pPr>
              <w:pStyle w:val="forTOC"/>
            </w:pPr>
            <w:r w:rsidRPr="00F24CF8">
              <w:t>Approval Sheet</w:t>
            </w:r>
          </w:p>
        </w:tc>
        <w:tc>
          <w:tcPr>
            <w:tcW w:w="990" w:type="dxa"/>
          </w:tcPr>
          <w:p w14:paraId="2B1DC9B7" w14:textId="77777777" w:rsidR="001A774A" w:rsidRPr="00F24CF8" w:rsidRDefault="002B7F8A" w:rsidP="00E96999">
            <w:pPr>
              <w:pStyle w:val="forTOC"/>
            </w:pPr>
            <w:r w:rsidRPr="00F24CF8">
              <w:t>iii</w:t>
            </w:r>
          </w:p>
        </w:tc>
      </w:tr>
      <w:tr w:rsidR="001A774A" w14:paraId="64D1F4B7" w14:textId="77777777" w:rsidTr="00412F34">
        <w:tc>
          <w:tcPr>
            <w:tcW w:w="7650" w:type="dxa"/>
            <w:gridSpan w:val="2"/>
          </w:tcPr>
          <w:p w14:paraId="3D7F8D28" w14:textId="77777777" w:rsidR="001A774A" w:rsidRPr="00F24CF8" w:rsidRDefault="001A774A" w:rsidP="00E96999">
            <w:pPr>
              <w:pStyle w:val="forTOC"/>
            </w:pPr>
            <w:r w:rsidRPr="00F24CF8">
              <w:t>Table of Contents</w:t>
            </w:r>
          </w:p>
        </w:tc>
        <w:tc>
          <w:tcPr>
            <w:tcW w:w="990" w:type="dxa"/>
          </w:tcPr>
          <w:p w14:paraId="6157151D" w14:textId="77777777" w:rsidR="001A774A" w:rsidRPr="00F24CF8" w:rsidRDefault="002B7F8A" w:rsidP="00E96999">
            <w:pPr>
              <w:pStyle w:val="forTOC"/>
            </w:pPr>
            <w:r w:rsidRPr="00F24CF8">
              <w:t xml:space="preserve">iv </w:t>
            </w:r>
          </w:p>
        </w:tc>
      </w:tr>
      <w:tr w:rsidR="001A774A" w14:paraId="2F30C6B5" w14:textId="77777777" w:rsidTr="00412F34">
        <w:tc>
          <w:tcPr>
            <w:tcW w:w="7650" w:type="dxa"/>
            <w:gridSpan w:val="2"/>
          </w:tcPr>
          <w:p w14:paraId="65A601FF" w14:textId="77777777" w:rsidR="001A774A" w:rsidRPr="00F24CF8" w:rsidRDefault="001A774A" w:rsidP="00E96999">
            <w:pPr>
              <w:pStyle w:val="forTOC"/>
            </w:pPr>
            <w:r w:rsidRPr="00F24CF8">
              <w:t>Introduction</w:t>
            </w:r>
          </w:p>
        </w:tc>
        <w:tc>
          <w:tcPr>
            <w:tcW w:w="990" w:type="dxa"/>
          </w:tcPr>
          <w:p w14:paraId="2CA77498" w14:textId="77777777" w:rsidR="001A774A" w:rsidRPr="00F24CF8" w:rsidRDefault="002B7F8A" w:rsidP="00E96999">
            <w:pPr>
              <w:pStyle w:val="forTOC"/>
            </w:pPr>
            <w:r w:rsidRPr="00F24CF8">
              <w:t>1</w:t>
            </w:r>
          </w:p>
        </w:tc>
      </w:tr>
      <w:tr w:rsidR="00F24CF8" w14:paraId="69A39AEE" w14:textId="77777777" w:rsidTr="00F24CF8">
        <w:tc>
          <w:tcPr>
            <w:tcW w:w="540" w:type="dxa"/>
          </w:tcPr>
          <w:p w14:paraId="7D43DF46" w14:textId="77777777" w:rsidR="00F24CF8" w:rsidRPr="00F24CF8" w:rsidRDefault="00F24CF8" w:rsidP="00E96999">
            <w:pPr>
              <w:pStyle w:val="forTOC"/>
            </w:pPr>
          </w:p>
        </w:tc>
        <w:tc>
          <w:tcPr>
            <w:tcW w:w="7110" w:type="dxa"/>
          </w:tcPr>
          <w:p w14:paraId="2FD9723F" w14:textId="77777777" w:rsidR="00F24CF8" w:rsidRPr="00F24CF8" w:rsidRDefault="00F24CF8" w:rsidP="00E96999">
            <w:pPr>
              <w:pStyle w:val="forTOC"/>
            </w:pPr>
            <w:r w:rsidRPr="00F24CF8">
              <w:t>Background of the problem</w:t>
            </w:r>
          </w:p>
        </w:tc>
        <w:tc>
          <w:tcPr>
            <w:tcW w:w="990" w:type="dxa"/>
          </w:tcPr>
          <w:p w14:paraId="4400B16E" w14:textId="142534C5" w:rsidR="00F24CF8" w:rsidRPr="00F24CF8" w:rsidRDefault="002A5CD6" w:rsidP="00E96999">
            <w:pPr>
              <w:pStyle w:val="forTOC"/>
            </w:pPr>
            <w:r>
              <w:t>1</w:t>
            </w:r>
          </w:p>
        </w:tc>
      </w:tr>
      <w:tr w:rsidR="00F24CF8" w14:paraId="75945D50" w14:textId="77777777" w:rsidTr="00F24CF8">
        <w:tc>
          <w:tcPr>
            <w:tcW w:w="540" w:type="dxa"/>
          </w:tcPr>
          <w:p w14:paraId="447B91B9" w14:textId="77777777" w:rsidR="00F24CF8" w:rsidRPr="00F24CF8" w:rsidRDefault="00F24CF8" w:rsidP="00E96999">
            <w:pPr>
              <w:pStyle w:val="forTOC"/>
            </w:pPr>
          </w:p>
        </w:tc>
        <w:tc>
          <w:tcPr>
            <w:tcW w:w="7110" w:type="dxa"/>
          </w:tcPr>
          <w:p w14:paraId="53924A4F" w14:textId="77777777" w:rsidR="00F24CF8" w:rsidRPr="00F24CF8" w:rsidRDefault="00F24CF8" w:rsidP="00E96999">
            <w:pPr>
              <w:pStyle w:val="forTOC"/>
            </w:pPr>
            <w:r w:rsidRPr="00F24CF8">
              <w:t>Overview of the current state of technology</w:t>
            </w:r>
          </w:p>
        </w:tc>
        <w:tc>
          <w:tcPr>
            <w:tcW w:w="990" w:type="dxa"/>
          </w:tcPr>
          <w:p w14:paraId="2E39AC51" w14:textId="4DDF5CC5" w:rsidR="00F24CF8" w:rsidRPr="00F24CF8" w:rsidRDefault="002A5CD6" w:rsidP="00E96999">
            <w:pPr>
              <w:pStyle w:val="forTOC"/>
            </w:pPr>
            <w:r>
              <w:t>2</w:t>
            </w:r>
          </w:p>
        </w:tc>
      </w:tr>
      <w:tr w:rsidR="00F24CF8" w14:paraId="4BC24878" w14:textId="77777777" w:rsidTr="00F24CF8">
        <w:tc>
          <w:tcPr>
            <w:tcW w:w="540" w:type="dxa"/>
          </w:tcPr>
          <w:p w14:paraId="57CCC79D" w14:textId="77777777" w:rsidR="00F24CF8" w:rsidRPr="00F24CF8" w:rsidRDefault="00F24CF8" w:rsidP="00E96999">
            <w:pPr>
              <w:pStyle w:val="forTOC"/>
            </w:pPr>
          </w:p>
        </w:tc>
        <w:tc>
          <w:tcPr>
            <w:tcW w:w="7110" w:type="dxa"/>
          </w:tcPr>
          <w:p w14:paraId="6612AE1F" w14:textId="77777777" w:rsidR="00F24CF8" w:rsidRPr="00F24CF8" w:rsidRDefault="00F24CF8" w:rsidP="00E96999">
            <w:pPr>
              <w:pStyle w:val="forTOC"/>
            </w:pPr>
            <w:r w:rsidRPr="00F24CF8">
              <w:t>Objectives of the study</w:t>
            </w:r>
          </w:p>
        </w:tc>
        <w:tc>
          <w:tcPr>
            <w:tcW w:w="990" w:type="dxa"/>
          </w:tcPr>
          <w:p w14:paraId="75AEBE2A" w14:textId="26F2C5BA" w:rsidR="00F24CF8" w:rsidRPr="00F24CF8" w:rsidRDefault="002A5CD6" w:rsidP="00E96999">
            <w:pPr>
              <w:pStyle w:val="forTOC"/>
            </w:pPr>
            <w:r>
              <w:t>3</w:t>
            </w:r>
          </w:p>
        </w:tc>
      </w:tr>
      <w:tr w:rsidR="00F24CF8" w14:paraId="0A6C65B4" w14:textId="77777777" w:rsidTr="00F24CF8">
        <w:tc>
          <w:tcPr>
            <w:tcW w:w="540" w:type="dxa"/>
          </w:tcPr>
          <w:p w14:paraId="7762FD21" w14:textId="77777777" w:rsidR="00F24CF8" w:rsidRPr="00F24CF8" w:rsidRDefault="00F24CF8" w:rsidP="00E96999">
            <w:pPr>
              <w:pStyle w:val="forTOC"/>
            </w:pPr>
          </w:p>
        </w:tc>
        <w:tc>
          <w:tcPr>
            <w:tcW w:w="7110" w:type="dxa"/>
          </w:tcPr>
          <w:p w14:paraId="2B95DD84" w14:textId="77777777" w:rsidR="00F24CF8" w:rsidRPr="00F24CF8" w:rsidRDefault="00F24CF8" w:rsidP="00E96999">
            <w:pPr>
              <w:pStyle w:val="forTOC"/>
            </w:pPr>
            <w:r w:rsidRPr="00F24CF8">
              <w:t>Scope and limitations of the study</w:t>
            </w:r>
          </w:p>
        </w:tc>
        <w:tc>
          <w:tcPr>
            <w:tcW w:w="990" w:type="dxa"/>
          </w:tcPr>
          <w:p w14:paraId="2F5FD49D" w14:textId="1437896C" w:rsidR="00F24CF8" w:rsidRPr="00F24CF8" w:rsidRDefault="002A5CD6" w:rsidP="00E96999">
            <w:pPr>
              <w:pStyle w:val="forTOC"/>
            </w:pPr>
            <w:r>
              <w:t>3</w:t>
            </w:r>
          </w:p>
        </w:tc>
      </w:tr>
      <w:tr w:rsidR="00F24CF8" w14:paraId="0201A636" w14:textId="77777777" w:rsidTr="00412F34">
        <w:tc>
          <w:tcPr>
            <w:tcW w:w="7650" w:type="dxa"/>
            <w:gridSpan w:val="2"/>
          </w:tcPr>
          <w:p w14:paraId="7B86559F" w14:textId="77777777" w:rsidR="00F24CF8" w:rsidRPr="00F24CF8" w:rsidRDefault="00F24CF8" w:rsidP="00E96999">
            <w:pPr>
              <w:pStyle w:val="forTOC"/>
            </w:pPr>
            <w:r w:rsidRPr="00F24CF8">
              <w:t>Literature Review</w:t>
            </w:r>
          </w:p>
        </w:tc>
        <w:tc>
          <w:tcPr>
            <w:tcW w:w="990" w:type="dxa"/>
          </w:tcPr>
          <w:p w14:paraId="6B8FAD8B" w14:textId="1D90F3B1" w:rsidR="00F24CF8" w:rsidRPr="00F24CF8" w:rsidRDefault="00DE16CA" w:rsidP="00E96999">
            <w:pPr>
              <w:pStyle w:val="forTOC"/>
            </w:pPr>
            <w:r>
              <w:t>10</w:t>
            </w:r>
          </w:p>
        </w:tc>
      </w:tr>
      <w:tr w:rsidR="00F24CF8" w14:paraId="3860CA6F" w14:textId="77777777" w:rsidTr="00F24CF8">
        <w:tc>
          <w:tcPr>
            <w:tcW w:w="540" w:type="dxa"/>
          </w:tcPr>
          <w:p w14:paraId="14520AB6" w14:textId="77777777" w:rsidR="00F24CF8" w:rsidRPr="00F24CF8" w:rsidRDefault="00F24CF8" w:rsidP="00E96999">
            <w:pPr>
              <w:pStyle w:val="forTOC"/>
            </w:pPr>
          </w:p>
        </w:tc>
        <w:tc>
          <w:tcPr>
            <w:tcW w:w="7110" w:type="dxa"/>
          </w:tcPr>
          <w:p w14:paraId="2A71983A" w14:textId="77777777" w:rsidR="00F24CF8" w:rsidRPr="00F24CF8" w:rsidRDefault="00F24CF8" w:rsidP="00E96999">
            <w:pPr>
              <w:pStyle w:val="forTOC"/>
            </w:pPr>
            <w:r w:rsidRPr="00F24CF8">
              <w:t>Review of related literature, studies or systems</w:t>
            </w:r>
          </w:p>
        </w:tc>
        <w:tc>
          <w:tcPr>
            <w:tcW w:w="990" w:type="dxa"/>
          </w:tcPr>
          <w:p w14:paraId="62E9A4B6" w14:textId="0BFBBF46" w:rsidR="00F24CF8" w:rsidRPr="00F24CF8" w:rsidRDefault="00DE16CA" w:rsidP="00E96999">
            <w:pPr>
              <w:pStyle w:val="forTOC"/>
            </w:pPr>
            <w:r>
              <w:t>10</w:t>
            </w:r>
          </w:p>
        </w:tc>
      </w:tr>
      <w:tr w:rsidR="00F24CF8" w14:paraId="454E0F49" w14:textId="77777777" w:rsidTr="00F24CF8">
        <w:tc>
          <w:tcPr>
            <w:tcW w:w="540" w:type="dxa"/>
          </w:tcPr>
          <w:p w14:paraId="7442E8E0" w14:textId="77777777" w:rsidR="00F24CF8" w:rsidRPr="00F24CF8" w:rsidRDefault="00F24CF8" w:rsidP="00E96999">
            <w:pPr>
              <w:pStyle w:val="forTOC"/>
            </w:pPr>
          </w:p>
        </w:tc>
        <w:tc>
          <w:tcPr>
            <w:tcW w:w="7110" w:type="dxa"/>
          </w:tcPr>
          <w:p w14:paraId="45ECD070" w14:textId="77777777" w:rsidR="00F24CF8" w:rsidRPr="00F24CF8" w:rsidRDefault="00F24CF8" w:rsidP="00E96999">
            <w:pPr>
              <w:pStyle w:val="forTOC"/>
            </w:pPr>
            <w:r w:rsidRPr="00F24CF8">
              <w:t>Synthesis</w:t>
            </w:r>
          </w:p>
        </w:tc>
        <w:tc>
          <w:tcPr>
            <w:tcW w:w="990" w:type="dxa"/>
          </w:tcPr>
          <w:p w14:paraId="2905244B" w14:textId="0075DC55" w:rsidR="00F24CF8" w:rsidRPr="00F24CF8" w:rsidRDefault="00DE16CA" w:rsidP="00E96999">
            <w:pPr>
              <w:pStyle w:val="forTOC"/>
            </w:pPr>
            <w:r>
              <w:t>11</w:t>
            </w:r>
          </w:p>
        </w:tc>
      </w:tr>
      <w:tr w:rsidR="00F24CF8" w14:paraId="05E707CF" w14:textId="77777777" w:rsidTr="00412F34">
        <w:tc>
          <w:tcPr>
            <w:tcW w:w="7650" w:type="dxa"/>
            <w:gridSpan w:val="2"/>
          </w:tcPr>
          <w:p w14:paraId="5EAD4CA4" w14:textId="77777777" w:rsidR="00F24CF8" w:rsidRPr="00F24CF8" w:rsidRDefault="00F24CF8" w:rsidP="00E96999">
            <w:pPr>
              <w:pStyle w:val="forTOC"/>
            </w:pPr>
            <w:r w:rsidRPr="00F24CF8">
              <w:t>Project Management</w:t>
            </w:r>
          </w:p>
        </w:tc>
        <w:tc>
          <w:tcPr>
            <w:tcW w:w="990" w:type="dxa"/>
          </w:tcPr>
          <w:p w14:paraId="396229B6" w14:textId="3E048278" w:rsidR="00F24CF8" w:rsidRPr="00F24CF8" w:rsidRDefault="00DE16CA" w:rsidP="00E96999">
            <w:pPr>
              <w:pStyle w:val="forTOC"/>
            </w:pPr>
            <w:r>
              <w:t>12</w:t>
            </w:r>
          </w:p>
        </w:tc>
      </w:tr>
      <w:tr w:rsidR="00F24CF8" w14:paraId="71EDE5BD" w14:textId="77777777" w:rsidTr="00F24CF8">
        <w:tc>
          <w:tcPr>
            <w:tcW w:w="540" w:type="dxa"/>
          </w:tcPr>
          <w:p w14:paraId="0B2337C4" w14:textId="77777777" w:rsidR="00F24CF8" w:rsidRPr="00F24CF8" w:rsidRDefault="00F24CF8" w:rsidP="00E96999">
            <w:pPr>
              <w:pStyle w:val="forTOC"/>
            </w:pPr>
          </w:p>
        </w:tc>
        <w:tc>
          <w:tcPr>
            <w:tcW w:w="7110" w:type="dxa"/>
          </w:tcPr>
          <w:p w14:paraId="611F0A15" w14:textId="77777777" w:rsidR="00F24CF8" w:rsidRPr="00F24CF8" w:rsidRDefault="00F24CF8" w:rsidP="00E96999">
            <w:pPr>
              <w:pStyle w:val="forTOC"/>
            </w:pPr>
            <w:r w:rsidRPr="00F24CF8">
              <w:t>Methodology</w:t>
            </w:r>
          </w:p>
        </w:tc>
        <w:tc>
          <w:tcPr>
            <w:tcW w:w="990" w:type="dxa"/>
          </w:tcPr>
          <w:p w14:paraId="7ED2A416" w14:textId="34D429A8" w:rsidR="00F24CF8" w:rsidRPr="00F24CF8" w:rsidRDefault="00DE16CA" w:rsidP="00E96999">
            <w:pPr>
              <w:pStyle w:val="forTOC"/>
            </w:pPr>
            <w:r>
              <w:t>12</w:t>
            </w:r>
          </w:p>
        </w:tc>
      </w:tr>
      <w:tr w:rsidR="00F24CF8" w14:paraId="040D70EC" w14:textId="77777777" w:rsidTr="00F24CF8">
        <w:tc>
          <w:tcPr>
            <w:tcW w:w="540" w:type="dxa"/>
          </w:tcPr>
          <w:p w14:paraId="4E936657" w14:textId="77777777" w:rsidR="00F24CF8" w:rsidRPr="00F24CF8" w:rsidRDefault="00F24CF8" w:rsidP="00E96999">
            <w:pPr>
              <w:pStyle w:val="forTOC"/>
            </w:pPr>
          </w:p>
        </w:tc>
        <w:tc>
          <w:tcPr>
            <w:tcW w:w="7110" w:type="dxa"/>
          </w:tcPr>
          <w:p w14:paraId="07C9F9FD" w14:textId="77777777" w:rsidR="00F24CF8" w:rsidRPr="00F24CF8" w:rsidRDefault="00F24CF8" w:rsidP="00E96999">
            <w:pPr>
              <w:pStyle w:val="forTOC"/>
            </w:pPr>
            <w:r w:rsidRPr="00F24CF8">
              <w:t>Hardware/Software</w:t>
            </w:r>
          </w:p>
        </w:tc>
        <w:tc>
          <w:tcPr>
            <w:tcW w:w="990" w:type="dxa"/>
          </w:tcPr>
          <w:p w14:paraId="6A882557" w14:textId="3FF070C5" w:rsidR="00F24CF8" w:rsidRPr="00F24CF8" w:rsidRDefault="00DE16CA" w:rsidP="00E96999">
            <w:pPr>
              <w:pStyle w:val="forTOC"/>
            </w:pPr>
            <w:r>
              <w:t>13</w:t>
            </w:r>
          </w:p>
        </w:tc>
      </w:tr>
      <w:tr w:rsidR="00F24CF8" w14:paraId="1A2FCDFD" w14:textId="77777777" w:rsidTr="00F24CF8">
        <w:tc>
          <w:tcPr>
            <w:tcW w:w="540" w:type="dxa"/>
          </w:tcPr>
          <w:p w14:paraId="12B1B9F2" w14:textId="77777777" w:rsidR="00F24CF8" w:rsidRPr="00F24CF8" w:rsidRDefault="00F24CF8" w:rsidP="00E96999">
            <w:pPr>
              <w:pStyle w:val="forTOC"/>
            </w:pPr>
          </w:p>
        </w:tc>
        <w:tc>
          <w:tcPr>
            <w:tcW w:w="7110" w:type="dxa"/>
          </w:tcPr>
          <w:p w14:paraId="473732D5" w14:textId="77777777" w:rsidR="00F24CF8" w:rsidRPr="00F24CF8" w:rsidRDefault="00F24CF8" w:rsidP="00E96999">
            <w:pPr>
              <w:pStyle w:val="forTOC"/>
            </w:pPr>
            <w:r w:rsidRPr="00F24CF8">
              <w:t>Calendar of Activities</w:t>
            </w:r>
          </w:p>
        </w:tc>
        <w:tc>
          <w:tcPr>
            <w:tcW w:w="990" w:type="dxa"/>
          </w:tcPr>
          <w:p w14:paraId="2BA5FEE1" w14:textId="0531CF35" w:rsidR="00F24CF8" w:rsidRPr="00F24CF8" w:rsidRDefault="00DE16CA" w:rsidP="00E96999">
            <w:pPr>
              <w:pStyle w:val="forTOC"/>
            </w:pPr>
            <w:r>
              <w:t>13</w:t>
            </w:r>
          </w:p>
        </w:tc>
      </w:tr>
      <w:tr w:rsidR="00F24CF8" w14:paraId="0D342B4C" w14:textId="77777777" w:rsidTr="00F24CF8">
        <w:tc>
          <w:tcPr>
            <w:tcW w:w="540" w:type="dxa"/>
          </w:tcPr>
          <w:p w14:paraId="36FE2AFE" w14:textId="77777777" w:rsidR="00F24CF8" w:rsidRPr="00F24CF8" w:rsidRDefault="00F24CF8" w:rsidP="00E96999">
            <w:pPr>
              <w:pStyle w:val="forTOC"/>
            </w:pPr>
          </w:p>
        </w:tc>
        <w:tc>
          <w:tcPr>
            <w:tcW w:w="7110" w:type="dxa"/>
          </w:tcPr>
          <w:p w14:paraId="4FC42212" w14:textId="77777777" w:rsidR="00F24CF8" w:rsidRPr="00F24CF8" w:rsidRDefault="00F24CF8" w:rsidP="00E96999">
            <w:pPr>
              <w:pStyle w:val="forTOC"/>
            </w:pPr>
            <w:r w:rsidRPr="00F24CF8">
              <w:t>Budgetary Estimate</w:t>
            </w:r>
          </w:p>
        </w:tc>
        <w:tc>
          <w:tcPr>
            <w:tcW w:w="990" w:type="dxa"/>
          </w:tcPr>
          <w:p w14:paraId="325BF78A" w14:textId="69F06A6A" w:rsidR="00F24CF8" w:rsidRPr="00F24CF8" w:rsidRDefault="00DE16CA" w:rsidP="00E96999">
            <w:pPr>
              <w:pStyle w:val="forTOC"/>
            </w:pPr>
            <w:r>
              <w:t>15</w:t>
            </w:r>
          </w:p>
        </w:tc>
      </w:tr>
      <w:tr w:rsidR="00F24CF8" w14:paraId="74075261" w14:textId="77777777" w:rsidTr="00F24CF8">
        <w:tc>
          <w:tcPr>
            <w:tcW w:w="540" w:type="dxa"/>
          </w:tcPr>
          <w:p w14:paraId="256DC4FF" w14:textId="77777777" w:rsidR="00F24CF8" w:rsidRPr="00F24CF8" w:rsidRDefault="00F24CF8" w:rsidP="00E96999">
            <w:pPr>
              <w:pStyle w:val="forTOC"/>
            </w:pPr>
          </w:p>
        </w:tc>
        <w:tc>
          <w:tcPr>
            <w:tcW w:w="7110" w:type="dxa"/>
          </w:tcPr>
          <w:p w14:paraId="7F2B41ED" w14:textId="77777777" w:rsidR="00F24CF8" w:rsidRPr="00F24CF8" w:rsidRDefault="00F24CF8" w:rsidP="00E96999">
            <w:pPr>
              <w:pStyle w:val="forTOC"/>
            </w:pPr>
            <w:r w:rsidRPr="00F24CF8">
              <w:t>Human Resources</w:t>
            </w:r>
          </w:p>
        </w:tc>
        <w:tc>
          <w:tcPr>
            <w:tcW w:w="990" w:type="dxa"/>
          </w:tcPr>
          <w:p w14:paraId="398D1264" w14:textId="12C2A6A8" w:rsidR="00F24CF8" w:rsidRPr="00F24CF8" w:rsidRDefault="00DE16CA" w:rsidP="00E96999">
            <w:pPr>
              <w:pStyle w:val="forTOC"/>
            </w:pPr>
            <w:r>
              <w:t>15</w:t>
            </w:r>
          </w:p>
        </w:tc>
      </w:tr>
      <w:tr w:rsidR="00F24CF8" w14:paraId="4610CEDF" w14:textId="77777777" w:rsidTr="00412F34">
        <w:tc>
          <w:tcPr>
            <w:tcW w:w="7650" w:type="dxa"/>
            <w:gridSpan w:val="2"/>
          </w:tcPr>
          <w:p w14:paraId="57F03B16" w14:textId="77777777" w:rsidR="00F24CF8" w:rsidRPr="00F24CF8" w:rsidRDefault="00F24CF8" w:rsidP="00E96999">
            <w:pPr>
              <w:pStyle w:val="forTOC"/>
            </w:pPr>
            <w:r w:rsidRPr="00F24CF8">
              <w:t>References</w:t>
            </w:r>
          </w:p>
        </w:tc>
        <w:tc>
          <w:tcPr>
            <w:tcW w:w="990" w:type="dxa"/>
          </w:tcPr>
          <w:p w14:paraId="3617B1E8" w14:textId="46BDCBA8" w:rsidR="00F24CF8" w:rsidRPr="00F24CF8" w:rsidRDefault="00DE16CA" w:rsidP="00E96999">
            <w:pPr>
              <w:pStyle w:val="forTOC"/>
            </w:pPr>
            <w:r>
              <w:t>20</w:t>
            </w:r>
          </w:p>
        </w:tc>
      </w:tr>
    </w:tbl>
    <w:p w14:paraId="0DDD26B1" w14:textId="77777777" w:rsidR="001A774A" w:rsidRPr="001A774A" w:rsidRDefault="001A774A" w:rsidP="00E96999">
      <w:pPr>
        <w:pStyle w:val="BodyofResearch"/>
      </w:pPr>
    </w:p>
    <w:p w14:paraId="78221A6E" w14:textId="77777777" w:rsidR="001A774A" w:rsidRDefault="001A774A" w:rsidP="00E96999">
      <w:pPr>
        <w:jc w:val="both"/>
      </w:pPr>
      <w:r>
        <w:br w:type="page"/>
      </w:r>
    </w:p>
    <w:p w14:paraId="4F5CEEC3" w14:textId="77777777" w:rsidR="005B2930" w:rsidRDefault="005B2930" w:rsidP="00E96999">
      <w:pPr>
        <w:spacing w:line="960" w:lineRule="auto"/>
        <w:jc w:val="both"/>
        <w:sectPr w:rsidR="005B2930" w:rsidSect="00390D06">
          <w:headerReference w:type="default" r:id="rId8"/>
          <w:footerReference w:type="even" r:id="rId9"/>
          <w:footerReference w:type="default" r:id="rId10"/>
          <w:footerReference w:type="first" r:id="rId11"/>
          <w:pgSz w:w="12240" w:h="15840" w:code="1"/>
          <w:pgMar w:top="1440" w:right="1440" w:bottom="1440" w:left="2160" w:header="720" w:footer="288" w:gutter="0"/>
          <w:pgNumType w:fmt="lowerRoman"/>
          <w:cols w:space="720"/>
          <w:titlePg/>
          <w:docGrid w:linePitch="360"/>
        </w:sectPr>
      </w:pPr>
    </w:p>
    <w:p w14:paraId="3B4091F8" w14:textId="77777777" w:rsidR="008632BA" w:rsidRPr="00EE62CA" w:rsidRDefault="009E5A9D" w:rsidP="00EE62CA">
      <w:pPr>
        <w:pStyle w:val="Heading1"/>
        <w:rPr>
          <w:b/>
        </w:rPr>
      </w:pPr>
      <w:r w:rsidRPr="00EE62CA">
        <w:rPr>
          <w:b/>
        </w:rPr>
        <w:lastRenderedPageBreak/>
        <w:t>I</w:t>
      </w:r>
      <w:r w:rsidR="009F1EB1" w:rsidRPr="00EE62CA">
        <w:rPr>
          <w:b/>
        </w:rPr>
        <w:t>ntroduction</w:t>
      </w:r>
    </w:p>
    <w:p w14:paraId="372CBCD9" w14:textId="77777777" w:rsidR="0021001D" w:rsidRDefault="0021001D" w:rsidP="00E96999">
      <w:pPr>
        <w:pStyle w:val="BodyofResearch"/>
      </w:pPr>
      <w:r>
        <w:t>One of the widely used aspect of technology is a website. A website is a set of interconnected web pages, usually including a homepage, generally located at the same server, and prepared and maintained as a collection of information by person, group, or organization. One of the major strengths of the web is that virtually everyone who owns a computer may contribute high-value information and to make valuable information be found.</w:t>
      </w:r>
    </w:p>
    <w:p w14:paraId="4A559DEF" w14:textId="77777777" w:rsidR="001A543C" w:rsidRDefault="00002062" w:rsidP="00E96999">
      <w:pPr>
        <w:pStyle w:val="BodyofResearch"/>
      </w:pPr>
      <w:r>
        <w:t>A Learning Management System (LMS) is a software application or web-based technology used to plan, implement, and assess a specific learning process. A Learning Management System provides an instructor with a way to create and deliver content, monitor student participation, and assess student performance.</w:t>
      </w:r>
      <w:r w:rsidR="0025763D">
        <w:t xml:space="preserve"> It also involves the administration, documentation, tracking, reporting, and delivery of electronic educational technology courses or training programs.</w:t>
      </w:r>
      <w:r w:rsidR="004A65EE">
        <w:t xml:space="preserve"> </w:t>
      </w:r>
    </w:p>
    <w:p w14:paraId="5198B024" w14:textId="3AAE9A63" w:rsidR="000A1CBB" w:rsidRDefault="000A1CBB" w:rsidP="00E96999">
      <w:pPr>
        <w:pStyle w:val="Heading2"/>
      </w:pPr>
      <w:r>
        <w:t xml:space="preserve">Background of the </w:t>
      </w:r>
      <w:r w:rsidR="009F1EB1">
        <w:t>p</w:t>
      </w:r>
      <w:r w:rsidRPr="009F1EB1">
        <w:t>roblem</w:t>
      </w:r>
    </w:p>
    <w:p w14:paraId="57658A0D" w14:textId="0ECEFDA6" w:rsidR="00D81A97" w:rsidRDefault="00D81A97" w:rsidP="00D81A97">
      <w:pPr>
        <w:jc w:val="left"/>
      </w:pPr>
      <w:r>
        <w:t>General Problem</w:t>
      </w:r>
    </w:p>
    <w:p w14:paraId="35E59416" w14:textId="77777777" w:rsidR="00D81A97" w:rsidRPr="00D81A97" w:rsidRDefault="00D81A97" w:rsidP="00D81A97">
      <w:pPr>
        <w:jc w:val="left"/>
      </w:pPr>
    </w:p>
    <w:p w14:paraId="394D796A" w14:textId="4B1B0BCD" w:rsidR="00D81A97" w:rsidRDefault="00C67A7A" w:rsidP="00E96999">
      <w:pPr>
        <w:pStyle w:val="BodyofResearch"/>
      </w:pPr>
      <w:r>
        <w:t>When it comes to learning, there are many different problems to be asserted depending on the educatio</w:t>
      </w:r>
      <w:r w:rsidR="000A0D34">
        <w:t xml:space="preserve">nal capabilities of the school, but in general, </w:t>
      </w:r>
      <w:r w:rsidR="00CA0548">
        <w:t>lack of technology in the school is the root of these problems</w:t>
      </w:r>
      <w:r w:rsidR="003074F7">
        <w:t>.</w:t>
      </w:r>
    </w:p>
    <w:p w14:paraId="6B01BB30" w14:textId="3237F8E6" w:rsidR="00D81A97" w:rsidRPr="00D81A97" w:rsidRDefault="00D81A97" w:rsidP="00E96999">
      <w:pPr>
        <w:pStyle w:val="BodyofResearch"/>
        <w:rPr>
          <w:b/>
        </w:rPr>
      </w:pPr>
      <w:r>
        <w:rPr>
          <w:b/>
        </w:rPr>
        <w:t>Specific Problems</w:t>
      </w:r>
    </w:p>
    <w:p w14:paraId="7A99AD26" w14:textId="54D22AFE" w:rsidR="007A49F8" w:rsidRDefault="00D81A97" w:rsidP="00E96999">
      <w:pPr>
        <w:pStyle w:val="BodyofResearch"/>
      </w:pPr>
      <w:r>
        <w:t xml:space="preserve">1. </w:t>
      </w:r>
      <w:r w:rsidR="00BE4CBA">
        <w:t xml:space="preserve"> </w:t>
      </w:r>
      <w:r>
        <w:t>I</w:t>
      </w:r>
      <w:r w:rsidR="00C67A7A">
        <w:t>nsufficiency of learning m</w:t>
      </w:r>
      <w:r w:rsidR="0001254D">
        <w:t>aterials given to the students</w:t>
      </w:r>
      <w:r w:rsidR="00F821A8">
        <w:t>.</w:t>
      </w:r>
    </w:p>
    <w:p w14:paraId="1DC832A2" w14:textId="7347A72F" w:rsidR="00CA0548" w:rsidRDefault="00CA0548" w:rsidP="00E96999">
      <w:pPr>
        <w:pStyle w:val="BodyofResearch"/>
      </w:pPr>
      <w:r>
        <w:t xml:space="preserve">This is a common problem especially to public schools. Lack </w:t>
      </w:r>
      <w:r w:rsidR="009229F6">
        <w:t>of learning materials may cause poor quality of education.</w:t>
      </w:r>
    </w:p>
    <w:p w14:paraId="68B99159" w14:textId="6ED5FF03" w:rsidR="00BE4CBA" w:rsidRDefault="0001254D" w:rsidP="00E96999">
      <w:pPr>
        <w:pStyle w:val="BodyofResearch"/>
      </w:pPr>
      <w:r>
        <w:t xml:space="preserve">2. </w:t>
      </w:r>
      <w:r w:rsidR="00BE4CBA">
        <w:t xml:space="preserve"> </w:t>
      </w:r>
      <w:r>
        <w:t>I</w:t>
      </w:r>
      <w:r w:rsidR="00C67A7A">
        <w:t>nsufficient t</w:t>
      </w:r>
      <w:r w:rsidR="00B646BC">
        <w:t xml:space="preserve">ime given for </w:t>
      </w:r>
      <w:r w:rsidR="00BE4CBA">
        <w:t>the students to learn.</w:t>
      </w:r>
      <w:r w:rsidR="00C67A7A">
        <w:t xml:space="preserve"> </w:t>
      </w:r>
    </w:p>
    <w:p w14:paraId="22A51851" w14:textId="70B7B0F7" w:rsidR="000C5545" w:rsidRDefault="007D0C9C" w:rsidP="00E96999">
      <w:pPr>
        <w:pStyle w:val="BodyofResearch"/>
      </w:pPr>
      <w:r>
        <w:t xml:space="preserve">Multitasking is part of being a student, but it also has a negative effect. There is no </w:t>
      </w:r>
      <w:r>
        <w:lastRenderedPageBreak/>
        <w:t>sufficient time for the students to focus and concentrate on one task alone.</w:t>
      </w:r>
    </w:p>
    <w:p w14:paraId="765E5C23" w14:textId="45D3180A" w:rsidR="008328FE" w:rsidRDefault="00BE4CBA" w:rsidP="00E96999">
      <w:pPr>
        <w:pStyle w:val="BodyofResearch"/>
      </w:pPr>
      <w:r>
        <w:t>3. I</w:t>
      </w:r>
      <w:r w:rsidR="00C67A7A">
        <w:t>ncapability of mo</w:t>
      </w:r>
      <w:r w:rsidR="00B646BC">
        <w:t>nitoring the student's progress</w:t>
      </w:r>
      <w:r w:rsidR="008328FE">
        <w:t>.</w:t>
      </w:r>
      <w:r w:rsidR="00B646BC">
        <w:t xml:space="preserve"> </w:t>
      </w:r>
    </w:p>
    <w:p w14:paraId="4E4E088E" w14:textId="52D063B0" w:rsidR="00366C3B" w:rsidRDefault="00366C3B" w:rsidP="00E96999">
      <w:pPr>
        <w:pStyle w:val="BodyofResearch"/>
      </w:pPr>
      <w:r>
        <w:t>We cannot expect a single teacher to accurately monitor each and every student in a classroom.</w:t>
      </w:r>
    </w:p>
    <w:p w14:paraId="7633C3FD" w14:textId="7D6B13CA" w:rsidR="008328FE" w:rsidRDefault="008328FE" w:rsidP="00E96999">
      <w:pPr>
        <w:pStyle w:val="BodyofResearch"/>
      </w:pPr>
      <w:r>
        <w:t>4. C</w:t>
      </w:r>
      <w:r w:rsidR="00B646BC">
        <w:t xml:space="preserve">ommunication between the students and the teachers. </w:t>
      </w:r>
    </w:p>
    <w:p w14:paraId="0FE3198E" w14:textId="6291A992" w:rsidR="00366C3B" w:rsidRDefault="00366C3B" w:rsidP="00E96999">
      <w:pPr>
        <w:pStyle w:val="BodyofResearch"/>
      </w:pPr>
      <w:r>
        <w:t>Not all teachers are easily approachable, and teachers can be busy with their works so they have no time for the students.</w:t>
      </w:r>
    </w:p>
    <w:p w14:paraId="69AA3881" w14:textId="0F100F9D" w:rsidR="000A1CBB" w:rsidRDefault="00C67A7A" w:rsidP="00E96999">
      <w:pPr>
        <w:pStyle w:val="BodyofResearch"/>
      </w:pPr>
      <w:r>
        <w:t xml:space="preserve">These are major concerns that the school organizations should solve immediately. </w:t>
      </w:r>
      <w:r w:rsidR="00BD6D42">
        <w:t xml:space="preserve">It is vital for the school organizations to adapt to the growing </w:t>
      </w:r>
      <w:r w:rsidR="0099377D">
        <w:t xml:space="preserve">technology that surrounds them and embrace the fact that they need these technologies in order to give more high-quality education for the students. </w:t>
      </w:r>
      <w:r w:rsidR="00E02E1C">
        <w:t xml:space="preserve">Online Learning Management System </w:t>
      </w:r>
      <w:r w:rsidR="00B646BC">
        <w:t xml:space="preserve">will solve these problems through the features that it contains. </w:t>
      </w:r>
      <w:r w:rsidR="00587A8E">
        <w:t xml:space="preserve">Insufficiency of learning materials will be solved through the use of uploading handouts or e-books to the system. Insufficient time for the students to learn will be solved through these handouts that’s given to them. They can study/read these handouts anytime/anywhere. Incapability of monitoring the student’s progress will be solved through the charts and graphs that are located in the system. These charts represent the progress of the students based on their scores in their assignments and/or quizzes. Lastly, communication between the students and the teachers will be solved through the use of the real-time messaging feature of the system. </w:t>
      </w:r>
    </w:p>
    <w:p w14:paraId="4DED2619" w14:textId="77777777" w:rsidR="00967FE2" w:rsidRDefault="009F1EB1" w:rsidP="00E96999">
      <w:pPr>
        <w:pStyle w:val="Heading2"/>
      </w:pPr>
      <w:r>
        <w:lastRenderedPageBreak/>
        <w:t>Overview of the current state of the technology</w:t>
      </w:r>
    </w:p>
    <w:p w14:paraId="692B4788" w14:textId="77777777" w:rsidR="00967FE2" w:rsidRDefault="00967FE2" w:rsidP="00E96999">
      <w:pPr>
        <w:pStyle w:val="Heading2"/>
      </w:pPr>
      <w:r>
        <w:t>Lecture</w:t>
      </w:r>
    </w:p>
    <w:p w14:paraId="0A487B4C" w14:textId="7B794DFA" w:rsidR="00967FE2" w:rsidRDefault="00967FE2" w:rsidP="00967FE2">
      <w:pPr>
        <w:pStyle w:val="Heading2"/>
        <w:rPr>
          <w:b w:val="0"/>
        </w:rPr>
      </w:pPr>
      <w:r>
        <w:rPr>
          <w:b w:val="0"/>
        </w:rPr>
        <w:t>The way they conduct their lecture is the common way how a typical school/professor give his/her lecture. They give it in oral based form or sometimes they just give handouts to their students and the students will photocopy it and they will distribute the photocopied lecture to their classmates.</w:t>
      </w:r>
    </w:p>
    <w:p w14:paraId="63B3E5F1" w14:textId="77777777" w:rsidR="00967FE2" w:rsidRPr="00C77CCD" w:rsidRDefault="00967FE2" w:rsidP="00967FE2">
      <w:pPr>
        <w:pStyle w:val="BodyofResearch"/>
        <w:rPr>
          <w:b/>
        </w:rPr>
      </w:pPr>
      <w:r w:rsidRPr="00C77CCD">
        <w:rPr>
          <w:b/>
        </w:rPr>
        <w:t>Distribution of handouts/syllabus</w:t>
      </w:r>
    </w:p>
    <w:p w14:paraId="07892BB1" w14:textId="77777777" w:rsidR="00967FE2" w:rsidRPr="004C1ACD" w:rsidRDefault="00967FE2" w:rsidP="00967FE2">
      <w:pPr>
        <w:pStyle w:val="BodyofResearch"/>
      </w:pPr>
      <w:r>
        <w:t>Hard copy of handouts is</w:t>
      </w:r>
      <w:r w:rsidRPr="004C1ACD">
        <w:t xml:space="preserve"> given to the students. Syllabus of the </w:t>
      </w:r>
      <w:r>
        <w:t xml:space="preserve">subjects are also in hard copy. </w:t>
      </w:r>
      <w:r w:rsidRPr="004C1ACD">
        <w:t>The teacher will make the treasurer collect money to his/her classmates for the photocopying of their handouts. Once the handout was photocopied, the students can now take d</w:t>
      </w:r>
      <w:r>
        <w:t xml:space="preserve">own notes using their handouts. </w:t>
      </w:r>
      <w:r w:rsidRPr="004C1ACD">
        <w:t>The students don’t have such materials to study their lessons when there are no classes. Here are the reasons why there are no classes:</w:t>
      </w:r>
      <w:r w:rsidRPr="004C1ACD">
        <w:tab/>
      </w:r>
      <w:r w:rsidRPr="004C1ACD">
        <w:tab/>
      </w:r>
    </w:p>
    <w:p w14:paraId="345DD050" w14:textId="77777777" w:rsidR="00967FE2" w:rsidRPr="004C1ACD" w:rsidRDefault="00967FE2" w:rsidP="00967FE2">
      <w:pPr>
        <w:pStyle w:val="BodyofResearch"/>
      </w:pPr>
      <w:r w:rsidRPr="004C1ACD">
        <w:t>1. Suspension of classes</w:t>
      </w:r>
      <w:r w:rsidRPr="004C1ACD">
        <w:tab/>
      </w:r>
      <w:r w:rsidRPr="004C1ACD">
        <w:tab/>
      </w:r>
      <w:r w:rsidRPr="004C1ACD">
        <w:tab/>
      </w:r>
      <w:r w:rsidRPr="004C1ACD">
        <w:tab/>
      </w:r>
    </w:p>
    <w:p w14:paraId="0E0D4A95" w14:textId="77777777" w:rsidR="00967FE2" w:rsidRPr="004C1ACD" w:rsidRDefault="00967FE2" w:rsidP="00967FE2">
      <w:pPr>
        <w:pStyle w:val="BodyofResearch"/>
      </w:pPr>
      <w:r w:rsidRPr="004C1ACD">
        <w:t>2. Events of the school</w:t>
      </w:r>
      <w:r w:rsidRPr="004C1ACD">
        <w:tab/>
      </w:r>
      <w:r w:rsidRPr="004C1ACD">
        <w:tab/>
      </w:r>
      <w:r w:rsidRPr="004C1ACD">
        <w:tab/>
      </w:r>
      <w:r w:rsidRPr="004C1ACD">
        <w:tab/>
      </w:r>
    </w:p>
    <w:p w14:paraId="2EF2EE7A" w14:textId="77777777" w:rsidR="00967FE2" w:rsidRDefault="00967FE2" w:rsidP="00967FE2">
      <w:pPr>
        <w:pStyle w:val="BodyofResearch"/>
      </w:pPr>
      <w:r w:rsidRPr="004C1ACD">
        <w:t>3. Holidays</w:t>
      </w:r>
    </w:p>
    <w:p w14:paraId="62C0BB94" w14:textId="77777777" w:rsidR="006A12DA" w:rsidRPr="00C77CCD" w:rsidRDefault="006A12DA" w:rsidP="006A12DA">
      <w:pPr>
        <w:pStyle w:val="BodyofResearch"/>
        <w:rPr>
          <w:b/>
        </w:rPr>
      </w:pPr>
      <w:r w:rsidRPr="00C77CCD">
        <w:rPr>
          <w:b/>
        </w:rPr>
        <w:t>Notifications</w:t>
      </w:r>
    </w:p>
    <w:p w14:paraId="16E8FE06" w14:textId="77777777" w:rsidR="006A12DA" w:rsidRPr="00E21C2C" w:rsidRDefault="006A12DA" w:rsidP="006A12DA">
      <w:pPr>
        <w:pStyle w:val="BodyofResearch"/>
      </w:pPr>
      <w:r>
        <w:t>Absent students are not notified when there are quizzes or assignments given to the class unless they ask their classmates or their classmates notify them voluntarily because teachers notify the students in a verbal manner.</w:t>
      </w:r>
    </w:p>
    <w:p w14:paraId="77B16CB9" w14:textId="156E68F5" w:rsidR="00967FE2" w:rsidRDefault="00967FE2" w:rsidP="00967FE2">
      <w:pPr>
        <w:jc w:val="both"/>
      </w:pPr>
    </w:p>
    <w:p w14:paraId="47BD449D" w14:textId="77777777" w:rsidR="00967FE2" w:rsidRPr="00967FE2" w:rsidRDefault="00967FE2" w:rsidP="00967FE2"/>
    <w:p w14:paraId="2CA0D464" w14:textId="77777777" w:rsidR="009F1EB1" w:rsidRPr="00C77CCD" w:rsidRDefault="00B44D27" w:rsidP="00E96999">
      <w:pPr>
        <w:pStyle w:val="BodyofResearch"/>
        <w:rPr>
          <w:b/>
        </w:rPr>
      </w:pPr>
      <w:r w:rsidRPr="00C77CCD">
        <w:rPr>
          <w:b/>
        </w:rPr>
        <w:t>Quizzes</w:t>
      </w:r>
    </w:p>
    <w:p w14:paraId="3100D825" w14:textId="77777777" w:rsidR="00B44D27" w:rsidRDefault="00B44D27" w:rsidP="00E96999">
      <w:pPr>
        <w:pStyle w:val="BodyofResearch"/>
      </w:pPr>
      <w:r w:rsidRPr="00B44D27">
        <w:t>The teachers have to create a quiz based on their lesson plan</w:t>
      </w:r>
      <w:r>
        <w:t xml:space="preserve"> and give it to their students.  </w:t>
      </w:r>
      <w:r w:rsidRPr="00B44D27">
        <w:t xml:space="preserve">Quizzes of the students are given manually by dictation or in written format. In dictation, the teacher will dictate the questions for the quiz and the students have to write their </w:t>
      </w:r>
      <w:r w:rsidRPr="00B44D27">
        <w:lastRenderedPageBreak/>
        <w:t>answers on a sheet of paper. In written format, the teacher will write the questions of the quiz and the students will answer on a sheet of paper.</w:t>
      </w:r>
    </w:p>
    <w:p w14:paraId="0870D8CA" w14:textId="77777777" w:rsidR="00B44D27" w:rsidRPr="00C77CCD" w:rsidRDefault="00B44D27" w:rsidP="00E96999">
      <w:pPr>
        <w:pStyle w:val="BodyofResearch"/>
        <w:rPr>
          <w:b/>
        </w:rPr>
      </w:pPr>
      <w:r w:rsidRPr="00C77CCD">
        <w:rPr>
          <w:b/>
        </w:rPr>
        <w:t>Assignments</w:t>
      </w:r>
    </w:p>
    <w:p w14:paraId="6C396C96" w14:textId="07991AE2" w:rsidR="00B44D27" w:rsidRDefault="004C1ACD" w:rsidP="00E96999">
      <w:pPr>
        <w:pStyle w:val="BodyofResearch"/>
      </w:pPr>
      <w:r w:rsidRPr="004C1ACD">
        <w:t xml:space="preserve">Assignments of the students are given manually by </w:t>
      </w:r>
      <w:r>
        <w:t xml:space="preserve">dictation or in written format. </w:t>
      </w:r>
      <w:r w:rsidRPr="004C1ACD">
        <w:t>The teachers have to create assignments for their students. In dictation, the teacher will dictate the questions of the assignment then the students will write it down and pass their assignment before the stipulated time.</w:t>
      </w:r>
      <w:r w:rsidR="00106941">
        <w:t xml:space="preserve"> </w:t>
      </w:r>
      <w:r w:rsidR="00391CA7">
        <w:t>I written format, the teachers will photocopy a particular sheet of paper that contains the quiz and the students will answer on the photocopied paper.</w:t>
      </w:r>
    </w:p>
    <w:p w14:paraId="2CAC3772" w14:textId="77777777" w:rsidR="009F1EB1" w:rsidRDefault="009F1EB1" w:rsidP="00E96999">
      <w:pPr>
        <w:pStyle w:val="Heading2"/>
      </w:pPr>
      <w:r>
        <w:t>Objectives of the study</w:t>
      </w:r>
    </w:p>
    <w:p w14:paraId="65D7D5F2" w14:textId="15674A5A" w:rsidR="00962D5C" w:rsidRDefault="00962D5C" w:rsidP="00E96999">
      <w:pPr>
        <w:pStyle w:val="BodyofResearch"/>
      </w:pPr>
      <w:r>
        <w:t xml:space="preserve">The main objective of the proponents is to </w:t>
      </w:r>
      <w:r w:rsidR="00827B6D">
        <w:t xml:space="preserve">provide a </w:t>
      </w:r>
      <w:r w:rsidR="00A25D52">
        <w:t>learning system</w:t>
      </w:r>
      <w:r w:rsidR="00E4129F">
        <w:t xml:space="preserve"> for Gateways Institute of</w:t>
      </w:r>
      <w:r w:rsidR="00A25D52">
        <w:t xml:space="preserve"> </w:t>
      </w:r>
      <w:r w:rsidR="00E4129F">
        <w:t xml:space="preserve">Science and Technology </w:t>
      </w:r>
      <w:r w:rsidR="00A25D52">
        <w:t xml:space="preserve">designed to </w:t>
      </w:r>
      <w:r w:rsidR="000F3721">
        <w:t>improve</w:t>
      </w:r>
      <w:r w:rsidR="00E4129F">
        <w:t xml:space="preserve"> their</w:t>
      </w:r>
      <w:r w:rsidR="000F3721">
        <w:t xml:space="preserve"> education</w:t>
      </w:r>
      <w:r w:rsidR="00FD169D">
        <w:t xml:space="preserve"> through the use of technology.</w:t>
      </w:r>
    </w:p>
    <w:p w14:paraId="24379456" w14:textId="77777777" w:rsidR="00524B6B" w:rsidRPr="00271B77" w:rsidRDefault="00271B77" w:rsidP="00E96999">
      <w:pPr>
        <w:pStyle w:val="BodyofResearch"/>
      </w:pPr>
      <w:r>
        <w:t>The proponent’s specific objectives are as follows:</w:t>
      </w:r>
    </w:p>
    <w:p w14:paraId="03425E8B" w14:textId="0BC9154F" w:rsidR="00524B6B" w:rsidRDefault="00524B6B" w:rsidP="00E96999">
      <w:pPr>
        <w:pStyle w:val="BodyofResearch"/>
      </w:pPr>
      <w:r>
        <w:t>1.</w:t>
      </w:r>
      <w:r w:rsidR="00D3227E">
        <w:t xml:space="preserve"> Provide sufficient learning materials/resources for the students</w:t>
      </w:r>
      <w:r w:rsidR="00B97B0F">
        <w:t>.</w:t>
      </w:r>
    </w:p>
    <w:p w14:paraId="3C43264E" w14:textId="7D1490B1" w:rsidR="006A12DA" w:rsidRDefault="006A12DA" w:rsidP="00E96999">
      <w:pPr>
        <w:pStyle w:val="BodyofResearch"/>
      </w:pPr>
      <w:r>
        <w:t xml:space="preserve">-The learning materials that the professor/admin will give to the students will cover the whole topic for the quarter/semester the students enrolled for.  </w:t>
      </w:r>
    </w:p>
    <w:p w14:paraId="2431AFEC" w14:textId="61753EA3" w:rsidR="00524B6B" w:rsidRDefault="00524B6B" w:rsidP="00E96999">
      <w:pPr>
        <w:pStyle w:val="BodyofResearch"/>
      </w:pPr>
      <w:r>
        <w:t>2.</w:t>
      </w:r>
      <w:r w:rsidR="00D3227E">
        <w:t xml:space="preserve"> </w:t>
      </w:r>
      <w:r w:rsidR="0077352E">
        <w:t xml:space="preserve">Provide </w:t>
      </w:r>
      <w:r w:rsidR="00A95F6E">
        <w:t>a learning system that the students can use to advance through their lessons</w:t>
      </w:r>
      <w:r w:rsidR="00B97B0F">
        <w:t>.</w:t>
      </w:r>
    </w:p>
    <w:p w14:paraId="69F0DEF6" w14:textId="14CC8961" w:rsidR="006A12DA" w:rsidRDefault="006A12DA" w:rsidP="00E96999">
      <w:pPr>
        <w:pStyle w:val="BodyofResearch"/>
      </w:pPr>
      <w:r>
        <w:t>-The students can advance through their lessons using their handouts, because their handouts cover the whole quarter/semester’s topics, they can read it and study for it in advance.</w:t>
      </w:r>
    </w:p>
    <w:p w14:paraId="2136B7C5" w14:textId="320403E9" w:rsidR="00524B6B" w:rsidRDefault="00524B6B" w:rsidP="00E96999">
      <w:pPr>
        <w:pStyle w:val="BodyofResearch"/>
      </w:pPr>
      <w:r>
        <w:t>3.</w:t>
      </w:r>
      <w:r w:rsidR="00A95F6E">
        <w:t xml:space="preserve"> </w:t>
      </w:r>
      <w:r w:rsidR="00B97B0F">
        <w:t>Provide a learning system that the teachers can use to monitor the student’s progress and    performance.</w:t>
      </w:r>
    </w:p>
    <w:p w14:paraId="5F16C441" w14:textId="0CAAB5C5" w:rsidR="006A12DA" w:rsidRDefault="006A12DA" w:rsidP="00E96999">
      <w:pPr>
        <w:pStyle w:val="BodyofResearch"/>
      </w:pPr>
      <w:r>
        <w:t xml:space="preserve">-Our Learning System have a feature of </w:t>
      </w:r>
      <w:r w:rsidR="00627693">
        <w:t xml:space="preserve">monitoring for the teachers so that they can monitor </w:t>
      </w:r>
      <w:r w:rsidR="00627693">
        <w:lastRenderedPageBreak/>
        <w:t>their student’s progress and performance, they can see the percentage of how many students view/download the handouts they give and also the teachers can see the percentage of the students who passed a specific question in a certain task and who failed a specific question in a certain task and also the teachers can monitor the score of the students in answering the questions in their respective tasks.</w:t>
      </w:r>
    </w:p>
    <w:p w14:paraId="4B34D28A" w14:textId="70283123" w:rsidR="0003240A" w:rsidRDefault="0003240A" w:rsidP="00E96999">
      <w:pPr>
        <w:pStyle w:val="BodyofResearch"/>
      </w:pPr>
      <w:r>
        <w:t>4.</w:t>
      </w:r>
      <w:r w:rsidR="00B97B0F">
        <w:t xml:space="preserve"> </w:t>
      </w:r>
      <w:r w:rsidR="00EF0207">
        <w:t xml:space="preserve">Provide a learning system that </w:t>
      </w:r>
      <w:r w:rsidR="00AB40E7">
        <w:t xml:space="preserve">will ease the work of teachers </w:t>
      </w:r>
      <w:r w:rsidR="00C12D76">
        <w:t>to give assignments and quizzes.</w:t>
      </w:r>
    </w:p>
    <w:p w14:paraId="50F208FF" w14:textId="7A4D46A3" w:rsidR="00627693" w:rsidRDefault="00627693" w:rsidP="00E96999">
      <w:pPr>
        <w:pStyle w:val="BodyofResearch"/>
      </w:pPr>
      <w:r>
        <w:t xml:space="preserve">-Our Learning System helps the teachers to give assignments and quizzes and also handouts easily by just uploading questions in the specific </w:t>
      </w:r>
      <w:r w:rsidR="000B00BB">
        <w:t>section and give it as an assignment or a quiz.</w:t>
      </w:r>
    </w:p>
    <w:p w14:paraId="447DC708" w14:textId="7DFB6A99" w:rsidR="00AB40E7" w:rsidRDefault="00AB40E7" w:rsidP="00E96999">
      <w:pPr>
        <w:pStyle w:val="BodyofResearch"/>
      </w:pPr>
      <w:r>
        <w:t>5. Provide a learning system that can be used by the students and teachers for their communication.</w:t>
      </w:r>
    </w:p>
    <w:p w14:paraId="313560CD" w14:textId="1CED52F1" w:rsidR="000B00BB" w:rsidRPr="00524B6B" w:rsidRDefault="000B00BB" w:rsidP="00E96999">
      <w:pPr>
        <w:pStyle w:val="BodyofResearch"/>
        <w:rPr>
          <w:highlight w:val="lightGray"/>
        </w:rPr>
      </w:pPr>
      <w:r>
        <w:t>-Our Learning System has a r</w:t>
      </w:r>
      <w:r w:rsidR="00C3587B">
        <w:t>eal time chat feature so that the</w:t>
      </w:r>
      <w:r>
        <w:t xml:space="preserve"> teacher and student can communicate to each other easily, and we know that not every student can talk to a certain teacher easily, some students are shy or some are just lazy and we also know that every professor is busy in their works and studies, that also make them hard to approach. But our Learning System provide a feature that can help them communicate to their respective teachers easily.</w:t>
      </w:r>
    </w:p>
    <w:p w14:paraId="28496203" w14:textId="77777777" w:rsidR="00AA6AB7" w:rsidRDefault="00AA6AB7" w:rsidP="00E96999">
      <w:pPr>
        <w:pStyle w:val="Heading2"/>
      </w:pPr>
      <w:r w:rsidRPr="00AA6AB7">
        <w:t>Scope and limitation</w:t>
      </w:r>
      <w:r>
        <w:t>s</w:t>
      </w:r>
      <w:r w:rsidRPr="00AA6AB7">
        <w:t xml:space="preserve"> of the study</w:t>
      </w:r>
    </w:p>
    <w:p w14:paraId="766D161B" w14:textId="5C6559B1" w:rsidR="000B6D55" w:rsidRDefault="00EE62CA" w:rsidP="00B75C23">
      <w:pPr>
        <w:pStyle w:val="Heading1"/>
        <w:jc w:val="left"/>
      </w:pPr>
      <w:r>
        <w:rPr>
          <w:caps w:val="0"/>
        </w:rPr>
        <w:t>T</w:t>
      </w:r>
      <w:r w:rsidRPr="00C14134">
        <w:rPr>
          <w:caps w:val="0"/>
        </w:rPr>
        <w:t xml:space="preserve">he general purpose of this study is to provide a learning system for the teachers to use to give better education for the students and for the students to learn </w:t>
      </w:r>
      <w:r>
        <w:rPr>
          <w:caps w:val="0"/>
        </w:rPr>
        <w:t>through the use of technology. S</w:t>
      </w:r>
      <w:r w:rsidRPr="00C14134">
        <w:rPr>
          <w:caps w:val="0"/>
        </w:rPr>
        <w:t xml:space="preserve">tudents, teachers and/or faculty members, and administrators are the target users or beneficiaries of the study. </w:t>
      </w:r>
    </w:p>
    <w:p w14:paraId="7A551801" w14:textId="77777777" w:rsidR="00BC7787" w:rsidRDefault="00BC7787" w:rsidP="00F3772A">
      <w:pPr>
        <w:spacing w:line="360" w:lineRule="auto"/>
        <w:jc w:val="both"/>
        <w:rPr>
          <w:lang w:eastAsia="en-PH"/>
        </w:rPr>
      </w:pPr>
    </w:p>
    <w:p w14:paraId="1B9B4968" w14:textId="77777777" w:rsidR="00BC7787" w:rsidRDefault="00BC7787" w:rsidP="00F3772A">
      <w:pPr>
        <w:spacing w:line="360" w:lineRule="auto"/>
        <w:jc w:val="both"/>
        <w:rPr>
          <w:lang w:eastAsia="en-PH"/>
        </w:rPr>
      </w:pPr>
    </w:p>
    <w:p w14:paraId="35792EBA" w14:textId="77777777" w:rsidR="00BC7787" w:rsidRDefault="00BC7787" w:rsidP="00F3772A">
      <w:pPr>
        <w:spacing w:line="360" w:lineRule="auto"/>
        <w:jc w:val="both"/>
        <w:rPr>
          <w:lang w:eastAsia="en-PH"/>
        </w:rPr>
      </w:pPr>
    </w:p>
    <w:p w14:paraId="29A9EEAB" w14:textId="33BAE768" w:rsidR="004F2D21" w:rsidRDefault="00EF3CD0" w:rsidP="00F3772A">
      <w:pPr>
        <w:spacing w:line="360" w:lineRule="auto"/>
        <w:jc w:val="both"/>
        <w:rPr>
          <w:lang w:eastAsia="en-PH"/>
        </w:rPr>
      </w:pPr>
      <w:r>
        <w:rPr>
          <w:lang w:eastAsia="en-PH"/>
        </w:rPr>
        <w:lastRenderedPageBreak/>
        <w:t>Maintenance</w:t>
      </w:r>
    </w:p>
    <w:p w14:paraId="56217B7A" w14:textId="12030C4E" w:rsidR="00EF3CD0" w:rsidRDefault="00F3772A" w:rsidP="00E96999">
      <w:pPr>
        <w:spacing w:line="360" w:lineRule="auto"/>
        <w:jc w:val="both"/>
        <w:rPr>
          <w:lang w:eastAsia="en-PH"/>
        </w:rPr>
      </w:pPr>
      <w:r>
        <w:rPr>
          <w:lang w:eastAsia="en-PH"/>
        </w:rPr>
        <w:t>-Administrator</w:t>
      </w:r>
    </w:p>
    <w:p w14:paraId="056E7DFF" w14:textId="77777777" w:rsidR="00756A05" w:rsidRDefault="00EF3CD0" w:rsidP="009B363F">
      <w:pPr>
        <w:pStyle w:val="ListParagraph"/>
        <w:ind w:left="180" w:hanging="180"/>
        <w:rPr>
          <w:lang w:eastAsia="en-PH"/>
        </w:rPr>
      </w:pPr>
      <w:r>
        <w:rPr>
          <w:lang w:eastAsia="en-PH"/>
        </w:rPr>
        <w:t xml:space="preserve">Student </w:t>
      </w:r>
    </w:p>
    <w:p w14:paraId="68BCC5AB" w14:textId="2B6331EE" w:rsidR="00EF3CD0" w:rsidRPr="00756A05" w:rsidRDefault="00756A05" w:rsidP="009B363F">
      <w:pPr>
        <w:pStyle w:val="ListParagraph"/>
        <w:numPr>
          <w:ilvl w:val="0"/>
          <w:numId w:val="0"/>
        </w:numPr>
        <w:ind w:left="180" w:hanging="180"/>
        <w:rPr>
          <w:lang w:eastAsia="en-PH"/>
        </w:rPr>
      </w:pPr>
      <w:r>
        <w:rPr>
          <w:lang w:eastAsia="en-PH"/>
        </w:rPr>
        <w:tab/>
      </w:r>
      <w:r w:rsidR="00EF3CD0" w:rsidRPr="00756A05">
        <w:rPr>
          <w:lang w:eastAsia="en-PH"/>
        </w:rPr>
        <w:t>The administrator can add, edit, or inactive students. Adding students can be manual, or imported from an excel file.</w:t>
      </w:r>
    </w:p>
    <w:p w14:paraId="445F198A" w14:textId="77777777" w:rsidR="00756A05" w:rsidRDefault="00EF3CD0" w:rsidP="009B363F">
      <w:pPr>
        <w:pStyle w:val="ListParagraph"/>
        <w:ind w:left="180" w:hanging="180"/>
        <w:rPr>
          <w:lang w:eastAsia="en-PH"/>
        </w:rPr>
      </w:pPr>
      <w:r w:rsidRPr="00EF3CD0">
        <w:rPr>
          <w:lang w:eastAsia="en-PH"/>
        </w:rPr>
        <w:t>Teacher</w:t>
      </w:r>
    </w:p>
    <w:p w14:paraId="44531F52" w14:textId="29B5F404"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inactive teachers.</w:t>
      </w:r>
    </w:p>
    <w:p w14:paraId="47109972" w14:textId="77777777" w:rsidR="00756A05" w:rsidRDefault="00EF3CD0" w:rsidP="009B363F">
      <w:pPr>
        <w:pStyle w:val="ListParagraph"/>
        <w:ind w:left="180" w:hanging="180"/>
        <w:rPr>
          <w:lang w:eastAsia="en-PH"/>
        </w:rPr>
      </w:pPr>
      <w:r w:rsidRPr="00EF3CD0">
        <w:rPr>
          <w:lang w:eastAsia="en-PH"/>
        </w:rPr>
        <w:t>Administrator</w:t>
      </w:r>
    </w:p>
    <w:p w14:paraId="542E8E2F" w14:textId="2F9D77FB" w:rsidR="00EF3CD0" w:rsidRPr="00756A05" w:rsidRDefault="00EF3CD0" w:rsidP="009B363F">
      <w:pPr>
        <w:pStyle w:val="ListParagraph"/>
        <w:numPr>
          <w:ilvl w:val="0"/>
          <w:numId w:val="0"/>
        </w:numPr>
        <w:ind w:left="180" w:hanging="180"/>
        <w:rPr>
          <w:lang w:eastAsia="en-PH"/>
        </w:rPr>
      </w:pPr>
      <w:r w:rsidRPr="00756A05">
        <w:rPr>
          <w:lang w:eastAsia="en-PH"/>
        </w:rPr>
        <w:t>The system administrator can add, edit, or inactive administrators.</w:t>
      </w:r>
    </w:p>
    <w:p w14:paraId="7C9BE0FD" w14:textId="77777777" w:rsidR="00756A05" w:rsidRDefault="007333F6" w:rsidP="009B363F">
      <w:pPr>
        <w:pStyle w:val="ListParagraph"/>
        <w:ind w:left="180" w:hanging="180"/>
        <w:rPr>
          <w:lang w:eastAsia="en-PH"/>
        </w:rPr>
      </w:pPr>
      <w:r>
        <w:rPr>
          <w:lang w:eastAsia="en-PH"/>
        </w:rPr>
        <w:t>User Level</w:t>
      </w:r>
    </w:p>
    <w:p w14:paraId="11AA02F7" w14:textId="3CA7635E" w:rsidR="007333F6" w:rsidRPr="00756A05" w:rsidRDefault="007333F6" w:rsidP="009B363F">
      <w:pPr>
        <w:pStyle w:val="ListParagraph"/>
        <w:numPr>
          <w:ilvl w:val="0"/>
          <w:numId w:val="0"/>
        </w:numPr>
        <w:ind w:left="180" w:hanging="180"/>
        <w:rPr>
          <w:lang w:eastAsia="en-PH"/>
        </w:rPr>
      </w:pPr>
      <w:r w:rsidRPr="00756A05">
        <w:rPr>
          <w:lang w:eastAsia="en-PH"/>
        </w:rPr>
        <w:t>The system administrator can add, edit, or delete a user level.</w:t>
      </w:r>
    </w:p>
    <w:p w14:paraId="6F02D7EE" w14:textId="77777777" w:rsidR="00756A05" w:rsidRDefault="00EF3CD0" w:rsidP="009B363F">
      <w:pPr>
        <w:pStyle w:val="ListParagraph"/>
        <w:ind w:left="180" w:hanging="180"/>
        <w:rPr>
          <w:lang w:eastAsia="en-PH"/>
        </w:rPr>
      </w:pPr>
      <w:r w:rsidRPr="00F3772A">
        <w:rPr>
          <w:lang w:eastAsia="en-PH"/>
        </w:rPr>
        <w:t>Handout</w:t>
      </w:r>
    </w:p>
    <w:p w14:paraId="4EF890EE" w14:textId="49BCE751" w:rsidR="00EF3CD0" w:rsidRPr="00756A05" w:rsidRDefault="00EF3CD0" w:rsidP="009B363F">
      <w:pPr>
        <w:pStyle w:val="ListParagraph"/>
        <w:numPr>
          <w:ilvl w:val="0"/>
          <w:numId w:val="0"/>
        </w:numPr>
        <w:ind w:left="180" w:hanging="180"/>
        <w:rPr>
          <w:lang w:eastAsia="en-PH"/>
        </w:rPr>
      </w:pPr>
      <w:r w:rsidRPr="00756A05">
        <w:rPr>
          <w:lang w:eastAsia="en-PH"/>
        </w:rPr>
        <w:t>The administrator can add</w:t>
      </w:r>
      <w:r w:rsidR="009D31ED" w:rsidRPr="00756A05">
        <w:rPr>
          <w:lang w:eastAsia="en-PH"/>
        </w:rPr>
        <w:t>, edit, and delete</w:t>
      </w:r>
      <w:r w:rsidRPr="00756A05">
        <w:rPr>
          <w:lang w:eastAsia="en-PH"/>
        </w:rPr>
        <w:t xml:space="preserve"> handouts for the students.</w:t>
      </w:r>
    </w:p>
    <w:p w14:paraId="53449E10" w14:textId="77777777" w:rsidR="00756A05" w:rsidRDefault="00EF3CD0" w:rsidP="009B363F">
      <w:pPr>
        <w:pStyle w:val="ListParagraph"/>
        <w:ind w:left="180" w:hanging="180"/>
        <w:rPr>
          <w:lang w:eastAsia="en-PH"/>
        </w:rPr>
      </w:pPr>
      <w:r w:rsidRPr="00F3772A">
        <w:rPr>
          <w:lang w:eastAsia="en-PH"/>
        </w:rPr>
        <w:t>Section</w:t>
      </w:r>
    </w:p>
    <w:p w14:paraId="220E880E" w14:textId="51C6D0C9"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delete sections.</w:t>
      </w:r>
    </w:p>
    <w:p w14:paraId="352C1058" w14:textId="77777777" w:rsidR="00756A05" w:rsidRDefault="00EF3CD0" w:rsidP="009B363F">
      <w:pPr>
        <w:pStyle w:val="ListParagraph"/>
        <w:ind w:left="180" w:hanging="180"/>
        <w:rPr>
          <w:lang w:eastAsia="en-PH"/>
        </w:rPr>
      </w:pPr>
      <w:r w:rsidRPr="00F3772A">
        <w:rPr>
          <w:lang w:eastAsia="en-PH"/>
        </w:rPr>
        <w:t>Subject</w:t>
      </w:r>
    </w:p>
    <w:p w14:paraId="11702BED" w14:textId="34B59544"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delete subjects.</w:t>
      </w:r>
    </w:p>
    <w:p w14:paraId="6B0B49AA" w14:textId="77777777" w:rsidR="00756A05" w:rsidRPr="00756A05" w:rsidRDefault="00EF3CD0" w:rsidP="009B363F">
      <w:pPr>
        <w:pStyle w:val="ListParagraph"/>
        <w:ind w:left="180" w:hanging="180"/>
        <w:rPr>
          <w:b/>
          <w:lang w:eastAsia="en-PH"/>
        </w:rPr>
      </w:pPr>
      <w:r w:rsidRPr="00F3772A">
        <w:rPr>
          <w:lang w:eastAsia="en-PH"/>
        </w:rPr>
        <w:t>School</w:t>
      </w:r>
      <w:r w:rsidRPr="00EF3CD0">
        <w:rPr>
          <w:lang w:eastAsia="en-PH"/>
        </w:rPr>
        <w:t xml:space="preserve"> </w:t>
      </w:r>
      <w:r w:rsidRPr="00F3772A">
        <w:rPr>
          <w:lang w:eastAsia="en-PH"/>
        </w:rPr>
        <w:t>Year</w:t>
      </w:r>
    </w:p>
    <w:p w14:paraId="3D140F5F" w14:textId="30B35687" w:rsidR="00EF3CD0" w:rsidRPr="00756A05" w:rsidRDefault="00EF3CD0" w:rsidP="009B363F">
      <w:pPr>
        <w:pStyle w:val="ListParagraph"/>
        <w:numPr>
          <w:ilvl w:val="0"/>
          <w:numId w:val="0"/>
        </w:numPr>
        <w:ind w:left="180" w:hanging="180"/>
        <w:rPr>
          <w:b/>
          <w:lang w:eastAsia="en-PH"/>
        </w:rPr>
      </w:pPr>
      <w:r w:rsidRPr="00756A05">
        <w:rPr>
          <w:lang w:eastAsia="en-PH"/>
        </w:rPr>
        <w:t>The administrator can add or inactive a school year.</w:t>
      </w:r>
    </w:p>
    <w:p w14:paraId="7DDC4DAF" w14:textId="77777777" w:rsidR="00756A05" w:rsidRDefault="00B77272" w:rsidP="009B363F">
      <w:pPr>
        <w:pStyle w:val="ListParagraph"/>
        <w:ind w:left="180" w:hanging="180"/>
        <w:rPr>
          <w:lang w:eastAsia="en-PH"/>
        </w:rPr>
      </w:pPr>
      <w:r>
        <w:rPr>
          <w:lang w:eastAsia="en-PH"/>
        </w:rPr>
        <w:t>Semester</w:t>
      </w:r>
    </w:p>
    <w:p w14:paraId="30EE5D3B" w14:textId="44D015AC" w:rsidR="00B77272" w:rsidRPr="00756A05" w:rsidRDefault="00B77272" w:rsidP="009B363F">
      <w:pPr>
        <w:pStyle w:val="ListParagraph"/>
        <w:numPr>
          <w:ilvl w:val="0"/>
          <w:numId w:val="0"/>
        </w:numPr>
        <w:ind w:left="180" w:hanging="180"/>
        <w:rPr>
          <w:lang w:eastAsia="en-PH"/>
        </w:rPr>
      </w:pPr>
      <w:r w:rsidRPr="00756A05">
        <w:rPr>
          <w:lang w:eastAsia="en-PH"/>
        </w:rPr>
        <w:t xml:space="preserve">The administrator can inactive or active </w:t>
      </w:r>
      <w:r w:rsidR="006A1326" w:rsidRPr="00756A05">
        <w:rPr>
          <w:lang w:eastAsia="en-PH"/>
        </w:rPr>
        <w:t xml:space="preserve">a </w:t>
      </w:r>
      <w:r w:rsidR="001062D9" w:rsidRPr="00756A05">
        <w:rPr>
          <w:lang w:eastAsia="en-PH"/>
        </w:rPr>
        <w:t>s</w:t>
      </w:r>
      <w:r w:rsidR="006A1326" w:rsidRPr="00756A05">
        <w:rPr>
          <w:lang w:eastAsia="en-PH"/>
        </w:rPr>
        <w:t>emester</w:t>
      </w:r>
      <w:r w:rsidRPr="00756A05">
        <w:rPr>
          <w:lang w:eastAsia="en-PH"/>
        </w:rPr>
        <w:t>.</w:t>
      </w:r>
    </w:p>
    <w:p w14:paraId="617DED70" w14:textId="77777777" w:rsidR="00756A05" w:rsidRDefault="009860DD" w:rsidP="009B363F">
      <w:pPr>
        <w:pStyle w:val="ListParagraph"/>
        <w:ind w:left="180" w:hanging="180"/>
        <w:rPr>
          <w:lang w:eastAsia="en-PH"/>
        </w:rPr>
      </w:pPr>
      <w:r>
        <w:rPr>
          <w:lang w:eastAsia="en-PH"/>
        </w:rPr>
        <w:t>Program</w:t>
      </w:r>
    </w:p>
    <w:p w14:paraId="4CFABC99" w14:textId="50DA4B0C" w:rsidR="009860DD" w:rsidRPr="00756A05" w:rsidRDefault="009860DD" w:rsidP="009B363F">
      <w:pPr>
        <w:pStyle w:val="ListParagraph"/>
        <w:numPr>
          <w:ilvl w:val="0"/>
          <w:numId w:val="0"/>
        </w:numPr>
        <w:ind w:left="180" w:hanging="180"/>
        <w:rPr>
          <w:lang w:eastAsia="en-PH"/>
        </w:rPr>
      </w:pPr>
      <w:r w:rsidRPr="00756A05">
        <w:rPr>
          <w:lang w:eastAsia="en-PH"/>
        </w:rPr>
        <w:t>The administrator can add, edit, or delete program.</w:t>
      </w:r>
    </w:p>
    <w:p w14:paraId="655E986D" w14:textId="77777777" w:rsidR="00756A05" w:rsidRDefault="00EF3CD0" w:rsidP="009B363F">
      <w:pPr>
        <w:pStyle w:val="ListParagraph"/>
        <w:ind w:left="180" w:hanging="180"/>
        <w:rPr>
          <w:lang w:eastAsia="en-PH"/>
        </w:rPr>
      </w:pPr>
      <w:r w:rsidRPr="00F3772A">
        <w:rPr>
          <w:lang w:eastAsia="en-PH"/>
        </w:rPr>
        <w:t>Reminder</w:t>
      </w:r>
    </w:p>
    <w:p w14:paraId="6E1672B8" w14:textId="2C5F76D5" w:rsidR="00EF3CD0" w:rsidRPr="00756A05" w:rsidRDefault="00EF3CD0" w:rsidP="009B363F">
      <w:pPr>
        <w:pStyle w:val="ListParagraph"/>
        <w:numPr>
          <w:ilvl w:val="0"/>
          <w:numId w:val="0"/>
        </w:numPr>
        <w:ind w:left="180" w:hanging="180"/>
        <w:rPr>
          <w:lang w:eastAsia="en-PH"/>
        </w:rPr>
      </w:pPr>
      <w:r w:rsidRPr="00756A05">
        <w:rPr>
          <w:lang w:eastAsia="en-PH"/>
        </w:rPr>
        <w:t>The administrator can add, edit, or delete a reminder.</w:t>
      </w:r>
    </w:p>
    <w:p w14:paraId="1D28F3A0" w14:textId="77777777" w:rsidR="00756A05" w:rsidRDefault="00EF3CD0" w:rsidP="009B363F">
      <w:pPr>
        <w:pStyle w:val="ListParagraph"/>
        <w:ind w:left="180" w:hanging="180"/>
        <w:rPr>
          <w:lang w:eastAsia="en-PH"/>
        </w:rPr>
      </w:pPr>
      <w:r w:rsidRPr="00F3772A">
        <w:rPr>
          <w:lang w:eastAsia="en-PH"/>
        </w:rPr>
        <w:t>Trivia</w:t>
      </w:r>
    </w:p>
    <w:p w14:paraId="6A93B697" w14:textId="77777777" w:rsidR="00D47E74" w:rsidRDefault="00EF3CD0" w:rsidP="00D47E74">
      <w:pPr>
        <w:pStyle w:val="ListParagraph"/>
        <w:numPr>
          <w:ilvl w:val="0"/>
          <w:numId w:val="0"/>
        </w:numPr>
        <w:ind w:left="180" w:hanging="180"/>
        <w:rPr>
          <w:lang w:eastAsia="en-PH"/>
        </w:rPr>
      </w:pPr>
      <w:r w:rsidRPr="00756A05">
        <w:rPr>
          <w:lang w:eastAsia="en-PH"/>
        </w:rPr>
        <w:t>The administrator can add, edit, or delete a trivia.</w:t>
      </w:r>
    </w:p>
    <w:p w14:paraId="52BC5855" w14:textId="256D3B96" w:rsidR="00561FFD" w:rsidRDefault="00561FFD" w:rsidP="00D47E74">
      <w:pPr>
        <w:pStyle w:val="ListParagraph"/>
        <w:ind w:left="180" w:hanging="180"/>
        <w:rPr>
          <w:lang w:eastAsia="en-PH"/>
        </w:rPr>
      </w:pPr>
      <w:bookmarkStart w:id="2" w:name="_GoBack"/>
      <w:bookmarkEnd w:id="2"/>
      <w:r>
        <w:rPr>
          <w:lang w:eastAsia="en-PH"/>
        </w:rPr>
        <w:t>Curriculum</w:t>
      </w:r>
    </w:p>
    <w:p w14:paraId="61F88A18" w14:textId="5FDBAA49" w:rsidR="00561FFD" w:rsidRPr="00756A05" w:rsidRDefault="00561FFD" w:rsidP="00561FFD">
      <w:pPr>
        <w:pStyle w:val="ListParagraph"/>
        <w:numPr>
          <w:ilvl w:val="0"/>
          <w:numId w:val="0"/>
        </w:numPr>
        <w:ind w:left="180"/>
        <w:rPr>
          <w:lang w:eastAsia="en-PH"/>
        </w:rPr>
      </w:pPr>
      <w:r>
        <w:rPr>
          <w:lang w:eastAsia="en-PH"/>
        </w:rPr>
        <w:t>The administrator can add, edit, or delete a curriculum</w:t>
      </w:r>
    </w:p>
    <w:p w14:paraId="571F5B31" w14:textId="6B9E0F47" w:rsidR="00F3772A" w:rsidRDefault="00F3772A" w:rsidP="009B363F">
      <w:pPr>
        <w:spacing w:line="360" w:lineRule="auto"/>
        <w:ind w:left="180" w:hanging="180"/>
        <w:jc w:val="both"/>
        <w:rPr>
          <w:b w:val="0"/>
          <w:lang w:eastAsia="en-PH"/>
        </w:rPr>
      </w:pPr>
    </w:p>
    <w:p w14:paraId="29BCF727" w14:textId="77F83FF3" w:rsidR="00F3772A" w:rsidRPr="00F3772A" w:rsidRDefault="00F3772A" w:rsidP="00EF3CD0">
      <w:pPr>
        <w:spacing w:line="360" w:lineRule="auto"/>
        <w:jc w:val="both"/>
        <w:rPr>
          <w:lang w:eastAsia="en-PH"/>
        </w:rPr>
      </w:pPr>
      <w:r w:rsidRPr="00F3772A">
        <w:rPr>
          <w:lang w:eastAsia="en-PH"/>
        </w:rPr>
        <w:t>-Teacher</w:t>
      </w:r>
    </w:p>
    <w:p w14:paraId="3D472A65" w14:textId="77777777" w:rsidR="00756A05" w:rsidRDefault="00F3772A" w:rsidP="009B363F">
      <w:pPr>
        <w:pStyle w:val="ListParagraph"/>
        <w:ind w:left="180" w:hanging="180"/>
        <w:rPr>
          <w:lang w:eastAsia="en-PH"/>
        </w:rPr>
      </w:pPr>
      <w:r>
        <w:rPr>
          <w:lang w:eastAsia="en-PH"/>
        </w:rPr>
        <w:t>Handout</w:t>
      </w:r>
    </w:p>
    <w:p w14:paraId="084E0112" w14:textId="42DD4259" w:rsidR="00F3772A" w:rsidRPr="00756A05" w:rsidRDefault="00F3772A" w:rsidP="009B363F">
      <w:pPr>
        <w:pStyle w:val="ListParagraph"/>
        <w:numPr>
          <w:ilvl w:val="0"/>
          <w:numId w:val="0"/>
        </w:numPr>
        <w:ind w:left="180" w:hanging="180"/>
        <w:rPr>
          <w:lang w:eastAsia="en-PH"/>
        </w:rPr>
      </w:pPr>
      <w:r w:rsidRPr="00756A05">
        <w:rPr>
          <w:lang w:eastAsia="en-PH"/>
        </w:rPr>
        <w:t>The teacher can upload handouts for the use of the students.</w:t>
      </w:r>
    </w:p>
    <w:p w14:paraId="7C290619" w14:textId="77777777" w:rsidR="00756A05" w:rsidRDefault="00F3772A" w:rsidP="009B363F">
      <w:pPr>
        <w:pStyle w:val="ListParagraph"/>
        <w:ind w:left="180" w:hanging="180"/>
        <w:rPr>
          <w:lang w:eastAsia="en-PH"/>
        </w:rPr>
      </w:pPr>
      <w:r>
        <w:rPr>
          <w:lang w:eastAsia="en-PH"/>
        </w:rPr>
        <w:t>Photo</w:t>
      </w:r>
    </w:p>
    <w:p w14:paraId="53421267" w14:textId="147F8BF6" w:rsidR="00FB0FE7" w:rsidRPr="00756A05" w:rsidRDefault="00F3772A" w:rsidP="009B363F">
      <w:pPr>
        <w:pStyle w:val="ListParagraph"/>
        <w:numPr>
          <w:ilvl w:val="0"/>
          <w:numId w:val="0"/>
        </w:numPr>
        <w:ind w:left="180" w:hanging="180"/>
        <w:rPr>
          <w:lang w:eastAsia="en-PH"/>
        </w:rPr>
      </w:pPr>
      <w:r w:rsidRPr="00756A05">
        <w:rPr>
          <w:lang w:eastAsia="en-PH"/>
        </w:rPr>
        <w:t>The tea</w:t>
      </w:r>
      <w:r w:rsidR="004804D8" w:rsidRPr="00756A05">
        <w:rPr>
          <w:lang w:eastAsia="en-PH"/>
        </w:rPr>
        <w:t xml:space="preserve">cher can add, </w:t>
      </w:r>
      <w:r w:rsidRPr="00756A05">
        <w:rPr>
          <w:lang w:eastAsia="en-PH"/>
        </w:rPr>
        <w:t>or delete his/her photos.</w:t>
      </w:r>
    </w:p>
    <w:p w14:paraId="594294ED" w14:textId="77777777" w:rsidR="00756A05" w:rsidRDefault="00F3772A" w:rsidP="009B363F">
      <w:pPr>
        <w:pStyle w:val="ListParagraph"/>
        <w:ind w:left="180" w:hanging="180"/>
        <w:rPr>
          <w:lang w:eastAsia="en-PH"/>
        </w:rPr>
      </w:pPr>
      <w:r>
        <w:rPr>
          <w:lang w:eastAsia="en-PH"/>
        </w:rPr>
        <w:t>Assignments</w:t>
      </w:r>
    </w:p>
    <w:p w14:paraId="1574A4D1" w14:textId="19277F59" w:rsidR="00131E0F" w:rsidRDefault="008C3138" w:rsidP="009B363F">
      <w:pPr>
        <w:pStyle w:val="ListParagraph"/>
        <w:numPr>
          <w:ilvl w:val="0"/>
          <w:numId w:val="0"/>
        </w:numPr>
        <w:ind w:left="180" w:hanging="180"/>
        <w:rPr>
          <w:lang w:eastAsia="en-PH"/>
        </w:rPr>
      </w:pPr>
      <w:r w:rsidRPr="00756A05">
        <w:rPr>
          <w:lang w:eastAsia="en-PH"/>
        </w:rPr>
        <w:t>The teacher can add, edit, or delete assignments.</w:t>
      </w:r>
    </w:p>
    <w:p w14:paraId="6F85F191" w14:textId="569DE315" w:rsidR="008C3138" w:rsidRDefault="00756A05" w:rsidP="00E96999">
      <w:pPr>
        <w:spacing w:line="360" w:lineRule="auto"/>
        <w:jc w:val="both"/>
        <w:rPr>
          <w:lang w:eastAsia="en-PH"/>
        </w:rPr>
      </w:pPr>
      <w:r>
        <w:rPr>
          <w:lang w:eastAsia="en-PH"/>
        </w:rPr>
        <w:t>-</w:t>
      </w:r>
      <w:r w:rsidR="00F3772A">
        <w:rPr>
          <w:lang w:eastAsia="en-PH"/>
        </w:rPr>
        <w:t>Q</w:t>
      </w:r>
      <w:r>
        <w:rPr>
          <w:lang w:eastAsia="en-PH"/>
        </w:rPr>
        <w:t>uizzes</w:t>
      </w:r>
    </w:p>
    <w:p w14:paraId="54EA777F" w14:textId="0F506691" w:rsidR="00F3772A" w:rsidRDefault="008C3138" w:rsidP="008C3138">
      <w:pPr>
        <w:spacing w:line="360" w:lineRule="auto"/>
        <w:jc w:val="left"/>
        <w:rPr>
          <w:lang w:eastAsia="en-PH"/>
        </w:rPr>
      </w:pPr>
      <w:r>
        <w:rPr>
          <w:b w:val="0"/>
          <w:lang w:eastAsia="en-PH"/>
        </w:rPr>
        <w:t>The teacher can add, edit, or delete quizzes.</w:t>
      </w:r>
      <w:r w:rsidR="00F3772A">
        <w:rPr>
          <w:lang w:eastAsia="en-PH"/>
        </w:rPr>
        <w:br/>
      </w:r>
      <w:r w:rsidR="00756A05">
        <w:rPr>
          <w:lang w:eastAsia="en-PH"/>
        </w:rPr>
        <w:t>-</w:t>
      </w:r>
      <w:r w:rsidR="00F3772A">
        <w:rPr>
          <w:lang w:eastAsia="en-PH"/>
        </w:rPr>
        <w:t>Rubrics</w:t>
      </w:r>
    </w:p>
    <w:p w14:paraId="5BCE0545" w14:textId="09989418" w:rsidR="008C3138" w:rsidRPr="008C3138" w:rsidRDefault="008C3138" w:rsidP="008C3138">
      <w:pPr>
        <w:spacing w:line="360" w:lineRule="auto"/>
        <w:jc w:val="left"/>
        <w:rPr>
          <w:b w:val="0"/>
          <w:lang w:eastAsia="en-PH"/>
        </w:rPr>
      </w:pPr>
      <w:r>
        <w:rPr>
          <w:b w:val="0"/>
          <w:lang w:eastAsia="en-PH"/>
        </w:rPr>
        <w:t>The teacher can add, edit, or delete a rubric for a quiz.</w:t>
      </w:r>
    </w:p>
    <w:p w14:paraId="434BCBEA" w14:textId="6D32F1F4" w:rsidR="00F3772A" w:rsidRPr="00F3772A" w:rsidRDefault="00756A05" w:rsidP="00E96999">
      <w:pPr>
        <w:spacing w:line="360" w:lineRule="auto"/>
        <w:jc w:val="both"/>
        <w:rPr>
          <w:lang w:eastAsia="en-PH"/>
        </w:rPr>
      </w:pPr>
      <w:r>
        <w:rPr>
          <w:lang w:eastAsia="en-PH"/>
        </w:rPr>
        <w:t>-</w:t>
      </w:r>
      <w:r w:rsidR="00F3772A">
        <w:rPr>
          <w:lang w:eastAsia="en-PH"/>
        </w:rPr>
        <w:t>Threaded Discussions</w:t>
      </w:r>
    </w:p>
    <w:p w14:paraId="1319578D" w14:textId="11BB7AF3" w:rsidR="00F3772A" w:rsidRDefault="008021B8" w:rsidP="00E96999">
      <w:pPr>
        <w:spacing w:line="360" w:lineRule="auto"/>
        <w:jc w:val="both"/>
        <w:rPr>
          <w:b w:val="0"/>
          <w:lang w:eastAsia="en-PH"/>
        </w:rPr>
      </w:pPr>
      <w:r>
        <w:rPr>
          <w:b w:val="0"/>
          <w:lang w:eastAsia="en-PH"/>
        </w:rPr>
        <w:t>The teacher can add, edit, or delete threaded discussions.</w:t>
      </w:r>
    </w:p>
    <w:p w14:paraId="606870E0" w14:textId="6D3A11CD" w:rsidR="008E4760" w:rsidRDefault="00756A05" w:rsidP="00E96999">
      <w:pPr>
        <w:spacing w:line="360" w:lineRule="auto"/>
        <w:jc w:val="both"/>
        <w:rPr>
          <w:lang w:eastAsia="en-PH"/>
        </w:rPr>
      </w:pPr>
      <w:r>
        <w:rPr>
          <w:lang w:eastAsia="en-PH"/>
        </w:rPr>
        <w:t>-</w:t>
      </w:r>
      <w:r w:rsidR="008E4760">
        <w:rPr>
          <w:lang w:eastAsia="en-PH"/>
        </w:rPr>
        <w:t>Information</w:t>
      </w:r>
    </w:p>
    <w:p w14:paraId="316EF3FA" w14:textId="0FE2F76A" w:rsidR="008E4760" w:rsidRPr="008E4760" w:rsidRDefault="008E4760" w:rsidP="00E96999">
      <w:pPr>
        <w:spacing w:line="360" w:lineRule="auto"/>
        <w:jc w:val="both"/>
        <w:rPr>
          <w:b w:val="0"/>
          <w:lang w:eastAsia="en-PH"/>
        </w:rPr>
      </w:pPr>
      <w:r>
        <w:rPr>
          <w:b w:val="0"/>
          <w:lang w:eastAsia="en-PH"/>
        </w:rPr>
        <w:t>The teachers can edit their information on the system.</w:t>
      </w:r>
    </w:p>
    <w:p w14:paraId="08043D92" w14:textId="37E62BA2" w:rsidR="00F3772A" w:rsidRPr="00131E0F" w:rsidRDefault="00B616CD" w:rsidP="00E96999">
      <w:pPr>
        <w:spacing w:line="360" w:lineRule="auto"/>
        <w:jc w:val="both"/>
        <w:rPr>
          <w:lang w:eastAsia="en-PH"/>
        </w:rPr>
      </w:pPr>
      <w:r>
        <w:rPr>
          <w:b w:val="0"/>
          <w:lang w:eastAsia="en-PH"/>
        </w:rPr>
        <w:t>-</w:t>
      </w:r>
      <w:r>
        <w:rPr>
          <w:lang w:eastAsia="en-PH"/>
        </w:rPr>
        <w:t>Student</w:t>
      </w:r>
    </w:p>
    <w:p w14:paraId="169726D5" w14:textId="77777777" w:rsidR="00756A05" w:rsidRDefault="00B616CD" w:rsidP="009B363F">
      <w:pPr>
        <w:pStyle w:val="ListParagraph"/>
        <w:ind w:left="180" w:hanging="180"/>
        <w:rPr>
          <w:lang w:eastAsia="en-PH"/>
        </w:rPr>
      </w:pPr>
      <w:r>
        <w:rPr>
          <w:lang w:eastAsia="en-PH"/>
        </w:rPr>
        <w:t>Photos</w:t>
      </w:r>
    </w:p>
    <w:p w14:paraId="7136E08E" w14:textId="7823F5BC" w:rsidR="00B616CD" w:rsidRPr="00756A05" w:rsidRDefault="00B616CD" w:rsidP="009B363F">
      <w:pPr>
        <w:pStyle w:val="ListParagraph"/>
        <w:numPr>
          <w:ilvl w:val="0"/>
          <w:numId w:val="0"/>
        </w:numPr>
        <w:ind w:left="180" w:hanging="180"/>
        <w:rPr>
          <w:lang w:eastAsia="en-PH"/>
        </w:rPr>
      </w:pPr>
      <w:r w:rsidRPr="00756A05">
        <w:rPr>
          <w:lang w:eastAsia="en-PH"/>
        </w:rPr>
        <w:t>The students can add or delete photos.</w:t>
      </w:r>
    </w:p>
    <w:p w14:paraId="594AA909" w14:textId="77777777" w:rsidR="00756A05" w:rsidRDefault="00B616CD" w:rsidP="009B363F">
      <w:pPr>
        <w:pStyle w:val="ListParagraph"/>
        <w:ind w:left="180" w:hanging="180"/>
        <w:rPr>
          <w:lang w:eastAsia="en-PH"/>
        </w:rPr>
      </w:pPr>
      <w:r>
        <w:rPr>
          <w:lang w:eastAsia="en-PH"/>
        </w:rPr>
        <w:t>Information</w:t>
      </w:r>
    </w:p>
    <w:p w14:paraId="1E51BC59" w14:textId="67236BBF" w:rsidR="00B616CD" w:rsidRPr="00756A05" w:rsidRDefault="00B616CD" w:rsidP="009B363F">
      <w:pPr>
        <w:pStyle w:val="ListParagraph"/>
        <w:numPr>
          <w:ilvl w:val="0"/>
          <w:numId w:val="0"/>
        </w:numPr>
        <w:ind w:left="180" w:hanging="180"/>
        <w:rPr>
          <w:lang w:eastAsia="en-PH"/>
        </w:rPr>
      </w:pPr>
      <w:r w:rsidRPr="00756A05">
        <w:rPr>
          <w:lang w:eastAsia="en-PH"/>
        </w:rPr>
        <w:t>The students can edit their information on the system.</w:t>
      </w:r>
    </w:p>
    <w:p w14:paraId="4A35C427" w14:textId="77777777" w:rsidR="00756A05" w:rsidRDefault="00756A05" w:rsidP="00E96999">
      <w:pPr>
        <w:spacing w:line="360" w:lineRule="auto"/>
        <w:jc w:val="both"/>
        <w:rPr>
          <w:lang w:eastAsia="en-PH"/>
        </w:rPr>
      </w:pPr>
    </w:p>
    <w:p w14:paraId="6D1DC952" w14:textId="77777777" w:rsidR="00756A05" w:rsidRDefault="00756A05" w:rsidP="00E96999">
      <w:pPr>
        <w:spacing w:line="360" w:lineRule="auto"/>
        <w:jc w:val="both"/>
        <w:rPr>
          <w:lang w:eastAsia="en-PH"/>
        </w:rPr>
      </w:pPr>
    </w:p>
    <w:p w14:paraId="1DE53705" w14:textId="00703E97" w:rsidR="004026A3" w:rsidRPr="00F270CC" w:rsidRDefault="00FB271D" w:rsidP="00E96999">
      <w:pPr>
        <w:spacing w:line="360" w:lineRule="auto"/>
        <w:jc w:val="both"/>
        <w:rPr>
          <w:lang w:eastAsia="en-PH"/>
        </w:rPr>
      </w:pPr>
      <w:r>
        <w:rPr>
          <w:lang w:eastAsia="en-PH"/>
        </w:rPr>
        <w:lastRenderedPageBreak/>
        <w:t>-</w:t>
      </w:r>
      <w:r w:rsidR="00F270CC">
        <w:rPr>
          <w:lang w:eastAsia="en-PH"/>
        </w:rPr>
        <w:t>Transaction</w:t>
      </w:r>
    </w:p>
    <w:p w14:paraId="2CCAA073" w14:textId="0719111E" w:rsidR="00F270CC" w:rsidRDefault="00131E0F" w:rsidP="00D52245">
      <w:pPr>
        <w:spacing w:line="360" w:lineRule="auto"/>
        <w:ind w:left="-180" w:firstLine="180"/>
        <w:jc w:val="both"/>
        <w:rPr>
          <w:lang w:eastAsia="en-PH"/>
        </w:rPr>
      </w:pPr>
      <w:r>
        <w:rPr>
          <w:lang w:eastAsia="en-PH"/>
        </w:rPr>
        <w:t>*</w:t>
      </w:r>
      <w:r w:rsidR="00285750">
        <w:rPr>
          <w:lang w:eastAsia="en-PH"/>
        </w:rPr>
        <w:t>Teacher</w:t>
      </w:r>
    </w:p>
    <w:p w14:paraId="0839F88C" w14:textId="77777777" w:rsidR="00756A05" w:rsidRDefault="00285750" w:rsidP="009B363F">
      <w:pPr>
        <w:pStyle w:val="ListParagraph"/>
        <w:ind w:left="180" w:hanging="180"/>
        <w:rPr>
          <w:lang w:eastAsia="en-PH"/>
        </w:rPr>
      </w:pPr>
      <w:r w:rsidRPr="00756A05">
        <w:rPr>
          <w:lang w:eastAsia="en-PH"/>
        </w:rPr>
        <w:t>Upload handouts</w:t>
      </w:r>
    </w:p>
    <w:p w14:paraId="19F464B1" w14:textId="53DD6184" w:rsidR="00285750"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upload handouts for the students to download.</w:t>
      </w:r>
    </w:p>
    <w:p w14:paraId="76EAEB1B" w14:textId="77777777" w:rsidR="00756A05" w:rsidRDefault="00285750" w:rsidP="009B363F">
      <w:pPr>
        <w:pStyle w:val="ListParagraph"/>
        <w:ind w:left="180" w:hanging="180"/>
        <w:rPr>
          <w:lang w:eastAsia="en-PH"/>
        </w:rPr>
      </w:pPr>
      <w:r w:rsidRPr="00756A05">
        <w:rPr>
          <w:lang w:eastAsia="en-PH"/>
        </w:rPr>
        <w:t>Create quizzes</w:t>
      </w:r>
    </w:p>
    <w:p w14:paraId="3A25FE28" w14:textId="182A90A5" w:rsidR="00A4200E"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create quizzes for the students to take. Questions in the quiz can be imported from and exported to the question bank. The purpose of the question bank is to handle and give questions. Once the teacher exports questions in the question bank, those questions can be imported to other sections too. This avoids the repetition of creating questions for quizzes and assignments.</w:t>
      </w:r>
    </w:p>
    <w:p w14:paraId="15E66F9B" w14:textId="77777777" w:rsidR="00756A05" w:rsidRDefault="00285750" w:rsidP="009B363F">
      <w:pPr>
        <w:pStyle w:val="ListParagraph"/>
        <w:ind w:left="180" w:hanging="180"/>
        <w:rPr>
          <w:lang w:eastAsia="en-PH"/>
        </w:rPr>
      </w:pPr>
      <w:r w:rsidRPr="00756A05">
        <w:rPr>
          <w:lang w:eastAsia="en-PH"/>
        </w:rPr>
        <w:t>Create assignments</w:t>
      </w:r>
    </w:p>
    <w:p w14:paraId="5ADCC37E" w14:textId="79CF8B22" w:rsidR="00285750"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create quizzes for the students to take.</w:t>
      </w:r>
    </w:p>
    <w:p w14:paraId="7ED673AC" w14:textId="77777777" w:rsidR="00756A05" w:rsidRDefault="00285750" w:rsidP="009B363F">
      <w:pPr>
        <w:pStyle w:val="ListParagraph"/>
        <w:ind w:left="180" w:hanging="180"/>
        <w:rPr>
          <w:lang w:eastAsia="en-PH"/>
        </w:rPr>
      </w:pPr>
      <w:r w:rsidRPr="00756A05">
        <w:rPr>
          <w:lang w:eastAsia="en-PH"/>
        </w:rPr>
        <w:t>Create threaded discussions</w:t>
      </w:r>
    </w:p>
    <w:p w14:paraId="7A7024D5" w14:textId="31EA18E7" w:rsidR="00711E37" w:rsidRPr="00756A05" w:rsidRDefault="00561FFD" w:rsidP="009B363F">
      <w:pPr>
        <w:pStyle w:val="ListParagraph"/>
        <w:numPr>
          <w:ilvl w:val="0"/>
          <w:numId w:val="0"/>
        </w:numPr>
        <w:ind w:left="180" w:hanging="180"/>
        <w:rPr>
          <w:lang w:eastAsia="en-PH"/>
        </w:rPr>
      </w:pPr>
      <w:r>
        <w:rPr>
          <w:lang w:eastAsia="en-PH"/>
        </w:rPr>
        <w:tab/>
      </w:r>
      <w:r w:rsidR="00285750" w:rsidRPr="00756A05">
        <w:rPr>
          <w:lang w:eastAsia="en-PH"/>
        </w:rPr>
        <w:t>The teacher can create threaded discussions for the s</w:t>
      </w:r>
      <w:r w:rsidR="00F5085F" w:rsidRPr="00756A05">
        <w:rPr>
          <w:lang w:eastAsia="en-PH"/>
        </w:rPr>
        <w:t>tudents to answer.</w:t>
      </w:r>
    </w:p>
    <w:p w14:paraId="568E930D" w14:textId="77777777" w:rsidR="00756A05" w:rsidRDefault="009946BB" w:rsidP="009B363F">
      <w:pPr>
        <w:pStyle w:val="ListParagraph"/>
        <w:ind w:left="180" w:hanging="180"/>
        <w:rPr>
          <w:lang w:eastAsia="en-PH"/>
        </w:rPr>
      </w:pPr>
      <w:r w:rsidRPr="00756A05">
        <w:rPr>
          <w:lang w:eastAsia="en-PH"/>
        </w:rPr>
        <w:t>Import and export questions in the question bank</w:t>
      </w:r>
    </w:p>
    <w:p w14:paraId="265CF14E" w14:textId="42AB795A" w:rsidR="0041598F" w:rsidRPr="00756A05" w:rsidRDefault="00561FFD" w:rsidP="009B363F">
      <w:pPr>
        <w:pStyle w:val="ListParagraph"/>
        <w:numPr>
          <w:ilvl w:val="0"/>
          <w:numId w:val="0"/>
        </w:numPr>
        <w:ind w:left="180" w:hanging="180"/>
        <w:rPr>
          <w:lang w:eastAsia="en-PH"/>
        </w:rPr>
      </w:pPr>
      <w:r>
        <w:rPr>
          <w:lang w:eastAsia="en-PH"/>
        </w:rPr>
        <w:tab/>
      </w:r>
      <w:r w:rsidR="009946BB" w:rsidRPr="00756A05">
        <w:rPr>
          <w:lang w:eastAsia="en-PH"/>
        </w:rPr>
        <w:t xml:space="preserve">The teacher can import and export questions in the question bank to avoid the repetition of </w:t>
      </w:r>
      <w:r w:rsidR="007527AD">
        <w:rPr>
          <w:lang w:eastAsia="en-PH"/>
        </w:rPr>
        <w:t>creating quiz questions.</w:t>
      </w:r>
    </w:p>
    <w:p w14:paraId="5DB042BD" w14:textId="0283E349" w:rsidR="00285750" w:rsidRPr="007527AD" w:rsidRDefault="00131E0F" w:rsidP="007527AD">
      <w:pPr>
        <w:spacing w:line="360" w:lineRule="auto"/>
        <w:jc w:val="left"/>
        <w:rPr>
          <w:lang w:eastAsia="en-PH"/>
        </w:rPr>
      </w:pPr>
      <w:r w:rsidRPr="007527AD">
        <w:rPr>
          <w:lang w:eastAsia="en-PH"/>
        </w:rPr>
        <w:t>*</w:t>
      </w:r>
      <w:r w:rsidR="00285750" w:rsidRPr="007527AD">
        <w:rPr>
          <w:lang w:eastAsia="en-PH"/>
        </w:rPr>
        <w:t>Student</w:t>
      </w:r>
    </w:p>
    <w:p w14:paraId="57C82E5F" w14:textId="77777777" w:rsidR="007527AD" w:rsidRDefault="00285750" w:rsidP="009B363F">
      <w:pPr>
        <w:pStyle w:val="ListParagraph"/>
        <w:ind w:left="180" w:hanging="180"/>
        <w:rPr>
          <w:lang w:eastAsia="en-PH"/>
        </w:rPr>
      </w:pPr>
      <w:r w:rsidRPr="00756A05">
        <w:rPr>
          <w:lang w:eastAsia="en-PH"/>
        </w:rPr>
        <w:t>Download Handouts</w:t>
      </w:r>
    </w:p>
    <w:p w14:paraId="65680EE2" w14:textId="7018FC72" w:rsidR="00F038BC" w:rsidRPr="007527AD" w:rsidRDefault="00561FFD" w:rsidP="009B363F">
      <w:pPr>
        <w:pStyle w:val="ListParagraph"/>
        <w:numPr>
          <w:ilvl w:val="0"/>
          <w:numId w:val="0"/>
        </w:numPr>
        <w:ind w:left="180" w:hanging="180"/>
        <w:rPr>
          <w:lang w:eastAsia="en-PH"/>
        </w:rPr>
      </w:pPr>
      <w:r>
        <w:rPr>
          <w:lang w:eastAsia="en-PH"/>
        </w:rPr>
        <w:tab/>
      </w:r>
      <w:r w:rsidR="00676572" w:rsidRPr="007527AD">
        <w:rPr>
          <w:lang w:eastAsia="en-PH"/>
        </w:rPr>
        <w:t>Handouts uploaded by the teachers can be previewed/downloaded by the students.</w:t>
      </w:r>
    </w:p>
    <w:p w14:paraId="75F75586" w14:textId="77777777" w:rsidR="007527AD" w:rsidRDefault="00285750" w:rsidP="009B363F">
      <w:pPr>
        <w:pStyle w:val="ListParagraph"/>
        <w:ind w:left="180" w:hanging="180"/>
        <w:rPr>
          <w:lang w:eastAsia="en-PH"/>
        </w:rPr>
      </w:pPr>
      <w:r w:rsidRPr="00756A05">
        <w:rPr>
          <w:lang w:eastAsia="en-PH"/>
        </w:rPr>
        <w:t>Take quizzes</w:t>
      </w:r>
    </w:p>
    <w:p w14:paraId="07D97AD7" w14:textId="0F29730E" w:rsidR="00407066" w:rsidRPr="007527AD" w:rsidRDefault="00561FFD" w:rsidP="009B363F">
      <w:pPr>
        <w:pStyle w:val="ListParagraph"/>
        <w:numPr>
          <w:ilvl w:val="0"/>
          <w:numId w:val="0"/>
        </w:numPr>
        <w:ind w:left="180" w:hanging="180"/>
        <w:rPr>
          <w:lang w:eastAsia="en-PH"/>
        </w:rPr>
      </w:pPr>
      <w:r>
        <w:rPr>
          <w:lang w:eastAsia="en-PH"/>
        </w:rPr>
        <w:tab/>
      </w:r>
      <w:r w:rsidR="00407066" w:rsidRPr="007527AD">
        <w:rPr>
          <w:lang w:eastAsia="en-PH"/>
        </w:rPr>
        <w:t>Quizzes given by the teacher can be taken by the students.</w:t>
      </w:r>
    </w:p>
    <w:p w14:paraId="34D69B6E" w14:textId="77777777" w:rsidR="007527AD" w:rsidRDefault="00285750" w:rsidP="009B363F">
      <w:pPr>
        <w:pStyle w:val="ListParagraph"/>
        <w:ind w:left="180" w:hanging="180"/>
        <w:rPr>
          <w:lang w:eastAsia="en-PH"/>
        </w:rPr>
      </w:pPr>
      <w:r w:rsidRPr="00756A05">
        <w:rPr>
          <w:lang w:eastAsia="en-PH"/>
        </w:rPr>
        <w:t>Take assignments</w:t>
      </w:r>
    </w:p>
    <w:p w14:paraId="766A40A7" w14:textId="1E7BF8E9" w:rsidR="00407066" w:rsidRPr="007527AD" w:rsidRDefault="00561FFD" w:rsidP="009B363F">
      <w:pPr>
        <w:pStyle w:val="ListParagraph"/>
        <w:numPr>
          <w:ilvl w:val="0"/>
          <w:numId w:val="0"/>
        </w:numPr>
        <w:ind w:left="180" w:hanging="180"/>
        <w:rPr>
          <w:lang w:eastAsia="en-PH"/>
        </w:rPr>
      </w:pPr>
      <w:r>
        <w:rPr>
          <w:lang w:eastAsia="en-PH"/>
        </w:rPr>
        <w:tab/>
      </w:r>
      <w:r w:rsidR="00407066" w:rsidRPr="007527AD">
        <w:rPr>
          <w:lang w:eastAsia="en-PH"/>
        </w:rPr>
        <w:t>Assignments given by the teacher can be taken by the students.</w:t>
      </w:r>
    </w:p>
    <w:p w14:paraId="3A439570" w14:textId="77777777" w:rsidR="007527AD" w:rsidRDefault="00285750" w:rsidP="009B363F">
      <w:pPr>
        <w:pStyle w:val="ListParagraph"/>
        <w:ind w:left="180" w:hanging="180"/>
        <w:rPr>
          <w:lang w:eastAsia="en-PH"/>
        </w:rPr>
      </w:pPr>
      <w:r w:rsidRPr="00756A05">
        <w:rPr>
          <w:lang w:eastAsia="en-PH"/>
        </w:rPr>
        <w:t>Answer threaded discussions</w:t>
      </w:r>
    </w:p>
    <w:p w14:paraId="180FE597" w14:textId="53B88DE7" w:rsidR="0041598F" w:rsidRPr="007527AD" w:rsidRDefault="00561FFD" w:rsidP="009B363F">
      <w:pPr>
        <w:pStyle w:val="ListParagraph"/>
        <w:numPr>
          <w:ilvl w:val="0"/>
          <w:numId w:val="0"/>
        </w:numPr>
        <w:ind w:left="180" w:hanging="180"/>
        <w:rPr>
          <w:lang w:eastAsia="en-PH"/>
        </w:rPr>
      </w:pPr>
      <w:r>
        <w:rPr>
          <w:lang w:eastAsia="en-PH"/>
        </w:rPr>
        <w:tab/>
      </w:r>
      <w:r w:rsidR="00407066" w:rsidRPr="007527AD">
        <w:rPr>
          <w:lang w:eastAsia="en-PH"/>
        </w:rPr>
        <w:t xml:space="preserve">Threaded discussions given by the teacher </w:t>
      </w:r>
      <w:r w:rsidR="00BA10B9" w:rsidRPr="007527AD">
        <w:rPr>
          <w:lang w:eastAsia="en-PH"/>
        </w:rPr>
        <w:t>can be answered by the students.</w:t>
      </w:r>
    </w:p>
    <w:p w14:paraId="42ACE082" w14:textId="77777777" w:rsidR="0041598F" w:rsidRPr="00756A05" w:rsidRDefault="0041598F" w:rsidP="009B363F">
      <w:pPr>
        <w:spacing w:line="360" w:lineRule="auto"/>
        <w:ind w:left="180" w:hanging="180"/>
        <w:jc w:val="left"/>
        <w:rPr>
          <w:b w:val="0"/>
          <w:lang w:eastAsia="en-PH"/>
        </w:rPr>
      </w:pPr>
    </w:p>
    <w:p w14:paraId="289C1AA3" w14:textId="7B533FF6" w:rsidR="00DE1236" w:rsidRPr="007527AD" w:rsidRDefault="0041598F" w:rsidP="007527AD">
      <w:pPr>
        <w:spacing w:line="360" w:lineRule="auto"/>
        <w:jc w:val="left"/>
        <w:rPr>
          <w:lang w:eastAsia="en-PH"/>
        </w:rPr>
      </w:pPr>
      <w:r w:rsidRPr="007527AD">
        <w:rPr>
          <w:lang w:eastAsia="en-PH"/>
        </w:rPr>
        <w:t>*</w:t>
      </w:r>
      <w:r w:rsidR="00DE1236" w:rsidRPr="007527AD">
        <w:rPr>
          <w:lang w:eastAsia="en-PH"/>
        </w:rPr>
        <w:t>Administrator</w:t>
      </w:r>
    </w:p>
    <w:p w14:paraId="403C8229" w14:textId="77777777" w:rsidR="007527AD" w:rsidRDefault="00DE1236" w:rsidP="009B363F">
      <w:pPr>
        <w:pStyle w:val="ListParagraph"/>
        <w:ind w:left="180" w:hanging="180"/>
        <w:rPr>
          <w:lang w:eastAsia="en-PH"/>
        </w:rPr>
      </w:pPr>
      <w:r w:rsidRPr="00756A05">
        <w:rPr>
          <w:lang w:eastAsia="en-PH"/>
        </w:rPr>
        <w:t>Assign subject to section</w:t>
      </w:r>
    </w:p>
    <w:p w14:paraId="131992B6" w14:textId="53F3C836" w:rsidR="00DE1236" w:rsidRPr="007527AD" w:rsidRDefault="00561FFD" w:rsidP="009B363F">
      <w:pPr>
        <w:pStyle w:val="ListParagraph"/>
        <w:numPr>
          <w:ilvl w:val="0"/>
          <w:numId w:val="0"/>
        </w:numPr>
        <w:ind w:left="180" w:hanging="180"/>
        <w:rPr>
          <w:lang w:eastAsia="en-PH"/>
        </w:rPr>
      </w:pPr>
      <w:r>
        <w:rPr>
          <w:lang w:eastAsia="en-PH"/>
        </w:rPr>
        <w:tab/>
      </w:r>
      <w:r w:rsidR="00DE1236" w:rsidRPr="007527AD">
        <w:rPr>
          <w:lang w:eastAsia="en-PH"/>
        </w:rPr>
        <w:t>This module allows the administrator to assign subjects a section.</w:t>
      </w:r>
    </w:p>
    <w:p w14:paraId="015020D6" w14:textId="77777777" w:rsidR="007527AD" w:rsidRDefault="00DE1236" w:rsidP="009B363F">
      <w:pPr>
        <w:pStyle w:val="ListParagraph"/>
        <w:ind w:left="180" w:hanging="180"/>
        <w:rPr>
          <w:lang w:eastAsia="en-PH"/>
        </w:rPr>
      </w:pPr>
      <w:r w:rsidRPr="00756A05">
        <w:rPr>
          <w:lang w:eastAsia="en-PH"/>
        </w:rPr>
        <w:t>Enroll students to section</w:t>
      </w:r>
    </w:p>
    <w:p w14:paraId="7577435E" w14:textId="44DFC885" w:rsidR="0030347E" w:rsidRPr="007527AD" w:rsidRDefault="00561FFD" w:rsidP="009B363F">
      <w:pPr>
        <w:pStyle w:val="ListParagraph"/>
        <w:numPr>
          <w:ilvl w:val="0"/>
          <w:numId w:val="0"/>
        </w:numPr>
        <w:ind w:left="180" w:hanging="180"/>
        <w:rPr>
          <w:lang w:eastAsia="en-PH"/>
        </w:rPr>
      </w:pPr>
      <w:r>
        <w:rPr>
          <w:lang w:eastAsia="en-PH"/>
        </w:rPr>
        <w:tab/>
      </w:r>
      <w:r w:rsidR="0030347E" w:rsidRPr="007527AD">
        <w:rPr>
          <w:lang w:eastAsia="en-PH"/>
        </w:rPr>
        <w:t>This module allows the administrator to enroll students to a section.</w:t>
      </w:r>
    </w:p>
    <w:p w14:paraId="4C89FEF8" w14:textId="77777777" w:rsidR="007527AD" w:rsidRDefault="0030347E" w:rsidP="009B363F">
      <w:pPr>
        <w:pStyle w:val="ListParagraph"/>
        <w:ind w:left="180" w:hanging="180"/>
        <w:rPr>
          <w:lang w:eastAsia="en-PH"/>
        </w:rPr>
      </w:pPr>
      <w:r w:rsidRPr="00756A05">
        <w:rPr>
          <w:lang w:eastAsia="en-PH"/>
        </w:rPr>
        <w:t>Assign section and subjects to teacher</w:t>
      </w:r>
    </w:p>
    <w:p w14:paraId="6679604A" w14:textId="70C903A8" w:rsidR="003C1F21" w:rsidRPr="007527AD" w:rsidRDefault="00561FFD" w:rsidP="009B363F">
      <w:pPr>
        <w:pStyle w:val="ListParagraph"/>
        <w:numPr>
          <w:ilvl w:val="0"/>
          <w:numId w:val="0"/>
        </w:numPr>
        <w:ind w:left="180" w:hanging="180"/>
        <w:rPr>
          <w:lang w:eastAsia="en-PH"/>
        </w:rPr>
      </w:pPr>
      <w:r>
        <w:rPr>
          <w:lang w:eastAsia="en-PH"/>
        </w:rPr>
        <w:tab/>
      </w:r>
      <w:r w:rsidR="00BA4EAF" w:rsidRPr="007527AD">
        <w:rPr>
          <w:lang w:eastAsia="en-PH"/>
        </w:rPr>
        <w:t xml:space="preserve">This module </w:t>
      </w:r>
      <w:r w:rsidR="0030347E" w:rsidRPr="007527AD">
        <w:rPr>
          <w:lang w:eastAsia="en-PH"/>
        </w:rPr>
        <w:t>allows the administrator to assign section and subjects to a teacher.</w:t>
      </w:r>
      <w:r w:rsidR="003C1F21" w:rsidRPr="007527AD">
        <w:rPr>
          <w:lang w:eastAsia="en-PH"/>
        </w:rPr>
        <w:br/>
      </w:r>
    </w:p>
    <w:p w14:paraId="747A29ED" w14:textId="5444979E" w:rsidR="00F270CC" w:rsidRPr="007527AD" w:rsidRDefault="00FB271D" w:rsidP="007527AD">
      <w:pPr>
        <w:spacing w:line="360" w:lineRule="auto"/>
        <w:jc w:val="left"/>
        <w:rPr>
          <w:lang w:eastAsia="en-PH"/>
        </w:rPr>
      </w:pPr>
      <w:r w:rsidRPr="007527AD">
        <w:rPr>
          <w:lang w:eastAsia="en-PH"/>
        </w:rPr>
        <w:t>-</w:t>
      </w:r>
      <w:r w:rsidR="00F270CC" w:rsidRPr="007527AD">
        <w:rPr>
          <w:lang w:eastAsia="en-PH"/>
        </w:rPr>
        <w:t>Utilities</w:t>
      </w:r>
    </w:p>
    <w:p w14:paraId="3EFCF97C" w14:textId="77777777" w:rsidR="009505A5" w:rsidRDefault="00BA10B9" w:rsidP="009B363F">
      <w:pPr>
        <w:pStyle w:val="ListParagraph"/>
        <w:ind w:left="180" w:hanging="180"/>
        <w:rPr>
          <w:lang w:eastAsia="en-PH"/>
        </w:rPr>
      </w:pPr>
      <w:r w:rsidRPr="00756A05">
        <w:rPr>
          <w:lang w:eastAsia="en-PH"/>
        </w:rPr>
        <w:t>Backup &amp; Restore</w:t>
      </w:r>
    </w:p>
    <w:p w14:paraId="29C101EC" w14:textId="3C245270" w:rsidR="001A13F7" w:rsidRPr="009505A5" w:rsidRDefault="009B363F" w:rsidP="009B363F">
      <w:pPr>
        <w:pStyle w:val="ListParagraph"/>
        <w:numPr>
          <w:ilvl w:val="0"/>
          <w:numId w:val="0"/>
        </w:numPr>
        <w:ind w:left="180" w:hanging="180"/>
        <w:rPr>
          <w:lang w:eastAsia="en-PH"/>
        </w:rPr>
      </w:pPr>
      <w:r>
        <w:rPr>
          <w:lang w:eastAsia="en-PH"/>
        </w:rPr>
        <w:tab/>
      </w:r>
      <w:r w:rsidR="00BA10B9" w:rsidRPr="009505A5">
        <w:rPr>
          <w:lang w:eastAsia="en-PH"/>
        </w:rPr>
        <w:t xml:space="preserve">The purpose of this is to protect the database against data loss and reconstruct the </w:t>
      </w:r>
      <w:r>
        <w:rPr>
          <w:lang w:eastAsia="en-PH"/>
        </w:rPr>
        <w:t xml:space="preserve">database </w:t>
      </w:r>
      <w:r w:rsidR="00BA10B9" w:rsidRPr="009505A5">
        <w:rPr>
          <w:lang w:eastAsia="en-PH"/>
        </w:rPr>
        <w:t>after data loss. This also involves data preservation and data transfer.</w:t>
      </w:r>
    </w:p>
    <w:p w14:paraId="409CD20D" w14:textId="77777777" w:rsidR="009505A5" w:rsidRDefault="00BA10B9" w:rsidP="009B363F">
      <w:pPr>
        <w:pStyle w:val="ListParagraph"/>
        <w:ind w:left="180" w:hanging="180"/>
        <w:rPr>
          <w:lang w:eastAsia="en-PH"/>
        </w:rPr>
      </w:pPr>
      <w:r w:rsidRPr="00756A05">
        <w:rPr>
          <w:lang w:eastAsia="en-PH"/>
        </w:rPr>
        <w:t>Log History</w:t>
      </w:r>
    </w:p>
    <w:p w14:paraId="3E47548F" w14:textId="15E041A6" w:rsidR="00131E0F" w:rsidRPr="009505A5" w:rsidRDefault="009B363F" w:rsidP="009B363F">
      <w:pPr>
        <w:pStyle w:val="ListParagraph"/>
        <w:numPr>
          <w:ilvl w:val="0"/>
          <w:numId w:val="0"/>
        </w:numPr>
        <w:ind w:left="180" w:hanging="180"/>
        <w:rPr>
          <w:lang w:eastAsia="en-PH"/>
        </w:rPr>
      </w:pPr>
      <w:r>
        <w:rPr>
          <w:lang w:eastAsia="en-PH"/>
        </w:rPr>
        <w:tab/>
      </w:r>
      <w:r w:rsidR="00BA10B9" w:rsidRPr="009505A5">
        <w:rPr>
          <w:lang w:eastAsia="en-PH"/>
        </w:rPr>
        <w:t xml:space="preserve">The Log History records the activities made by the administrators, teachers, or </w:t>
      </w:r>
      <w:r w:rsidR="000F3CA8" w:rsidRPr="009505A5">
        <w:rPr>
          <w:lang w:eastAsia="en-PH"/>
        </w:rPr>
        <w:t>students.</w:t>
      </w:r>
      <w:r w:rsidR="007E7AC9" w:rsidRPr="009505A5">
        <w:rPr>
          <w:lang w:eastAsia="en-PH"/>
        </w:rPr>
        <w:br/>
      </w:r>
    </w:p>
    <w:p w14:paraId="27053B52" w14:textId="4B470C25" w:rsidR="00F270CC" w:rsidRPr="009505A5" w:rsidRDefault="00FB271D" w:rsidP="007527AD">
      <w:pPr>
        <w:spacing w:line="360" w:lineRule="auto"/>
        <w:jc w:val="left"/>
        <w:rPr>
          <w:lang w:eastAsia="en-PH"/>
        </w:rPr>
      </w:pPr>
      <w:r w:rsidRPr="009505A5">
        <w:rPr>
          <w:lang w:eastAsia="en-PH"/>
        </w:rPr>
        <w:t>-</w:t>
      </w:r>
      <w:r w:rsidR="000F3CA8" w:rsidRPr="009505A5">
        <w:rPr>
          <w:lang w:eastAsia="en-PH"/>
        </w:rPr>
        <w:t>Reports</w:t>
      </w:r>
    </w:p>
    <w:p w14:paraId="0D5C0B22" w14:textId="77777777" w:rsidR="009505A5" w:rsidRDefault="00537C55" w:rsidP="009B363F">
      <w:pPr>
        <w:pStyle w:val="ListParagraph"/>
        <w:ind w:left="180" w:hanging="180"/>
        <w:rPr>
          <w:lang w:eastAsia="en-PH"/>
        </w:rPr>
      </w:pPr>
      <w:r w:rsidRPr="00756A05">
        <w:rPr>
          <w:lang w:eastAsia="en-PH"/>
        </w:rPr>
        <w:t>Gradebook</w:t>
      </w:r>
    </w:p>
    <w:p w14:paraId="6B2FA56E" w14:textId="7C82C460" w:rsidR="009505A5" w:rsidRPr="009505A5" w:rsidRDefault="009B363F" w:rsidP="009B363F">
      <w:pPr>
        <w:pStyle w:val="ListParagraph"/>
        <w:numPr>
          <w:ilvl w:val="0"/>
          <w:numId w:val="0"/>
        </w:numPr>
        <w:ind w:left="180" w:hanging="180"/>
        <w:rPr>
          <w:lang w:eastAsia="en-PH"/>
        </w:rPr>
      </w:pPr>
      <w:r>
        <w:rPr>
          <w:lang w:eastAsia="en-PH"/>
        </w:rPr>
        <w:tab/>
      </w:r>
      <w:r w:rsidR="00B369EA" w:rsidRPr="009505A5">
        <w:rPr>
          <w:lang w:eastAsia="en-PH"/>
        </w:rPr>
        <w:t>This involves t</w:t>
      </w:r>
      <w:r w:rsidR="00537C55" w:rsidRPr="009505A5">
        <w:rPr>
          <w:lang w:eastAsia="en-PH"/>
        </w:rPr>
        <w:t>he scores of the students on their assig</w:t>
      </w:r>
      <w:r w:rsidR="003A528F" w:rsidRPr="009505A5">
        <w:rPr>
          <w:lang w:eastAsia="en-PH"/>
        </w:rPr>
        <w:t>nments, quizzes, and threaded di</w:t>
      </w:r>
      <w:r w:rsidR="00537C55" w:rsidRPr="009505A5">
        <w:rPr>
          <w:lang w:eastAsia="en-PH"/>
        </w:rPr>
        <w:t>scussions</w:t>
      </w:r>
      <w:r w:rsidR="00B369EA" w:rsidRPr="009505A5">
        <w:rPr>
          <w:lang w:eastAsia="en-PH"/>
        </w:rPr>
        <w:t>.</w:t>
      </w:r>
    </w:p>
    <w:p w14:paraId="3FEB831B" w14:textId="77777777" w:rsidR="009505A5" w:rsidRDefault="005D345D" w:rsidP="009B363F">
      <w:pPr>
        <w:pStyle w:val="ListParagraph"/>
        <w:ind w:left="180" w:hanging="180"/>
        <w:rPr>
          <w:lang w:eastAsia="en-PH"/>
        </w:rPr>
      </w:pPr>
      <w:r w:rsidRPr="00756A05">
        <w:rPr>
          <w:lang w:eastAsia="en-PH"/>
        </w:rPr>
        <w:t>Distribution Report</w:t>
      </w:r>
    </w:p>
    <w:p w14:paraId="4498ED7C" w14:textId="78A0CF0C" w:rsidR="005D345D" w:rsidRPr="009505A5" w:rsidRDefault="009B363F" w:rsidP="009B363F">
      <w:pPr>
        <w:pStyle w:val="ListParagraph"/>
        <w:numPr>
          <w:ilvl w:val="0"/>
          <w:numId w:val="0"/>
        </w:numPr>
        <w:ind w:left="180" w:hanging="180"/>
        <w:rPr>
          <w:lang w:eastAsia="en-PH"/>
        </w:rPr>
      </w:pPr>
      <w:r>
        <w:rPr>
          <w:lang w:eastAsia="en-PH"/>
        </w:rPr>
        <w:tab/>
      </w:r>
      <w:r w:rsidR="005D345D" w:rsidRPr="009505A5">
        <w:rPr>
          <w:lang w:eastAsia="en-PH"/>
        </w:rPr>
        <w:t>This report contains the summary of the distributed quiz, assignments, threaded discussion,</w:t>
      </w:r>
      <w:r w:rsidR="00A11C6D" w:rsidRPr="009505A5">
        <w:rPr>
          <w:lang w:eastAsia="en-PH"/>
        </w:rPr>
        <w:t xml:space="preserve"> and</w:t>
      </w:r>
      <w:r w:rsidR="005D345D" w:rsidRPr="009505A5">
        <w:rPr>
          <w:lang w:eastAsia="en-PH"/>
        </w:rPr>
        <w:t xml:space="preserve"> handouts by the teachers.</w:t>
      </w:r>
    </w:p>
    <w:p w14:paraId="09AB2E2D" w14:textId="77777777" w:rsidR="009505A5" w:rsidRDefault="00B369EA" w:rsidP="009B363F">
      <w:pPr>
        <w:pStyle w:val="ListParagraph"/>
        <w:tabs>
          <w:tab w:val="left" w:pos="360"/>
        </w:tabs>
        <w:ind w:left="180" w:hanging="180"/>
        <w:rPr>
          <w:lang w:eastAsia="en-PH"/>
        </w:rPr>
      </w:pPr>
      <w:r w:rsidRPr="00756A05">
        <w:rPr>
          <w:lang w:eastAsia="en-PH"/>
        </w:rPr>
        <w:lastRenderedPageBreak/>
        <w:t>Student’s progress</w:t>
      </w:r>
    </w:p>
    <w:p w14:paraId="761AC520" w14:textId="457FCB3A" w:rsidR="00B369EA" w:rsidRPr="009505A5" w:rsidRDefault="009B363F" w:rsidP="009B363F">
      <w:pPr>
        <w:pStyle w:val="ListParagraph"/>
        <w:numPr>
          <w:ilvl w:val="0"/>
          <w:numId w:val="0"/>
        </w:numPr>
        <w:tabs>
          <w:tab w:val="left" w:pos="360"/>
        </w:tabs>
        <w:ind w:left="180" w:hanging="180"/>
        <w:rPr>
          <w:lang w:eastAsia="en-PH"/>
        </w:rPr>
      </w:pPr>
      <w:r>
        <w:rPr>
          <w:lang w:eastAsia="en-PH"/>
        </w:rPr>
        <w:tab/>
      </w:r>
      <w:r w:rsidR="00B369EA" w:rsidRPr="009505A5">
        <w:rPr>
          <w:lang w:eastAsia="en-PH"/>
        </w:rPr>
        <w:t>This is a chart that represents the percentage of downloaded handouts by the students.</w:t>
      </w:r>
    </w:p>
    <w:p w14:paraId="6B4EE0CC" w14:textId="77777777" w:rsidR="009505A5" w:rsidRDefault="00AE3B4C" w:rsidP="009B363F">
      <w:pPr>
        <w:pStyle w:val="ListParagraph"/>
        <w:tabs>
          <w:tab w:val="left" w:pos="360"/>
        </w:tabs>
        <w:ind w:left="180" w:hanging="180"/>
        <w:rPr>
          <w:lang w:eastAsia="en-PH"/>
        </w:rPr>
      </w:pPr>
      <w:r w:rsidRPr="00756A05">
        <w:rPr>
          <w:lang w:eastAsia="en-PH"/>
        </w:rPr>
        <w:t>Item Analysis</w:t>
      </w:r>
    </w:p>
    <w:p w14:paraId="62738464" w14:textId="22909DD5" w:rsidR="00D844A0" w:rsidRPr="00756A05" w:rsidRDefault="009B363F" w:rsidP="009B363F">
      <w:pPr>
        <w:pStyle w:val="ListParagraph"/>
        <w:numPr>
          <w:ilvl w:val="0"/>
          <w:numId w:val="0"/>
        </w:numPr>
        <w:tabs>
          <w:tab w:val="left" w:pos="360"/>
        </w:tabs>
        <w:ind w:left="180" w:hanging="180"/>
        <w:rPr>
          <w:lang w:eastAsia="en-PH"/>
        </w:rPr>
      </w:pPr>
      <w:r>
        <w:rPr>
          <w:lang w:eastAsia="en-PH"/>
        </w:rPr>
        <w:tab/>
      </w:r>
      <w:r w:rsidR="00AE3B4C" w:rsidRPr="009505A5">
        <w:rPr>
          <w:lang w:eastAsia="en-PH"/>
        </w:rPr>
        <w:t>This contains the statistics such as the percentage or rate of the students who passed or failed a certain task.</w:t>
      </w:r>
      <w:r w:rsidR="00D844A0" w:rsidRPr="009505A5">
        <w:rPr>
          <w:lang w:eastAsia="en-PH"/>
        </w:rPr>
        <w:t xml:space="preserve"> </w:t>
      </w:r>
    </w:p>
    <w:p w14:paraId="351D11BD" w14:textId="77777777" w:rsidR="009B363F" w:rsidRDefault="009505A5" w:rsidP="007527AD">
      <w:pPr>
        <w:spacing w:line="360" w:lineRule="auto"/>
        <w:jc w:val="left"/>
        <w:rPr>
          <w:lang w:eastAsia="en-PH"/>
        </w:rPr>
      </w:pPr>
      <w:r w:rsidRPr="009505A5">
        <w:rPr>
          <w:lang w:eastAsia="en-PH"/>
        </w:rPr>
        <w:t>-</w:t>
      </w:r>
      <w:r w:rsidR="00FB271D" w:rsidRPr="009505A5">
        <w:rPr>
          <w:lang w:eastAsia="en-PH"/>
        </w:rPr>
        <w:t>Limitations</w:t>
      </w:r>
    </w:p>
    <w:p w14:paraId="25A9D4CF" w14:textId="77777777" w:rsidR="009B363F" w:rsidRDefault="00B6108E" w:rsidP="009B363F">
      <w:pPr>
        <w:pStyle w:val="ListParagraph"/>
        <w:ind w:left="180" w:hanging="180"/>
        <w:rPr>
          <w:lang w:eastAsia="en-PH"/>
        </w:rPr>
      </w:pPr>
      <w:r w:rsidRPr="00756A05">
        <w:rPr>
          <w:lang w:eastAsia="en-PH"/>
        </w:rPr>
        <w:t>Online examinations</w:t>
      </w:r>
    </w:p>
    <w:p w14:paraId="64A32AE3" w14:textId="55C2ACD3" w:rsidR="009B363F" w:rsidRDefault="009B363F" w:rsidP="009B363F">
      <w:pPr>
        <w:pStyle w:val="ListParagraph"/>
        <w:numPr>
          <w:ilvl w:val="0"/>
          <w:numId w:val="0"/>
        </w:numPr>
        <w:ind w:left="180" w:hanging="180"/>
        <w:rPr>
          <w:lang w:eastAsia="en-PH"/>
        </w:rPr>
      </w:pPr>
      <w:r>
        <w:rPr>
          <w:lang w:eastAsia="en-PH"/>
        </w:rPr>
        <w:tab/>
      </w:r>
      <w:r w:rsidR="00B6108E" w:rsidRPr="009B363F">
        <w:rPr>
          <w:lang w:eastAsia="en-PH"/>
        </w:rPr>
        <w:t>The proposed system does not cater online examinations as it is too risky. Unstable internet connection may cause problems and conflicts when taking the exam.</w:t>
      </w:r>
    </w:p>
    <w:p w14:paraId="5B254684" w14:textId="77777777" w:rsidR="009B363F" w:rsidRDefault="009B363F" w:rsidP="009B363F">
      <w:pPr>
        <w:pStyle w:val="ListParagraph"/>
        <w:numPr>
          <w:ilvl w:val="0"/>
          <w:numId w:val="0"/>
        </w:numPr>
        <w:ind w:left="180" w:hanging="180"/>
        <w:rPr>
          <w:lang w:eastAsia="en-PH"/>
        </w:rPr>
      </w:pPr>
    </w:p>
    <w:p w14:paraId="426BC7EF" w14:textId="77777777" w:rsidR="009B363F" w:rsidRDefault="00B6108E" w:rsidP="009B363F">
      <w:pPr>
        <w:pStyle w:val="ListParagraph"/>
        <w:ind w:left="180" w:hanging="180"/>
        <w:rPr>
          <w:lang w:eastAsia="en-PH"/>
        </w:rPr>
      </w:pPr>
      <w:r w:rsidRPr="009B363F">
        <w:rPr>
          <w:lang w:eastAsia="en-PH"/>
        </w:rPr>
        <w:t>Viewing of overall grades</w:t>
      </w:r>
    </w:p>
    <w:p w14:paraId="767EAA4C" w14:textId="2532EEFE" w:rsidR="009D18F9" w:rsidRPr="00756A05" w:rsidRDefault="009B363F" w:rsidP="009B363F">
      <w:pPr>
        <w:pStyle w:val="ListParagraph"/>
        <w:numPr>
          <w:ilvl w:val="0"/>
          <w:numId w:val="0"/>
        </w:numPr>
        <w:ind w:left="180" w:hanging="180"/>
        <w:rPr>
          <w:lang w:eastAsia="en-PH"/>
        </w:rPr>
      </w:pPr>
      <w:r>
        <w:rPr>
          <w:lang w:eastAsia="en-PH"/>
        </w:rPr>
        <w:tab/>
      </w:r>
      <w:r w:rsidR="00B6108E" w:rsidRPr="00756A05">
        <w:rPr>
          <w:lang w:eastAsia="en-PH"/>
        </w:rPr>
        <w:t>T</w:t>
      </w:r>
      <w:r w:rsidR="005A45D9" w:rsidRPr="00756A05">
        <w:rPr>
          <w:lang w:eastAsia="en-PH"/>
        </w:rPr>
        <w:t>he system produces only the scores of student’s quizzes, assignments, or answers in the discussion forum. Therefore, viewing of the overall grade of the students is not possible.</w:t>
      </w:r>
    </w:p>
    <w:p w14:paraId="5C934415" w14:textId="77777777" w:rsidR="00537C55" w:rsidRDefault="00537C55" w:rsidP="00714F17">
      <w:pPr>
        <w:pStyle w:val="Heading1"/>
        <w:rPr>
          <w:b/>
        </w:rPr>
      </w:pPr>
    </w:p>
    <w:p w14:paraId="05A2F388" w14:textId="2B06EB03" w:rsidR="0041598F" w:rsidRDefault="0041598F" w:rsidP="0086428F">
      <w:pPr>
        <w:jc w:val="both"/>
        <w:rPr>
          <w:rFonts w:eastAsia="Times New Roman" w:cs="Times New Roman"/>
          <w:bCs/>
          <w:caps/>
          <w:kern w:val="36"/>
          <w:szCs w:val="48"/>
          <w:lang w:eastAsia="en-PH"/>
        </w:rPr>
      </w:pPr>
    </w:p>
    <w:p w14:paraId="75A40CC0" w14:textId="77777777" w:rsidR="0086428F" w:rsidRDefault="0086428F" w:rsidP="0086428F">
      <w:pPr>
        <w:jc w:val="both"/>
        <w:rPr>
          <w:lang w:eastAsia="en-PH"/>
        </w:rPr>
      </w:pPr>
    </w:p>
    <w:p w14:paraId="1F39BD70" w14:textId="1BC7DDC5" w:rsidR="00756A05" w:rsidRPr="00320766" w:rsidRDefault="00756A05" w:rsidP="00320766">
      <w:pPr>
        <w:rPr>
          <w:lang w:eastAsia="en-PH"/>
        </w:rPr>
      </w:pPr>
    </w:p>
    <w:p w14:paraId="107B2197" w14:textId="77777777" w:rsidR="009B363F" w:rsidRDefault="009B363F" w:rsidP="00714F17">
      <w:pPr>
        <w:pStyle w:val="Heading1"/>
        <w:rPr>
          <w:b/>
        </w:rPr>
      </w:pPr>
    </w:p>
    <w:p w14:paraId="3A878522" w14:textId="77777777" w:rsidR="009B363F" w:rsidRDefault="009B363F" w:rsidP="00714F17">
      <w:pPr>
        <w:pStyle w:val="Heading1"/>
        <w:rPr>
          <w:b/>
        </w:rPr>
      </w:pPr>
    </w:p>
    <w:p w14:paraId="6310D835" w14:textId="77777777" w:rsidR="009B363F" w:rsidRDefault="009B363F" w:rsidP="00714F17">
      <w:pPr>
        <w:pStyle w:val="Heading1"/>
        <w:rPr>
          <w:b/>
        </w:rPr>
      </w:pPr>
    </w:p>
    <w:p w14:paraId="103A5C52" w14:textId="20B53722" w:rsidR="00714F17" w:rsidRPr="00714F17" w:rsidRDefault="009C701D" w:rsidP="00714F17">
      <w:pPr>
        <w:pStyle w:val="Heading1"/>
        <w:rPr>
          <w:b/>
        </w:rPr>
      </w:pPr>
      <w:r>
        <w:rPr>
          <w:b/>
        </w:rPr>
        <w:lastRenderedPageBreak/>
        <w:t>LitE</w:t>
      </w:r>
      <w:r w:rsidR="00CE20D1" w:rsidRPr="00A024BD">
        <w:rPr>
          <w:b/>
        </w:rPr>
        <w:t>rature Review</w:t>
      </w:r>
    </w:p>
    <w:p w14:paraId="29F46E5D" w14:textId="77777777" w:rsidR="00714F17" w:rsidRDefault="00714F17" w:rsidP="00714F17">
      <w:pPr>
        <w:pStyle w:val="Heading2"/>
      </w:pPr>
      <w:r>
        <w:t>Review of related literature, studies or systems</w:t>
      </w:r>
    </w:p>
    <w:p w14:paraId="213A9E95" w14:textId="77777777" w:rsidR="00714F17" w:rsidRDefault="00714F17" w:rsidP="00714F17">
      <w:pPr>
        <w:pStyle w:val="Heading2"/>
        <w:rPr>
          <w:rFonts w:eastAsia="Times New Roman" w:cs="Times New Roman"/>
          <w:b w:val="0"/>
          <w:szCs w:val="20"/>
          <w:lang w:eastAsia="en-PH"/>
        </w:rPr>
      </w:pPr>
      <w:r w:rsidRPr="001748E8">
        <w:rPr>
          <w:rFonts w:eastAsia="Times New Roman" w:cs="Times New Roman"/>
          <w:b w:val="0"/>
          <w:szCs w:val="20"/>
          <w:lang w:eastAsia="en-PH"/>
        </w:rPr>
        <w:t>Learning management systems are known in the literature by several different names. These include course management systems, virtual learning environments, and e-learning courseware</w:t>
      </w:r>
      <w:r>
        <w:rPr>
          <w:rFonts w:eastAsia="Times New Roman" w:cs="Times New Roman"/>
          <w:b w:val="0"/>
          <w:szCs w:val="20"/>
          <w:lang w:eastAsia="en-PH"/>
        </w:rPr>
        <w:t>.</w:t>
      </w:r>
      <w:r w:rsidRPr="001748E8">
        <w:rPr>
          <w:rFonts w:eastAsia="Times New Roman" w:cs="Times New Roman"/>
          <w:b w:val="0"/>
          <w:szCs w:val="20"/>
          <w:lang w:eastAsia="en-PH"/>
        </w:rPr>
        <w:t xml:space="preserve"> Some authors recognize distinctions between course management systems and e-learning management systems, while others argue that the term "course management system" abandoned, since the acronym CMS is also used for content management systems and may cause confusio</w:t>
      </w:r>
      <w:r>
        <w:rPr>
          <w:rFonts w:eastAsia="Times New Roman" w:cs="Times New Roman"/>
          <w:b w:val="0"/>
          <w:szCs w:val="20"/>
          <w:lang w:eastAsia="en-PH"/>
        </w:rPr>
        <w:t>n.</w:t>
      </w:r>
    </w:p>
    <w:p w14:paraId="60E287D4" w14:textId="77777777" w:rsidR="00714F17" w:rsidRPr="00E849C8" w:rsidRDefault="00714F17" w:rsidP="00714F17">
      <w:pPr>
        <w:pStyle w:val="Heading2"/>
        <w:rPr>
          <w:rFonts w:eastAsia="Times New Roman" w:cs="Times New Roman"/>
          <w:szCs w:val="20"/>
          <w:lang w:eastAsia="en-PH"/>
        </w:rPr>
      </w:pPr>
      <w:r>
        <w:rPr>
          <w:rFonts w:eastAsia="Times New Roman" w:cs="Times New Roman"/>
          <w:szCs w:val="20"/>
          <w:lang w:eastAsia="en-PH"/>
        </w:rPr>
        <w:t>-</w:t>
      </w:r>
      <w:r w:rsidRPr="00E849C8">
        <w:rPr>
          <w:rFonts w:eastAsia="Times New Roman" w:cs="Times New Roman"/>
          <w:szCs w:val="20"/>
          <w:lang w:eastAsia="en-PH"/>
        </w:rPr>
        <w:t>LMS Growth</w:t>
      </w:r>
    </w:p>
    <w:p w14:paraId="6D81B7B7" w14:textId="77777777" w:rsidR="00714F17" w:rsidRDefault="00714F17" w:rsidP="00714F17">
      <w:pPr>
        <w:pStyle w:val="Heading2"/>
        <w:rPr>
          <w:rFonts w:eastAsia="Times New Roman" w:cs="Times New Roman"/>
          <w:b w:val="0"/>
          <w:szCs w:val="20"/>
          <w:lang w:eastAsia="en-PH"/>
        </w:rPr>
      </w:pPr>
      <w:r w:rsidRPr="00E849C8">
        <w:rPr>
          <w:rFonts w:eastAsia="Times New Roman" w:cs="Times New Roman"/>
          <w:b w:val="0"/>
          <w:szCs w:val="20"/>
          <w:lang w:eastAsia="en-PH"/>
        </w:rPr>
        <w:t xml:space="preserve">The Campus Computing Project reported in 2002 that approximately three-quarters of all colleges and universities in the U.S. had adopted an LMS and that nearly one-fifth of all college courses used an LMS. By 2006, LMS adoption had increased to 90%. </w:t>
      </w:r>
      <w:r>
        <w:rPr>
          <w:b w:val="0"/>
        </w:rPr>
        <w:t>(Yefim K., 2010)</w:t>
      </w:r>
    </w:p>
    <w:p w14:paraId="2471D04F" w14:textId="77777777" w:rsidR="00714F17" w:rsidRDefault="00714F17" w:rsidP="00714F17">
      <w:pPr>
        <w:pStyle w:val="Heading2"/>
        <w:rPr>
          <w:rFonts w:eastAsia="Times New Roman" w:cs="Times New Roman"/>
          <w:b w:val="0"/>
          <w:szCs w:val="20"/>
          <w:lang w:eastAsia="en-PH"/>
        </w:rPr>
      </w:pPr>
      <w:r>
        <w:rPr>
          <w:rFonts w:eastAsia="Times New Roman" w:cs="Times New Roman"/>
          <w:b w:val="0"/>
          <w:szCs w:val="20"/>
          <w:lang w:eastAsia="en-PH"/>
        </w:rPr>
        <w:t xml:space="preserve">Bersin &amp; Associates, researching industry trends in North American LMS usage, note that between the years 2004 and 2006, the LMS market enjoyed a growth of 26% and generate an estimated 480 million dollars in annual revenues. </w:t>
      </w:r>
      <w:r>
        <w:rPr>
          <w:b w:val="0"/>
        </w:rPr>
        <w:t>(Yefim K., 2010)</w:t>
      </w:r>
    </w:p>
    <w:p w14:paraId="3D511EAC" w14:textId="5192FE4C" w:rsidR="00714F17" w:rsidRDefault="00ED4BB6" w:rsidP="00714F17">
      <w:pPr>
        <w:pStyle w:val="Heading2"/>
        <w:rPr>
          <w:rFonts w:eastAsia="Times New Roman" w:cs="Times New Roman"/>
          <w:b w:val="0"/>
          <w:szCs w:val="20"/>
          <w:lang w:eastAsia="en-PH"/>
        </w:rPr>
      </w:pPr>
      <w:r>
        <w:rPr>
          <w:rFonts w:eastAsia="Times New Roman" w:cs="Times New Roman"/>
          <w:b w:val="0"/>
          <w:szCs w:val="20"/>
          <w:lang w:eastAsia="en-PH"/>
        </w:rPr>
        <w:t>With these, the proponents</w:t>
      </w:r>
      <w:r w:rsidR="00714F17">
        <w:rPr>
          <w:rFonts w:eastAsia="Times New Roman" w:cs="Times New Roman"/>
          <w:b w:val="0"/>
          <w:szCs w:val="20"/>
          <w:lang w:eastAsia="en-PH"/>
        </w:rPr>
        <w:t xml:space="preserve"> can say that LMS has become popular among universities not only in the Philippines, but also around the world as the vast majority of U.S. based journals and other printed and digital media tend to use the terms “learning management system” and “course management system” interchangeably, while the designation “virtual learning environment” is most popular in Europe and Asia. </w:t>
      </w:r>
      <w:r w:rsidR="00714F17">
        <w:rPr>
          <w:b w:val="0"/>
        </w:rPr>
        <w:t>(Yefim K., 2010)</w:t>
      </w:r>
    </w:p>
    <w:p w14:paraId="6C127A42" w14:textId="77777777" w:rsidR="009C701D" w:rsidRPr="00714F17" w:rsidRDefault="009C701D" w:rsidP="00714F17">
      <w:pPr>
        <w:jc w:val="left"/>
        <w:rPr>
          <w:lang w:eastAsia="en-PH"/>
        </w:rPr>
      </w:pPr>
    </w:p>
    <w:p w14:paraId="1BE924A6" w14:textId="77777777" w:rsidR="009C701D" w:rsidRPr="003E0A05" w:rsidRDefault="009C701D" w:rsidP="009C701D">
      <w:pPr>
        <w:pStyle w:val="Heading2"/>
        <w:rPr>
          <w:rFonts w:eastAsia="Times New Roman" w:cs="Times New Roman"/>
          <w:szCs w:val="20"/>
          <w:lang w:eastAsia="en-PH"/>
        </w:rPr>
      </w:pPr>
      <w:r>
        <w:rPr>
          <w:rFonts w:eastAsia="Times New Roman" w:cs="Times New Roman"/>
          <w:szCs w:val="20"/>
          <w:lang w:eastAsia="en-PH"/>
        </w:rPr>
        <w:lastRenderedPageBreak/>
        <w:t>-</w:t>
      </w:r>
      <w:r w:rsidRPr="003E0A05">
        <w:rPr>
          <w:rFonts w:eastAsia="Times New Roman" w:cs="Times New Roman"/>
          <w:szCs w:val="20"/>
          <w:lang w:eastAsia="en-PH"/>
        </w:rPr>
        <w:t>LMS Features</w:t>
      </w:r>
    </w:p>
    <w:p w14:paraId="5A2FB2B8" w14:textId="36F40E54" w:rsidR="009C701D" w:rsidRDefault="009C701D" w:rsidP="00441F10">
      <w:pPr>
        <w:pStyle w:val="Heading2"/>
        <w:rPr>
          <w:b w:val="0"/>
        </w:rPr>
      </w:pPr>
      <w:r>
        <w:rPr>
          <w:b w:val="0"/>
        </w:rPr>
        <w:t xml:space="preserve">Dabbagh &amp; Bannan-Ritland (2005) identified the most common features of an LMS by categorizing them as pedagogical tools for: content creation, communication, assessment, and administration. </w:t>
      </w:r>
      <w:r w:rsidR="00441F10">
        <w:rPr>
          <w:b w:val="0"/>
        </w:rPr>
        <w:t>(Yefim K., 2010)</w:t>
      </w:r>
    </w:p>
    <w:p w14:paraId="72E82272" w14:textId="77777777" w:rsidR="009C701D" w:rsidRDefault="009C701D" w:rsidP="009C701D">
      <w:pPr>
        <w:pStyle w:val="Heading2"/>
        <w:rPr>
          <w:b w:val="0"/>
        </w:rPr>
      </w:pPr>
      <w:r>
        <w:rPr>
          <w:b w:val="0"/>
        </w:rPr>
        <w:t xml:space="preserve"> We can conclude the similarities between the proposed system and the author’s views in terms of t</w:t>
      </w:r>
      <w:r w:rsidR="00262E0C">
        <w:rPr>
          <w:b w:val="0"/>
        </w:rPr>
        <w:t>he LMS features. The proposed</w:t>
      </w:r>
      <w:r>
        <w:rPr>
          <w:b w:val="0"/>
        </w:rPr>
        <w:t xml:space="preserve"> system also handles content creation, communication, assessment, and administration.</w:t>
      </w:r>
    </w:p>
    <w:p w14:paraId="4E7E54F1" w14:textId="77777777" w:rsidR="009C701D" w:rsidRDefault="009C701D" w:rsidP="009C701D">
      <w:pPr>
        <w:pStyle w:val="Heading2"/>
        <w:rPr>
          <w:b w:val="0"/>
        </w:rPr>
      </w:pPr>
      <w:r>
        <w:rPr>
          <w:b w:val="0"/>
        </w:rPr>
        <w:t xml:space="preserve">The differences in author’s views can be observed through the statement of Ioannu &amp; Hannafin; Pina 2007, Siemens (2004), noted that the LMS interface is not friendly to many users and should be simplified and made more intuitive. (Yefim K., 2010) </w:t>
      </w:r>
    </w:p>
    <w:p w14:paraId="5F8D802F" w14:textId="77777777" w:rsidR="00DA5522" w:rsidRPr="00714F17" w:rsidRDefault="009C701D" w:rsidP="00714F17">
      <w:pPr>
        <w:spacing w:line="360" w:lineRule="auto"/>
        <w:jc w:val="left"/>
        <w:rPr>
          <w:lang w:eastAsia="en-PH"/>
        </w:rPr>
      </w:pPr>
      <w:r>
        <w:rPr>
          <w:b w:val="0"/>
        </w:rPr>
        <w:t>This view is somehow vague because it generalizes the majority of LMS in his/her own opinion. This view contradicts the proponent’s point of view regarding the user interface as the user interface (from the perspective of the proponents) depends on the viewers or users of the system.</w:t>
      </w:r>
    </w:p>
    <w:p w14:paraId="527B74B9" w14:textId="77777777" w:rsidR="00474E5D" w:rsidRDefault="006023F6" w:rsidP="00474E5D">
      <w:pPr>
        <w:pStyle w:val="Heading2"/>
      </w:pPr>
      <w:r>
        <w:t>Synthesis</w:t>
      </w:r>
    </w:p>
    <w:p w14:paraId="6539BB64" w14:textId="77777777" w:rsidR="00140ABB" w:rsidRDefault="00C468CC" w:rsidP="00860633">
      <w:pPr>
        <w:tabs>
          <w:tab w:val="center" w:pos="4320"/>
        </w:tabs>
        <w:spacing w:line="360" w:lineRule="auto"/>
        <w:jc w:val="left"/>
        <w:rPr>
          <w:b w:val="0"/>
          <w:lang w:eastAsia="en-PH"/>
        </w:rPr>
      </w:pPr>
      <w:r>
        <w:rPr>
          <w:b w:val="0"/>
          <w:lang w:eastAsia="en-PH"/>
        </w:rPr>
        <w:t xml:space="preserve">The proponents related and differentiated the research based on the flow of the proposed system. </w:t>
      </w:r>
      <w:r w:rsidR="00140ABB">
        <w:rPr>
          <w:b w:val="0"/>
          <w:lang w:eastAsia="en-PH"/>
        </w:rPr>
        <w:t>The proponents believe that there was no duplication occurred in the process of developing the project as the project was built with the features depending on the requirements of the client.</w:t>
      </w:r>
    </w:p>
    <w:p w14:paraId="72D6D187" w14:textId="77777777" w:rsidR="00140ABB" w:rsidRDefault="00140ABB" w:rsidP="00860633">
      <w:pPr>
        <w:tabs>
          <w:tab w:val="center" w:pos="4320"/>
        </w:tabs>
        <w:spacing w:line="360" w:lineRule="auto"/>
        <w:jc w:val="left"/>
        <w:rPr>
          <w:b w:val="0"/>
          <w:lang w:eastAsia="en-PH"/>
        </w:rPr>
      </w:pPr>
    </w:p>
    <w:p w14:paraId="36311EF5" w14:textId="77777777" w:rsidR="00474E5D" w:rsidRPr="00474E5D" w:rsidRDefault="00140ABB" w:rsidP="00860633">
      <w:pPr>
        <w:tabs>
          <w:tab w:val="center" w:pos="4320"/>
        </w:tabs>
        <w:spacing w:line="360" w:lineRule="auto"/>
        <w:jc w:val="left"/>
        <w:rPr>
          <w:b w:val="0"/>
          <w:lang w:eastAsia="en-PH"/>
        </w:rPr>
      </w:pPr>
      <w:r>
        <w:rPr>
          <w:b w:val="0"/>
          <w:lang w:eastAsia="en-PH"/>
        </w:rPr>
        <w:t xml:space="preserve">Based on the literatures stated, </w:t>
      </w:r>
      <w:r w:rsidR="00103259">
        <w:rPr>
          <w:b w:val="0"/>
          <w:lang w:eastAsia="en-PH"/>
        </w:rPr>
        <w:t>the proponents</w:t>
      </w:r>
      <w:r w:rsidR="00860633">
        <w:rPr>
          <w:b w:val="0"/>
          <w:lang w:eastAsia="en-PH"/>
        </w:rPr>
        <w:t xml:space="preserve"> conclude that the growing technology that surrounds us can be used not only for entertainment, but also to further improve the quality of education and maximize the learning capabilities of school organizations.  </w:t>
      </w:r>
      <w:r w:rsidR="00C468CC">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r w:rsidR="00474E5D" w:rsidRPr="00474E5D">
        <w:rPr>
          <w:b w:val="0"/>
          <w:lang w:eastAsia="en-PH"/>
        </w:rPr>
        <w:tab/>
      </w:r>
    </w:p>
    <w:p w14:paraId="157D5AAC" w14:textId="77777777" w:rsidR="009C701D" w:rsidRPr="00474E5D" w:rsidRDefault="009C701D" w:rsidP="00474E5D">
      <w:pPr>
        <w:rPr>
          <w:lang w:eastAsia="en-PH"/>
        </w:rPr>
        <w:sectPr w:rsidR="009C701D" w:rsidRPr="00474E5D" w:rsidSect="00AA6AB7">
          <w:footerReference w:type="first" r:id="rId12"/>
          <w:pgSz w:w="12240" w:h="15840" w:code="1"/>
          <w:pgMar w:top="1440" w:right="1440" w:bottom="1440" w:left="2160" w:header="720" w:footer="288" w:gutter="0"/>
          <w:pgNumType w:start="1"/>
          <w:cols w:space="720"/>
          <w:titlePg/>
          <w:docGrid w:linePitch="360"/>
        </w:sectPr>
      </w:pPr>
    </w:p>
    <w:p w14:paraId="050C3EC5" w14:textId="77777777" w:rsidR="00056723" w:rsidRPr="00A024BD" w:rsidRDefault="00056723" w:rsidP="00EE62CA">
      <w:pPr>
        <w:pStyle w:val="Heading1"/>
        <w:rPr>
          <w:b/>
        </w:rPr>
      </w:pPr>
      <w:r w:rsidRPr="00A024BD">
        <w:rPr>
          <w:b/>
        </w:rPr>
        <w:lastRenderedPageBreak/>
        <w:t>Project Management</w:t>
      </w:r>
    </w:p>
    <w:p w14:paraId="41D0CD94" w14:textId="77777777" w:rsidR="00056723" w:rsidRDefault="00056723" w:rsidP="00E96999">
      <w:pPr>
        <w:pStyle w:val="Heading2"/>
        <w:rPr>
          <w:lang w:eastAsia="en-PH"/>
        </w:rPr>
      </w:pPr>
      <w:r>
        <w:rPr>
          <w:lang w:eastAsia="en-PH"/>
        </w:rPr>
        <w:t>Methodology</w:t>
      </w:r>
    </w:p>
    <w:p w14:paraId="026B8195" w14:textId="77777777" w:rsidR="008878EA" w:rsidRDefault="008878EA" w:rsidP="00E96999">
      <w:pPr>
        <w:pStyle w:val="BodyofResearch"/>
      </w:pPr>
      <w:r>
        <w:t xml:space="preserve">To accomplish this research, the proponents chose the 4th Generation Technique (4GT). The proponents believe that this methodology fits the proposed system. The methodology fits the proposed system because the </w:t>
      </w:r>
      <w:r>
        <w:tab/>
        <w:t>4GT uses 4th Generation Languages which is flexible and easy to understand.  Other than that, it simplifies the programming process.</w:t>
      </w:r>
    </w:p>
    <w:p w14:paraId="7156EA4C" w14:textId="51471C72" w:rsidR="008878EA" w:rsidRDefault="008878EA" w:rsidP="00E96999">
      <w:pPr>
        <w:pStyle w:val="BodyofResearch"/>
      </w:pPr>
      <w:r>
        <w:t xml:space="preserve">The term fourth generation techniques (4GT) encompasses a broad array of software tools that have one thing in common: each enables the software engineer to specify some characteristic of software at a high level. The tool then automatically generates source code based on the developer's specification. There is little a debate that the higher the level at which software can be specified to a machine, the faster a program can be built. The 4GT paradigm for software engineering focuses </w:t>
      </w:r>
      <w:r>
        <w:tab/>
        <w:t>on the ability to specify software using specialized language forms or a graphic notation that describes the problem to be solved in terms that th</w:t>
      </w:r>
      <w:r w:rsidR="009C5BD4">
        <w:t>e customer can understand</w:t>
      </w:r>
      <w:r w:rsidR="00D255E3">
        <w:t xml:space="preserve"> (Mishal, 2012)</w:t>
      </w:r>
      <w:r w:rsidR="009C5BD4">
        <w:t xml:space="preserve">. </w:t>
      </w:r>
    </w:p>
    <w:p w14:paraId="2E675628" w14:textId="77777777" w:rsidR="00A01D04" w:rsidRDefault="008878EA" w:rsidP="00E96999">
      <w:pPr>
        <w:pStyle w:val="BodyofResearch"/>
      </w:pPr>
      <w:r>
        <w:t xml:space="preserve">4GLs are more programmer-friendly and enhance programming efficiency with usage of English-like words and phrases, thereby increasing the productivity of professionals able to engage in software </w:t>
      </w:r>
      <w:r>
        <w:tab/>
        <w:t>development.</w:t>
      </w:r>
    </w:p>
    <w:p w14:paraId="4D610057" w14:textId="77777777" w:rsidR="00390E80" w:rsidRDefault="00390E80" w:rsidP="00E96999">
      <w:pPr>
        <w:pStyle w:val="BodyofResearch"/>
      </w:pPr>
      <w:r>
        <w:t>Stages of 4GT:</w:t>
      </w:r>
    </w:p>
    <w:p w14:paraId="1D56F235" w14:textId="77777777" w:rsidR="00390E80" w:rsidRDefault="00390E80" w:rsidP="00E96999">
      <w:pPr>
        <w:pStyle w:val="BodyofResearch"/>
      </w:pPr>
      <w:r>
        <w:t>1. Requirements gathering – The proponents gathered requirements/information that will be used in the development of the proposed system.</w:t>
      </w:r>
    </w:p>
    <w:p w14:paraId="2B96A49C" w14:textId="77777777" w:rsidR="00390E80" w:rsidRDefault="00390E80" w:rsidP="00E96999">
      <w:pPr>
        <w:pStyle w:val="BodyofResearch"/>
      </w:pPr>
      <w:r>
        <w:t>2. Design strategy – The proponents strategized what designs will be suitable for the proposed system.</w:t>
      </w:r>
    </w:p>
    <w:p w14:paraId="4D35C7D8" w14:textId="77777777" w:rsidR="00390E80" w:rsidRDefault="00390E80" w:rsidP="00E96999">
      <w:pPr>
        <w:pStyle w:val="BodyofResearch"/>
      </w:pPr>
      <w:r>
        <w:t xml:space="preserve">3. Implementation using 4GL – At this phase, the proponents </w:t>
      </w:r>
      <w:r w:rsidR="006C70F7">
        <w:t>used a 4GL to develop the proposed system.</w:t>
      </w:r>
    </w:p>
    <w:p w14:paraId="234074C6" w14:textId="77777777" w:rsidR="006C70F7" w:rsidRDefault="006C70F7" w:rsidP="00E96999">
      <w:pPr>
        <w:pStyle w:val="BodyofResearch"/>
      </w:pPr>
      <w:r>
        <w:t>4. Testing – The proponents conducted tests to find bugs/errors in the proposed system.</w:t>
      </w:r>
    </w:p>
    <w:p w14:paraId="7ACC9875" w14:textId="77777777" w:rsidR="00016E1F" w:rsidRDefault="00016E1F" w:rsidP="00E96999">
      <w:pPr>
        <w:pStyle w:val="Heading2"/>
      </w:pPr>
      <w:r w:rsidRPr="008878EA">
        <w:rPr>
          <w:rStyle w:val="Heading2Char"/>
          <w:b/>
        </w:rPr>
        <w:lastRenderedPageBreak/>
        <w:t>H</w:t>
      </w:r>
      <w:r>
        <w:t>ardware/Software</w:t>
      </w:r>
    </w:p>
    <w:p w14:paraId="1601BA1E" w14:textId="77777777" w:rsidR="008878EA" w:rsidRPr="008878EA" w:rsidRDefault="00E93E3D" w:rsidP="00E96999">
      <w:pPr>
        <w:pStyle w:val="BodyofResearch"/>
        <w:rPr>
          <w:b/>
        </w:rPr>
      </w:pPr>
      <w:r>
        <w:rPr>
          <w:b/>
        </w:rPr>
        <w:t>-</w:t>
      </w:r>
      <w:r w:rsidR="008878EA">
        <w:rPr>
          <w:b/>
        </w:rPr>
        <w:t>Hardware</w:t>
      </w:r>
    </w:p>
    <w:p w14:paraId="031D14B9" w14:textId="3C7101CC" w:rsidR="00817057" w:rsidRDefault="00686D56" w:rsidP="00E96999">
      <w:pPr>
        <w:pStyle w:val="BodyofResearch"/>
      </w:pPr>
      <w:r>
        <w:t xml:space="preserve">1. </w:t>
      </w:r>
      <w:r w:rsidR="00FE1755">
        <w:t>Operating System – Kali Linux</w:t>
      </w:r>
      <w:r w:rsidR="00817057">
        <w:t xml:space="preserve"> and Windows 10</w:t>
      </w:r>
      <w:r w:rsidR="00FE1755">
        <w:t xml:space="preserve"> was the OS used by the proponents.</w:t>
      </w:r>
    </w:p>
    <w:p w14:paraId="2C0E2456" w14:textId="22A16C1C" w:rsidR="00FE1755" w:rsidRDefault="00FE1755" w:rsidP="00E96999">
      <w:pPr>
        <w:pStyle w:val="BodyofResearch"/>
      </w:pPr>
      <w:r>
        <w:t>2. Memory – 4 gigabytes</w:t>
      </w:r>
      <w:r w:rsidR="006A47BB">
        <w:t xml:space="preserve"> are the size of the</w:t>
      </w:r>
      <w:r>
        <w:t xml:space="preserve"> of RAM (Random Access Memory) used by the proponents.</w:t>
      </w:r>
      <w:r w:rsidR="006A47BB">
        <w:t xml:space="preserve"> 465 gigabytes are the size of the ROM (Read-Only Memory) used by the proponents.</w:t>
      </w:r>
    </w:p>
    <w:p w14:paraId="5053F57B" w14:textId="77777777" w:rsidR="008878EA" w:rsidRDefault="00E93E3D" w:rsidP="00E96999">
      <w:pPr>
        <w:pStyle w:val="BodyofResearch"/>
        <w:rPr>
          <w:b/>
        </w:rPr>
      </w:pPr>
      <w:r>
        <w:rPr>
          <w:b/>
        </w:rPr>
        <w:t>-</w:t>
      </w:r>
      <w:r w:rsidR="008878EA">
        <w:rPr>
          <w:b/>
        </w:rPr>
        <w:t>Software</w:t>
      </w:r>
    </w:p>
    <w:p w14:paraId="716DBD32" w14:textId="3AEA7906" w:rsidR="008878EA" w:rsidRDefault="002F5843" w:rsidP="00E96999">
      <w:pPr>
        <w:pStyle w:val="BodyofResearch"/>
      </w:pPr>
      <w:r>
        <w:t>1. Browser – Used by the proponents for testing.</w:t>
      </w:r>
    </w:p>
    <w:p w14:paraId="1B89C1FD" w14:textId="6C66C938" w:rsidR="002F5843" w:rsidRDefault="002F5843" w:rsidP="00E96999">
      <w:pPr>
        <w:pStyle w:val="BodyofResearch"/>
      </w:pPr>
      <w:r>
        <w:t>2. Xampp – The server used by the proponents.</w:t>
      </w:r>
    </w:p>
    <w:p w14:paraId="3E425145" w14:textId="3E68C03F" w:rsidR="002F5843" w:rsidRDefault="002F5843" w:rsidP="00E96999">
      <w:pPr>
        <w:pStyle w:val="BodyofResearch"/>
      </w:pPr>
      <w:r>
        <w:t>3. Sublime Text – Text editor used by the proponents.</w:t>
      </w:r>
    </w:p>
    <w:p w14:paraId="53A3F96B" w14:textId="6067836B" w:rsidR="00756CB7" w:rsidRPr="008878EA" w:rsidRDefault="00756CB7" w:rsidP="00E96999">
      <w:pPr>
        <w:pStyle w:val="BodyofResearch"/>
      </w:pPr>
      <w:r>
        <w:t>4. SMS Gateway – Mobile application used by the proponents for SMS Notification.</w:t>
      </w:r>
    </w:p>
    <w:p w14:paraId="1A00202D" w14:textId="77777777" w:rsidR="00A01D04" w:rsidRDefault="00A01D04" w:rsidP="00E96999">
      <w:pPr>
        <w:pStyle w:val="Heading2"/>
      </w:pPr>
      <w:r>
        <w:t>Calendar of Activities</w:t>
      </w:r>
    </w:p>
    <w:p w14:paraId="11DF1F50" w14:textId="1538528B" w:rsidR="00924A3F" w:rsidRDefault="00924A3F" w:rsidP="00E96999">
      <w:pPr>
        <w:pStyle w:val="BodyofResearch"/>
        <w:rPr>
          <w:rStyle w:val="BodyofResearchChar"/>
        </w:rPr>
      </w:pPr>
      <w:r>
        <w:rPr>
          <w:rStyle w:val="BodyofResearchChar"/>
        </w:rPr>
        <w:t xml:space="preserve">1. Requirements Gathering - </w:t>
      </w:r>
      <w:r w:rsidRPr="00924A3F">
        <w:rPr>
          <w:rStyle w:val="BodyofResearchChar"/>
        </w:rPr>
        <w:t>This phase involves gathering of information that will be used for solving the problem of the customer/client.</w:t>
      </w:r>
    </w:p>
    <w:p w14:paraId="2CC35E43" w14:textId="4592F260" w:rsidR="0013548A" w:rsidRDefault="0013548A" w:rsidP="00E96999">
      <w:pPr>
        <w:pStyle w:val="BodyofResearch"/>
        <w:rPr>
          <w:rStyle w:val="BodyofResearchChar"/>
        </w:rPr>
      </w:pPr>
      <w:r>
        <w:rPr>
          <w:rStyle w:val="BodyofResearchChar"/>
        </w:rPr>
        <w:t xml:space="preserve">Interview </w:t>
      </w:r>
      <w:r w:rsidR="00EA1DCD">
        <w:rPr>
          <w:rStyle w:val="BodyofResearchChar"/>
        </w:rPr>
        <w:t xml:space="preserve">– </w:t>
      </w:r>
      <w:r w:rsidR="009A2D0E">
        <w:rPr>
          <w:rStyle w:val="BodyofResearchChar"/>
        </w:rPr>
        <w:t>The proponents interviewed the dean of the school to acquire more information about their current state of technology.</w:t>
      </w:r>
    </w:p>
    <w:p w14:paraId="7457820D" w14:textId="62050A40" w:rsidR="00EA1DCD" w:rsidRDefault="00EA1DCD" w:rsidP="00E96999">
      <w:pPr>
        <w:pStyle w:val="BodyofResearch"/>
        <w:rPr>
          <w:rStyle w:val="BodyofResearchChar"/>
        </w:rPr>
      </w:pPr>
      <w:r>
        <w:rPr>
          <w:rStyle w:val="BodyofResearchChar"/>
        </w:rPr>
        <w:t xml:space="preserve">Demonstration – </w:t>
      </w:r>
      <w:r w:rsidR="009A2D0E">
        <w:rPr>
          <w:rStyle w:val="BodyofResearchChar"/>
        </w:rPr>
        <w:t>The proponents demonstrated the proposed system to gather feedback about the system.</w:t>
      </w:r>
    </w:p>
    <w:p w14:paraId="5ACFFE69" w14:textId="3708A2B8" w:rsidR="00EA1DCD" w:rsidRPr="00924A3F" w:rsidRDefault="00EA1DCD" w:rsidP="00E96999">
      <w:pPr>
        <w:pStyle w:val="BodyofResearch"/>
        <w:rPr>
          <w:rStyle w:val="BodyofResearchChar"/>
        </w:rPr>
      </w:pPr>
      <w:r>
        <w:rPr>
          <w:rStyle w:val="BodyofResearchChar"/>
        </w:rPr>
        <w:t>Gathering sample forms – The proponents were able to acquire the format of master list of the school, format of the student’s student ID, and signed copy of transcript of interview. The proponents will continue to gather other sample forms the school have, and will follow up those forms.</w:t>
      </w:r>
    </w:p>
    <w:p w14:paraId="37C1060C" w14:textId="77777777" w:rsidR="00924A3F" w:rsidRPr="00924A3F" w:rsidRDefault="00924A3F" w:rsidP="00E96999">
      <w:pPr>
        <w:pStyle w:val="BodyofResearch"/>
        <w:rPr>
          <w:rStyle w:val="BodyofResearchChar"/>
        </w:rPr>
      </w:pPr>
      <w:r>
        <w:rPr>
          <w:rStyle w:val="BodyofResearchChar"/>
        </w:rPr>
        <w:lastRenderedPageBreak/>
        <w:t xml:space="preserve">2. Design Strategy - </w:t>
      </w:r>
      <w:r w:rsidRPr="00924A3F">
        <w:rPr>
          <w:rStyle w:val="BodyofResearchChar"/>
        </w:rPr>
        <w:t>This process involves working on the appropriate design for the system.</w:t>
      </w:r>
    </w:p>
    <w:p w14:paraId="0311C6DD" w14:textId="1A4C27A4" w:rsidR="00924A3F" w:rsidRDefault="00924A3F" w:rsidP="00E96999">
      <w:pPr>
        <w:pStyle w:val="BodyofResearch"/>
        <w:rPr>
          <w:rStyle w:val="BodyofResearchChar"/>
        </w:rPr>
      </w:pPr>
      <w:r w:rsidRPr="00924A3F">
        <w:rPr>
          <w:rStyle w:val="BodyofResearchChar"/>
        </w:rPr>
        <w:t xml:space="preserve">After the requirements and information gathering, the proponents started to design the proposed system. </w:t>
      </w:r>
      <w:r w:rsidR="0013548A">
        <w:rPr>
          <w:rStyle w:val="BodyofResearchChar"/>
        </w:rPr>
        <w:t>Listed below are the aspects of the system designed by the proponents in chronological order.</w:t>
      </w:r>
    </w:p>
    <w:p w14:paraId="653DD522" w14:textId="5301AADC" w:rsidR="0013548A" w:rsidRDefault="0013548A" w:rsidP="00E96999">
      <w:pPr>
        <w:pStyle w:val="BodyofResearch"/>
        <w:rPr>
          <w:rStyle w:val="BodyofResearchChar"/>
        </w:rPr>
      </w:pPr>
      <w:r>
        <w:rPr>
          <w:rStyle w:val="BodyofResearchChar"/>
        </w:rPr>
        <w:t>-Database – The data storage for the proposed system.</w:t>
      </w:r>
    </w:p>
    <w:p w14:paraId="2A98ED0F" w14:textId="12C2309C" w:rsidR="0013548A" w:rsidRDefault="0013548A" w:rsidP="00E96999">
      <w:pPr>
        <w:pStyle w:val="BodyofResearch"/>
        <w:rPr>
          <w:rStyle w:val="BodyofResearchChar"/>
        </w:rPr>
      </w:pPr>
      <w:r>
        <w:rPr>
          <w:rStyle w:val="BodyofResearchChar"/>
        </w:rPr>
        <w:t>-Software Architecture – The flow of the system, modules to be used.</w:t>
      </w:r>
    </w:p>
    <w:p w14:paraId="1040B809" w14:textId="76BA5D94" w:rsidR="0013548A" w:rsidRPr="00924A3F" w:rsidRDefault="0013548A" w:rsidP="00E96999">
      <w:pPr>
        <w:pStyle w:val="BodyofResearch"/>
        <w:rPr>
          <w:rStyle w:val="BodyofResearchChar"/>
        </w:rPr>
      </w:pPr>
      <w:r>
        <w:rPr>
          <w:rStyle w:val="BodyofResearchChar"/>
        </w:rPr>
        <w:t>-User interface – The front-end of the proposed system.</w:t>
      </w:r>
    </w:p>
    <w:p w14:paraId="5C06D138" w14:textId="77777777" w:rsidR="00924A3F" w:rsidRPr="00924A3F" w:rsidRDefault="00924A3F" w:rsidP="00E96999">
      <w:pPr>
        <w:pStyle w:val="BodyofResearch"/>
        <w:rPr>
          <w:rStyle w:val="BodyofResearchChar"/>
        </w:rPr>
      </w:pPr>
      <w:r>
        <w:rPr>
          <w:rStyle w:val="BodyofResearchChar"/>
        </w:rPr>
        <w:t xml:space="preserve">3. Implementation using 4GL - </w:t>
      </w:r>
      <w:r w:rsidRPr="00924A3F">
        <w:rPr>
          <w:rStyle w:val="BodyofResearchChar"/>
        </w:rPr>
        <w:t xml:space="preserve">This phase involves the generation of codes for the function of the system. The language to be used is a 4th Generation Language. </w:t>
      </w:r>
    </w:p>
    <w:p w14:paraId="127EDA6C" w14:textId="57176DF7" w:rsidR="00D23CE3" w:rsidRDefault="007C32AE" w:rsidP="00E96999">
      <w:pPr>
        <w:pStyle w:val="BodyofResearch"/>
        <w:rPr>
          <w:rStyle w:val="BodyofResearchChar"/>
        </w:rPr>
      </w:pPr>
      <w:r>
        <w:rPr>
          <w:rStyle w:val="BodyofResearchChar"/>
        </w:rPr>
        <w:t>Analyzing the logic – The proponents analyzed first the flow of a particular function or a module before creating the module itself.</w:t>
      </w:r>
    </w:p>
    <w:p w14:paraId="0FDA2F56" w14:textId="365855B3" w:rsidR="007C32AE" w:rsidRDefault="007C32AE" w:rsidP="00E96999">
      <w:pPr>
        <w:pStyle w:val="BodyofResearch"/>
        <w:rPr>
          <w:rStyle w:val="BodyofResearchChar"/>
        </w:rPr>
      </w:pPr>
      <w:r>
        <w:rPr>
          <w:rStyle w:val="BodyofResearchChar"/>
        </w:rPr>
        <w:t>Coding – After the proponents analyzed the logic of a certain module, the proponents started coding the module.</w:t>
      </w:r>
    </w:p>
    <w:p w14:paraId="52478B82" w14:textId="313F6140" w:rsidR="00924A3F" w:rsidRDefault="00924A3F" w:rsidP="00E96999">
      <w:pPr>
        <w:pStyle w:val="BodyofResearch"/>
        <w:rPr>
          <w:rStyle w:val="BodyofResearchChar"/>
        </w:rPr>
      </w:pPr>
      <w:r>
        <w:rPr>
          <w:rStyle w:val="BodyofResearchChar"/>
        </w:rPr>
        <w:t xml:space="preserve">4. Testing - </w:t>
      </w:r>
      <w:r w:rsidRPr="00924A3F">
        <w:rPr>
          <w:rStyle w:val="BodyofResearchChar"/>
        </w:rPr>
        <w:t>This phase involves testing of the functions of the system to remove errors and improve the system.</w:t>
      </w:r>
    </w:p>
    <w:p w14:paraId="6782B4E8" w14:textId="61DDA3F7" w:rsidR="00323A96" w:rsidRDefault="009A7EF5" w:rsidP="00E96999">
      <w:pPr>
        <w:pStyle w:val="BodyofResearch"/>
        <w:rPr>
          <w:rStyle w:val="BodyofResearchChar"/>
        </w:rPr>
      </w:pPr>
      <w:r>
        <w:rPr>
          <w:rStyle w:val="BodyofResearchChar"/>
        </w:rPr>
        <w:t>Unit testing – The proponents tested the system per unit, meaning per modules, to greatly observe the functionalities of each module.</w:t>
      </w:r>
    </w:p>
    <w:p w14:paraId="0EE83085" w14:textId="44FD022A" w:rsidR="00B97C5A" w:rsidRDefault="00B97C5A" w:rsidP="00E96999">
      <w:pPr>
        <w:pStyle w:val="BodyofResearch"/>
        <w:rPr>
          <w:rStyle w:val="BodyofResearchChar"/>
        </w:rPr>
      </w:pPr>
      <w:r>
        <w:rPr>
          <w:rStyle w:val="BodyofResearchChar"/>
        </w:rPr>
        <w:t>Integration testing – After the proponents conducted the unit testing, or testing individual modules, the proponents then combined those modules as a group and tested its functionalities.</w:t>
      </w:r>
    </w:p>
    <w:p w14:paraId="3948EB9C" w14:textId="1EE66AE3" w:rsidR="00093B06" w:rsidRDefault="00093B06" w:rsidP="00E96999">
      <w:pPr>
        <w:pStyle w:val="BodyofResearch"/>
        <w:rPr>
          <w:rStyle w:val="BodyofResearchChar"/>
        </w:rPr>
      </w:pPr>
      <w:r>
        <w:rPr>
          <w:rStyle w:val="BodyofResearchChar"/>
        </w:rPr>
        <w:t>Validation testing – The proponents tested if the product actually met the client’s needs.</w:t>
      </w:r>
    </w:p>
    <w:p w14:paraId="7F989FE2" w14:textId="5DAC1FC1" w:rsidR="00683EE9" w:rsidRPr="00924A3F" w:rsidRDefault="00683EE9" w:rsidP="00E96999">
      <w:pPr>
        <w:pStyle w:val="BodyofResearch"/>
        <w:rPr>
          <w:rStyle w:val="BodyofResearchChar"/>
        </w:rPr>
      </w:pPr>
      <w:r>
        <w:rPr>
          <w:rStyle w:val="BodyofResearchChar"/>
        </w:rPr>
        <w:t>Stress testing – The proponents tested the robustness, availability, and error handling under heavy load of the proposed system.</w:t>
      </w:r>
    </w:p>
    <w:p w14:paraId="61B3534E" w14:textId="77777777" w:rsidR="00347570" w:rsidRDefault="00152761" w:rsidP="00E96999">
      <w:pPr>
        <w:pStyle w:val="BodyofResearch"/>
        <w:rPr>
          <w:rStyle w:val="BodyofResearchChar"/>
        </w:rPr>
      </w:pPr>
      <w:r w:rsidRPr="00152761">
        <w:rPr>
          <w:rStyle w:val="BodyofResearchChar"/>
        </w:rPr>
        <w:lastRenderedPageBreak/>
        <w:t>The Gantt chart presents the summary of activities. Listed are the activities and opposite them are their duration or periods of execution.</w:t>
      </w:r>
    </w:p>
    <w:p w14:paraId="215E5C90" w14:textId="77777777" w:rsidR="00347570" w:rsidRDefault="00347570" w:rsidP="00E96999">
      <w:pPr>
        <w:pStyle w:val="BodyofResearch"/>
        <w:rPr>
          <w:rStyle w:val="BodyofResearchChar"/>
        </w:rPr>
      </w:pPr>
    </w:p>
    <w:p w14:paraId="3C11B4C3" w14:textId="77777777" w:rsidR="00016E1F" w:rsidRPr="00B32AD1" w:rsidRDefault="00016E1F" w:rsidP="00E96999">
      <w:pPr>
        <w:pStyle w:val="BodyofResearch"/>
        <w:rPr>
          <w:rStyle w:val="BodyofResearchChar"/>
          <w:b/>
        </w:rPr>
      </w:pPr>
      <w:r w:rsidRPr="00B32AD1">
        <w:rPr>
          <w:rStyle w:val="BodyofResearchChar"/>
          <w:b/>
        </w:rPr>
        <w:t xml:space="preserve">Gantt </w:t>
      </w:r>
      <w:r w:rsidR="00412F34" w:rsidRPr="00B32AD1">
        <w:rPr>
          <w:rStyle w:val="BodyofResearchChar"/>
          <w:b/>
        </w:rPr>
        <w:t>chart</w:t>
      </w:r>
      <w:r w:rsidRPr="00B32AD1">
        <w:rPr>
          <w:rStyle w:val="BodyofResearchChar"/>
          <w:b/>
        </w:rPr>
        <w:t xml:space="preserve"> of Activities</w:t>
      </w:r>
    </w:p>
    <w:tbl>
      <w:tblPr>
        <w:tblpPr w:leftFromText="180" w:rightFromText="180" w:vertAnchor="page" w:horzAnchor="margin" w:tblpXSpec="center" w:tblpY="4201"/>
        <w:tblW w:w="6672" w:type="pct"/>
        <w:tblLook w:val="04A0" w:firstRow="1" w:lastRow="0" w:firstColumn="1" w:lastColumn="0" w:noHBand="0" w:noVBand="1"/>
      </w:tblPr>
      <w:tblGrid>
        <w:gridCol w:w="2343"/>
        <w:gridCol w:w="286"/>
        <w:gridCol w:w="286"/>
        <w:gridCol w:w="286"/>
        <w:gridCol w:w="286"/>
        <w:gridCol w:w="286"/>
        <w:gridCol w:w="286"/>
        <w:gridCol w:w="286"/>
        <w:gridCol w:w="286"/>
        <w:gridCol w:w="286"/>
        <w:gridCol w:w="286"/>
        <w:gridCol w:w="286"/>
        <w:gridCol w:w="286"/>
        <w:gridCol w:w="7"/>
        <w:gridCol w:w="279"/>
        <w:gridCol w:w="287"/>
        <w:gridCol w:w="286"/>
        <w:gridCol w:w="286"/>
        <w:gridCol w:w="6"/>
        <w:gridCol w:w="281"/>
        <w:gridCol w:w="286"/>
        <w:gridCol w:w="286"/>
        <w:gridCol w:w="286"/>
        <w:gridCol w:w="6"/>
        <w:gridCol w:w="281"/>
        <w:gridCol w:w="287"/>
        <w:gridCol w:w="286"/>
        <w:gridCol w:w="286"/>
        <w:gridCol w:w="6"/>
        <w:gridCol w:w="283"/>
        <w:gridCol w:w="287"/>
        <w:gridCol w:w="287"/>
        <w:gridCol w:w="287"/>
        <w:gridCol w:w="6"/>
        <w:gridCol w:w="283"/>
        <w:gridCol w:w="286"/>
        <w:gridCol w:w="286"/>
        <w:gridCol w:w="296"/>
      </w:tblGrid>
      <w:tr w:rsidR="00336195" w:rsidRPr="00A01D04" w14:paraId="77BB2322"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507C6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MONTH</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40C0390E"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JUNE</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2959A12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JULY</w:t>
            </w:r>
          </w:p>
        </w:tc>
        <w:tc>
          <w:tcPr>
            <w:tcW w:w="499" w:type="pct"/>
            <w:gridSpan w:val="5"/>
            <w:tcBorders>
              <w:top w:val="single" w:sz="4" w:space="0" w:color="auto"/>
              <w:left w:val="nil"/>
              <w:bottom w:val="single" w:sz="4" w:space="0" w:color="auto"/>
              <w:right w:val="single" w:sz="4" w:space="0" w:color="auto"/>
            </w:tcBorders>
            <w:shd w:val="clear" w:color="auto" w:fill="auto"/>
            <w:noWrap/>
            <w:vAlign w:val="center"/>
            <w:hideMark/>
          </w:tcPr>
          <w:p w14:paraId="6E894C68"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AUGUST</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244524CC"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SEPTEMBER</w:t>
            </w:r>
          </w:p>
        </w:tc>
        <w:tc>
          <w:tcPr>
            <w:tcW w:w="497" w:type="pct"/>
            <w:gridSpan w:val="5"/>
            <w:tcBorders>
              <w:top w:val="single" w:sz="4" w:space="0" w:color="auto"/>
              <w:left w:val="nil"/>
              <w:bottom w:val="single" w:sz="4" w:space="0" w:color="auto"/>
              <w:right w:val="single" w:sz="4" w:space="0" w:color="auto"/>
            </w:tcBorders>
            <w:shd w:val="clear" w:color="auto" w:fill="auto"/>
            <w:noWrap/>
            <w:vAlign w:val="center"/>
            <w:hideMark/>
          </w:tcPr>
          <w:p w14:paraId="0BA1790F"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OCTOBER</w:t>
            </w:r>
          </w:p>
        </w:tc>
        <w:tc>
          <w:tcPr>
            <w:tcW w:w="498" w:type="pct"/>
            <w:gridSpan w:val="5"/>
            <w:tcBorders>
              <w:top w:val="single" w:sz="4" w:space="0" w:color="auto"/>
              <w:left w:val="nil"/>
              <w:bottom w:val="single" w:sz="4" w:space="0" w:color="auto"/>
              <w:right w:val="single" w:sz="4" w:space="0" w:color="auto"/>
            </w:tcBorders>
            <w:shd w:val="clear" w:color="auto" w:fill="auto"/>
            <w:noWrap/>
            <w:vAlign w:val="center"/>
            <w:hideMark/>
          </w:tcPr>
          <w:p w14:paraId="4CADEAD9"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NOVEMBER</w:t>
            </w:r>
          </w:p>
        </w:tc>
        <w:tc>
          <w:tcPr>
            <w:tcW w:w="500" w:type="pct"/>
            <w:gridSpan w:val="5"/>
            <w:tcBorders>
              <w:top w:val="single" w:sz="4" w:space="0" w:color="auto"/>
              <w:left w:val="nil"/>
              <w:bottom w:val="single" w:sz="4" w:space="0" w:color="auto"/>
              <w:right w:val="single" w:sz="4" w:space="0" w:color="auto"/>
            </w:tcBorders>
            <w:shd w:val="clear" w:color="auto" w:fill="auto"/>
            <w:noWrap/>
            <w:vAlign w:val="center"/>
            <w:hideMark/>
          </w:tcPr>
          <w:p w14:paraId="47175BBA"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DECEMBER</w:t>
            </w:r>
          </w:p>
        </w:tc>
        <w:tc>
          <w:tcPr>
            <w:tcW w:w="497" w:type="pct"/>
            <w:gridSpan w:val="4"/>
            <w:tcBorders>
              <w:top w:val="single" w:sz="4" w:space="0" w:color="auto"/>
              <w:left w:val="nil"/>
              <w:bottom w:val="single" w:sz="4" w:space="0" w:color="auto"/>
              <w:right w:val="single" w:sz="4" w:space="0" w:color="auto"/>
            </w:tcBorders>
            <w:shd w:val="clear" w:color="auto" w:fill="auto"/>
            <w:noWrap/>
            <w:vAlign w:val="center"/>
            <w:hideMark/>
          </w:tcPr>
          <w:p w14:paraId="6626C0B1" w14:textId="77777777" w:rsidR="00A01D04" w:rsidRPr="00016E1F" w:rsidRDefault="00A01D04" w:rsidP="00ED7F49">
            <w:pPr>
              <w:jc w:val="both"/>
              <w:rPr>
                <w:rFonts w:eastAsia="Times New Roman" w:cs="Times New Roman"/>
                <w:b w:val="0"/>
                <w:color w:val="000000"/>
                <w:sz w:val="14"/>
                <w:szCs w:val="16"/>
                <w:lang w:eastAsia="en-PH"/>
              </w:rPr>
            </w:pPr>
            <w:r w:rsidRPr="00016E1F">
              <w:rPr>
                <w:rFonts w:eastAsia="Times New Roman" w:cs="Times New Roman"/>
                <w:b w:val="0"/>
                <w:color w:val="000000"/>
                <w:sz w:val="14"/>
                <w:szCs w:val="16"/>
                <w:lang w:eastAsia="en-PH"/>
              </w:rPr>
              <w:t>JANUARY</w:t>
            </w:r>
          </w:p>
        </w:tc>
      </w:tr>
      <w:tr w:rsidR="00336195" w:rsidRPr="00A01D04" w14:paraId="4AC3F861"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613FD1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ACTIVITY</w:t>
            </w:r>
          </w:p>
        </w:tc>
        <w:tc>
          <w:tcPr>
            <w:tcW w:w="124" w:type="pct"/>
            <w:tcBorders>
              <w:top w:val="nil"/>
              <w:left w:val="nil"/>
              <w:bottom w:val="single" w:sz="4" w:space="0" w:color="auto"/>
              <w:right w:val="single" w:sz="4" w:space="0" w:color="auto"/>
            </w:tcBorders>
            <w:shd w:val="clear" w:color="auto" w:fill="auto"/>
            <w:noWrap/>
            <w:vAlign w:val="center"/>
            <w:hideMark/>
          </w:tcPr>
          <w:p w14:paraId="6857E8EA" w14:textId="4564F4C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F8F4429" w14:textId="4AE558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63682A2" w14:textId="1314301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743E3AFE" w14:textId="4A6B7A8A"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126A20AE" w14:textId="76332C56"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C74772D" w14:textId="64A50B4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6B0CA328" w14:textId="332F3C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EDC1D01" w14:textId="5F2F9DD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tcBorders>
              <w:top w:val="nil"/>
              <w:left w:val="nil"/>
              <w:bottom w:val="single" w:sz="4" w:space="0" w:color="auto"/>
              <w:right w:val="single" w:sz="4" w:space="0" w:color="auto"/>
            </w:tcBorders>
            <w:shd w:val="clear" w:color="auto" w:fill="auto"/>
            <w:noWrap/>
            <w:vAlign w:val="center"/>
            <w:hideMark/>
          </w:tcPr>
          <w:p w14:paraId="3D51A9B9" w14:textId="68ECCFA1"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00E8E970" w14:textId="16F3DCA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02502F41" w14:textId="1604E6D3"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5931819E" w14:textId="737E10E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B4667CB" w14:textId="67855528"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3708BCB9" w14:textId="4B432FA0"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3CE736" w14:textId="0030A84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6C7EF2EF" w14:textId="5ACA2A3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5D3A9F60" w14:textId="762953C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2D011D16" w14:textId="589F4F6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center"/>
            <w:hideMark/>
          </w:tcPr>
          <w:p w14:paraId="1EC5AE75" w14:textId="51AD236B"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20C293B3" w14:textId="0A1B19D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63A901A8" w14:textId="02F969CC"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65B17CBF" w14:textId="55D6CB6E"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650B88BF" w14:textId="6193E519"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4" w:type="pct"/>
            <w:tcBorders>
              <w:top w:val="nil"/>
              <w:left w:val="nil"/>
              <w:bottom w:val="single" w:sz="4" w:space="0" w:color="auto"/>
              <w:right w:val="single" w:sz="4" w:space="0" w:color="auto"/>
            </w:tcBorders>
            <w:shd w:val="clear" w:color="auto" w:fill="auto"/>
            <w:noWrap/>
            <w:vAlign w:val="center"/>
            <w:hideMark/>
          </w:tcPr>
          <w:p w14:paraId="0689EDAB" w14:textId="5BA34E9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5" w:type="pct"/>
            <w:gridSpan w:val="2"/>
            <w:tcBorders>
              <w:top w:val="nil"/>
              <w:left w:val="nil"/>
              <w:bottom w:val="single" w:sz="4" w:space="0" w:color="auto"/>
              <w:right w:val="single" w:sz="4" w:space="0" w:color="auto"/>
            </w:tcBorders>
            <w:shd w:val="clear" w:color="auto" w:fill="auto"/>
            <w:noWrap/>
            <w:vAlign w:val="center"/>
            <w:hideMark/>
          </w:tcPr>
          <w:p w14:paraId="746F6A45" w14:textId="60DAB25D"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5" w:type="pct"/>
            <w:tcBorders>
              <w:top w:val="nil"/>
              <w:left w:val="nil"/>
              <w:bottom w:val="single" w:sz="4" w:space="0" w:color="auto"/>
              <w:right w:val="single" w:sz="4" w:space="0" w:color="auto"/>
            </w:tcBorders>
            <w:shd w:val="clear" w:color="auto" w:fill="auto"/>
            <w:noWrap/>
            <w:vAlign w:val="center"/>
            <w:hideMark/>
          </w:tcPr>
          <w:p w14:paraId="714CDF43" w14:textId="688AFB7F"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5" w:type="pct"/>
            <w:tcBorders>
              <w:top w:val="nil"/>
              <w:left w:val="nil"/>
              <w:bottom w:val="single" w:sz="4" w:space="0" w:color="auto"/>
              <w:right w:val="single" w:sz="4" w:space="0" w:color="auto"/>
            </w:tcBorders>
            <w:shd w:val="clear" w:color="auto" w:fill="auto"/>
            <w:noWrap/>
            <w:vAlign w:val="center"/>
            <w:hideMark/>
          </w:tcPr>
          <w:p w14:paraId="2D1DF378" w14:textId="5FB2DD32"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3</w:t>
            </w:r>
          </w:p>
        </w:tc>
        <w:tc>
          <w:tcPr>
            <w:tcW w:w="125" w:type="pct"/>
            <w:tcBorders>
              <w:top w:val="nil"/>
              <w:left w:val="nil"/>
              <w:bottom w:val="single" w:sz="4" w:space="0" w:color="auto"/>
              <w:right w:val="single" w:sz="4" w:space="0" w:color="auto"/>
            </w:tcBorders>
            <w:shd w:val="clear" w:color="auto" w:fill="auto"/>
            <w:noWrap/>
            <w:vAlign w:val="center"/>
            <w:hideMark/>
          </w:tcPr>
          <w:p w14:paraId="71120C3F" w14:textId="56B683F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4</w:t>
            </w:r>
          </w:p>
        </w:tc>
        <w:tc>
          <w:tcPr>
            <w:tcW w:w="124" w:type="pct"/>
            <w:gridSpan w:val="2"/>
            <w:tcBorders>
              <w:top w:val="nil"/>
              <w:left w:val="nil"/>
              <w:bottom w:val="single" w:sz="4" w:space="0" w:color="auto"/>
              <w:right w:val="single" w:sz="4" w:space="0" w:color="auto"/>
            </w:tcBorders>
            <w:shd w:val="clear" w:color="auto" w:fill="auto"/>
            <w:noWrap/>
            <w:vAlign w:val="center"/>
            <w:hideMark/>
          </w:tcPr>
          <w:p w14:paraId="5C6CBBEE" w14:textId="6BAB68C7"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1</w:t>
            </w:r>
          </w:p>
        </w:tc>
        <w:tc>
          <w:tcPr>
            <w:tcW w:w="124" w:type="pct"/>
            <w:tcBorders>
              <w:top w:val="nil"/>
              <w:left w:val="nil"/>
              <w:bottom w:val="single" w:sz="4" w:space="0" w:color="auto"/>
              <w:right w:val="single" w:sz="4" w:space="0" w:color="auto"/>
            </w:tcBorders>
            <w:shd w:val="clear" w:color="auto" w:fill="auto"/>
            <w:noWrap/>
            <w:vAlign w:val="center"/>
            <w:hideMark/>
          </w:tcPr>
          <w:p w14:paraId="52727ACB" w14:textId="3854A3B4" w:rsidR="00A01D04" w:rsidRPr="00016E1F" w:rsidRDefault="00F43629" w:rsidP="00ED7F49">
            <w:pPr>
              <w:jc w:val="both"/>
              <w:rPr>
                <w:rFonts w:eastAsia="Times New Roman" w:cs="Times New Roman"/>
                <w:b w:val="0"/>
                <w:color w:val="000000"/>
                <w:sz w:val="14"/>
                <w:lang w:eastAsia="en-PH"/>
              </w:rPr>
            </w:pPr>
            <w:r>
              <w:rPr>
                <w:rFonts w:eastAsia="Times New Roman" w:cs="Times New Roman"/>
                <w:b w:val="0"/>
                <w:color w:val="000000"/>
                <w:sz w:val="14"/>
                <w:lang w:eastAsia="en-PH"/>
              </w:rPr>
              <w:t>2</w:t>
            </w:r>
          </w:p>
        </w:tc>
        <w:tc>
          <w:tcPr>
            <w:tcW w:w="124" w:type="pct"/>
            <w:tcBorders>
              <w:top w:val="nil"/>
              <w:left w:val="nil"/>
              <w:bottom w:val="single" w:sz="4" w:space="0" w:color="auto"/>
              <w:right w:val="single" w:sz="4" w:space="0" w:color="auto"/>
            </w:tcBorders>
            <w:shd w:val="clear" w:color="auto" w:fill="auto"/>
            <w:noWrap/>
            <w:vAlign w:val="bottom"/>
            <w:hideMark/>
          </w:tcPr>
          <w:p w14:paraId="0CDD95B7" w14:textId="5BC7126D" w:rsidR="00A01D04" w:rsidRPr="00F43629" w:rsidRDefault="00F43629" w:rsidP="00ED7F49">
            <w:pPr>
              <w:jc w:val="both"/>
              <w:rPr>
                <w:rFonts w:eastAsia="Times New Roman" w:cs="Times New Roman"/>
                <w:b w:val="0"/>
                <w:color w:val="000000"/>
                <w:sz w:val="14"/>
                <w:szCs w:val="14"/>
                <w:lang w:eastAsia="en-PH"/>
              </w:rPr>
            </w:pPr>
            <w:r w:rsidRPr="00F43629">
              <w:rPr>
                <w:rFonts w:eastAsia="Times New Roman" w:cs="Times New Roman"/>
                <w:b w:val="0"/>
                <w:color w:val="000000"/>
                <w:sz w:val="14"/>
                <w:szCs w:val="14"/>
                <w:lang w:eastAsia="en-PH"/>
              </w:rPr>
              <w:t>3</w:t>
            </w:r>
          </w:p>
        </w:tc>
        <w:tc>
          <w:tcPr>
            <w:tcW w:w="129" w:type="pct"/>
            <w:tcBorders>
              <w:top w:val="nil"/>
              <w:left w:val="nil"/>
              <w:bottom w:val="single" w:sz="4" w:space="0" w:color="auto"/>
              <w:right w:val="single" w:sz="4" w:space="0" w:color="auto"/>
            </w:tcBorders>
            <w:shd w:val="clear" w:color="auto" w:fill="auto"/>
            <w:noWrap/>
            <w:vAlign w:val="bottom"/>
            <w:hideMark/>
          </w:tcPr>
          <w:p w14:paraId="2BC54A66" w14:textId="175C3AF0" w:rsidR="00A01D04" w:rsidRPr="00336195" w:rsidRDefault="00F43629" w:rsidP="00ED7F49">
            <w:pPr>
              <w:jc w:val="both"/>
              <w:rPr>
                <w:rFonts w:eastAsia="Times New Roman" w:cs="Times New Roman"/>
                <w:b w:val="0"/>
                <w:color w:val="000000"/>
                <w:sz w:val="16"/>
                <w:szCs w:val="16"/>
                <w:lang w:eastAsia="en-PH"/>
              </w:rPr>
            </w:pPr>
            <w:r w:rsidRPr="00336195">
              <w:rPr>
                <w:rFonts w:eastAsia="Times New Roman" w:cs="Times New Roman"/>
                <w:b w:val="0"/>
                <w:color w:val="000000"/>
                <w:sz w:val="16"/>
                <w:szCs w:val="16"/>
                <w:lang w:eastAsia="en-PH"/>
              </w:rPr>
              <w:t>4</w:t>
            </w:r>
          </w:p>
        </w:tc>
      </w:tr>
      <w:tr w:rsidR="00336195" w:rsidRPr="00A01D04" w14:paraId="7764210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B1C8C76" w14:textId="77777777" w:rsidR="00631E49"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631E49" w:rsidRPr="00336195">
              <w:rPr>
                <w:rFonts w:eastAsia="Times New Roman" w:cs="Times New Roman"/>
                <w:color w:val="000000"/>
                <w:sz w:val="22"/>
                <w:lang w:eastAsia="en-PH"/>
              </w:rPr>
              <w:t xml:space="preserve">Requirements </w:t>
            </w:r>
          </w:p>
          <w:p w14:paraId="714561EE" w14:textId="1243670E" w:rsidR="00336195" w:rsidRPr="00336195" w:rsidRDefault="00924A3F" w:rsidP="00ED7F49">
            <w:pPr>
              <w:jc w:val="both"/>
              <w:rPr>
                <w:rFonts w:eastAsia="Times New Roman" w:cs="Times New Roman"/>
                <w:color w:val="000000"/>
                <w:sz w:val="22"/>
                <w:lang w:eastAsia="en-PH"/>
              </w:rPr>
            </w:pPr>
            <w:r w:rsidRPr="00336195">
              <w:rPr>
                <w:rFonts w:eastAsia="Times New Roman" w:cs="Times New Roman"/>
                <w:color w:val="000000"/>
                <w:sz w:val="22"/>
                <w:lang w:eastAsia="en-PH"/>
              </w:rPr>
              <w:t xml:space="preserve">    </w:t>
            </w:r>
            <w:r w:rsidR="00336195" w:rsidRPr="00336195">
              <w:rPr>
                <w:rFonts w:eastAsia="Times New Roman" w:cs="Times New Roman"/>
                <w:color w:val="000000"/>
                <w:sz w:val="22"/>
                <w:lang w:eastAsia="en-PH"/>
              </w:rPr>
              <w:t>G</w:t>
            </w:r>
            <w:r w:rsidR="00631E49" w:rsidRPr="00336195">
              <w:rPr>
                <w:rFonts w:eastAsia="Times New Roman" w:cs="Times New Roman"/>
                <w:color w:val="000000"/>
                <w:sz w:val="22"/>
                <w:lang w:eastAsia="en-PH"/>
              </w:rPr>
              <w:t>athering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DCAEA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C87F2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65FE38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7A7A2B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519C13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816FF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55790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3C5B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59E186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D1A70A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604C5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B5CD29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2307947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74D685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4D105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BB60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4C74984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01DFF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2F8CA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2D781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7279D57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6FF6D9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01BB2E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51AA8C6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auto"/>
            <w:noWrap/>
            <w:vAlign w:val="bottom"/>
            <w:hideMark/>
          </w:tcPr>
          <w:p w14:paraId="16DA02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44ADE81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EAE10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auto"/>
            <w:noWrap/>
            <w:vAlign w:val="bottom"/>
            <w:hideMark/>
          </w:tcPr>
          <w:p w14:paraId="56B33DA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auto"/>
            <w:noWrap/>
            <w:vAlign w:val="bottom"/>
            <w:hideMark/>
          </w:tcPr>
          <w:p w14:paraId="3551CD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1E350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725B94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3E5FAC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6F4C719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7E7E1E5C" w14:textId="53464D2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Interview</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75F9DC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3A353D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278AFF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A748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2E026B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C39AF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C18CD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E7E09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E99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BD28A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CD28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AA3C2D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775FDE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49989C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147D72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1706E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A6FD9A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FFDB5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3262E0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AC0A02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ACBE6C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B625E5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7CA83A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F29792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519C50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8A9758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80F05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356AFF3"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3FA8D0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A4BD75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5A90F56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06225CBD"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714ED9BC"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3ED9E6D6" w14:textId="0B98528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Demonstrations</w:t>
            </w: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48797DB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7D83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C43C3D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BD3E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D19C9A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594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5740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04A486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C8520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BFF18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45EB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AA5D5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2CB82B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4624B1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9E8B7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FCC28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495D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78ABFA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0E7695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8C1429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9246AC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522337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C1DDC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B1A25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9AE354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3DE14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FF8DC8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31F30D"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7C460DC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68BF6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28D5F6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6492DD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1FBDB52B"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659A3D23" w14:textId="176673F0"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Gathering sample forms</w:t>
            </w: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92854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4B5034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F04FD0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6C97E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A0BDA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3BE9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C9371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54532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A064C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AC86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A304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7F6FC0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302F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A3C4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B4F7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88B7E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2040C2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05342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5239A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1DCBE20"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C76BF3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93A3D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011B5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81AC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7BD95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F1BECD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D59E2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C550B2C"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059A69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0FD04CD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4521CA26"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C54E40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0CA6394E"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50DEBCB" w14:textId="15C43E19" w:rsidR="00336195" w:rsidRPr="00336195" w:rsidRDefault="00336195" w:rsidP="00ED7F49">
            <w:pPr>
              <w:jc w:val="both"/>
              <w:rPr>
                <w:rFonts w:eastAsia="Times New Roman" w:cs="Times New Roman"/>
                <w:color w:val="000000"/>
                <w:sz w:val="22"/>
                <w:lang w:eastAsia="en-PH"/>
              </w:rPr>
            </w:pPr>
            <w:r>
              <w:rPr>
                <w:rFonts w:eastAsia="Times New Roman" w:cs="Times New Roman"/>
                <w:color w:val="000000"/>
                <w:sz w:val="22"/>
                <w:lang w:eastAsia="en-PH"/>
              </w:rPr>
              <w:t>Design Strategy</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21BA0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F906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47B400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53489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114CE1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32AD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13533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0FEDE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A9DA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69E9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970251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E4A8E7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D49035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510ECD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55B4A6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217C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496F6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E72B2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1282F2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DA671A4"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562856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FA5B9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D137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C4D194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4CF98B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21F80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135C9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7750930"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1FEE57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5AFB84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13D3079"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737939AB"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69B752D5"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48A05FA4" w14:textId="211BF878"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Database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B81F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DF9FC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02A4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117986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7E2A76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00"/>
            <w:noWrap/>
            <w:vAlign w:val="bottom"/>
          </w:tcPr>
          <w:p w14:paraId="3E17CD4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22BB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361DBA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C352AD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EB8DC9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F32AC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FBBF3C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884B0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564AAD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1FBBCD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187AAA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1CAA341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89C258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9586C1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40382D4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62D3AE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03AA34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496234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ED3F76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4C7865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5579492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8F7B0E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149C0E4"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579CF2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6D0D13A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29B91ED5"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3DE08767"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72EB64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0128F60" w14:textId="0BD3C16C"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Software architecture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1301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B38406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80C9D3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F83E7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C8236C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A7B28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11CC0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5A28BE4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8180E5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DEC19E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5AB2A2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27E106F"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6949577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DADC58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E80911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4AAAD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C880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A45757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35B975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6DCE28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2EC002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32CEDC9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F07EF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942D3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73B2B11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941465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834DA1D"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EA06832"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ACA21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17855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auto"/>
            <w:noWrap/>
            <w:vAlign w:val="bottom"/>
          </w:tcPr>
          <w:p w14:paraId="710E2BD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auto"/>
            <w:noWrap/>
            <w:vAlign w:val="bottom"/>
          </w:tcPr>
          <w:p w14:paraId="47B3C8E4"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5E951963"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57551BE8" w14:textId="6E267F2B" w:rsidR="00A01D04"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336195">
              <w:rPr>
                <w:rFonts w:eastAsia="Times New Roman" w:cs="Times New Roman"/>
                <w:b w:val="0"/>
                <w:color w:val="000000"/>
                <w:sz w:val="22"/>
                <w:lang w:eastAsia="en-PH"/>
              </w:rPr>
              <w:t>User interface</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71C7D0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4748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F26CE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EC0BFE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3900C0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829C7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5D18FA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37FD5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A28AA9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75248A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00"/>
            <w:noWrap/>
            <w:vAlign w:val="bottom"/>
            <w:hideMark/>
          </w:tcPr>
          <w:p w14:paraId="15EE3D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00"/>
            <w:noWrap/>
            <w:vAlign w:val="bottom"/>
            <w:hideMark/>
          </w:tcPr>
          <w:p w14:paraId="6FB4A63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058B9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6D9442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81929A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85F891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441C062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0224361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23B23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71D5C86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176B6C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324E6DD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D7EB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76CC2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3265C47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52E8BD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5B811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18DA74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12570E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30E4ACE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auto"/>
            <w:noWrap/>
            <w:vAlign w:val="bottom"/>
            <w:hideMark/>
          </w:tcPr>
          <w:p w14:paraId="4FC92D9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auto"/>
            <w:noWrap/>
            <w:vAlign w:val="bottom"/>
            <w:hideMark/>
          </w:tcPr>
          <w:p w14:paraId="73E6213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4DAD2FC2"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hideMark/>
          </w:tcPr>
          <w:p w14:paraId="18FBE613" w14:textId="77777777" w:rsidR="00924A3F" w:rsidRPr="00336195" w:rsidRDefault="00A01D04" w:rsidP="00ED7F49">
            <w:pPr>
              <w:jc w:val="both"/>
              <w:rPr>
                <w:rFonts w:eastAsia="Times New Roman" w:cs="Times New Roman"/>
                <w:color w:val="000000"/>
                <w:sz w:val="22"/>
                <w:lang w:eastAsia="en-PH"/>
              </w:rPr>
            </w:pPr>
            <w:r w:rsidRPr="00A01D04">
              <w:rPr>
                <w:rFonts w:eastAsia="Times New Roman" w:cs="Times New Roman"/>
                <w:b w:val="0"/>
                <w:color w:val="000000"/>
                <w:sz w:val="22"/>
                <w:lang w:eastAsia="en-PH"/>
              </w:rPr>
              <w:t> </w:t>
            </w:r>
            <w:r w:rsidR="00924A3F" w:rsidRPr="00336195">
              <w:rPr>
                <w:rFonts w:eastAsia="Times New Roman" w:cs="Times New Roman"/>
                <w:color w:val="000000"/>
                <w:sz w:val="22"/>
                <w:lang w:eastAsia="en-PH"/>
              </w:rPr>
              <w:t xml:space="preserve">Implementation </w:t>
            </w:r>
          </w:p>
          <w:p w14:paraId="12B62B17" w14:textId="77777777" w:rsidR="00A01D04" w:rsidRPr="00A01D04" w:rsidRDefault="00924A3F" w:rsidP="00ED7F49">
            <w:pPr>
              <w:jc w:val="both"/>
              <w:rPr>
                <w:rFonts w:eastAsia="Times New Roman" w:cs="Times New Roman"/>
                <w:b w:val="0"/>
                <w:color w:val="000000"/>
                <w:sz w:val="22"/>
                <w:lang w:eastAsia="en-PH"/>
              </w:rPr>
            </w:pPr>
            <w:r w:rsidRPr="00336195">
              <w:rPr>
                <w:rFonts w:eastAsia="Times New Roman" w:cs="Times New Roman"/>
                <w:color w:val="000000"/>
                <w:sz w:val="22"/>
                <w:lang w:eastAsia="en-PH"/>
              </w:rPr>
              <w:t xml:space="preserve">    using 4GL</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19FD01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AFE1DA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1C464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6587A2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B53E4F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2C82CE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2BE83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C78605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114EC0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AB0B812"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8923BF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14549E"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FFF06F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25BB1C3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635D51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2A3C201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5FA87C5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5DB7930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68FBFC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33BCAEB3"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6886E37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9D12F4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90FE24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699B8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nil"/>
              <w:left w:val="nil"/>
              <w:bottom w:val="single" w:sz="4" w:space="0" w:color="auto"/>
              <w:right w:val="single" w:sz="4" w:space="0" w:color="auto"/>
            </w:tcBorders>
            <w:shd w:val="clear" w:color="auto" w:fill="FFFFFF" w:themeFill="background1"/>
            <w:noWrap/>
            <w:vAlign w:val="bottom"/>
            <w:hideMark/>
          </w:tcPr>
          <w:p w14:paraId="0B8192E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04ED1BC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174F912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nil"/>
              <w:left w:val="nil"/>
              <w:bottom w:val="single" w:sz="4" w:space="0" w:color="auto"/>
              <w:right w:val="single" w:sz="4" w:space="0" w:color="auto"/>
            </w:tcBorders>
            <w:shd w:val="clear" w:color="auto" w:fill="FFFFFF" w:themeFill="background1"/>
            <w:noWrap/>
            <w:vAlign w:val="bottom"/>
            <w:hideMark/>
          </w:tcPr>
          <w:p w14:paraId="6280B30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nil"/>
              <w:left w:val="nil"/>
              <w:bottom w:val="single" w:sz="4" w:space="0" w:color="auto"/>
              <w:right w:val="single" w:sz="4" w:space="0" w:color="auto"/>
            </w:tcBorders>
            <w:shd w:val="clear" w:color="auto" w:fill="FFFFFF" w:themeFill="background1"/>
            <w:noWrap/>
            <w:vAlign w:val="bottom"/>
            <w:hideMark/>
          </w:tcPr>
          <w:p w14:paraId="7E5FF06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41974EE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nil"/>
              <w:left w:val="nil"/>
              <w:bottom w:val="single" w:sz="4" w:space="0" w:color="auto"/>
              <w:right w:val="single" w:sz="4" w:space="0" w:color="auto"/>
            </w:tcBorders>
            <w:shd w:val="clear" w:color="auto" w:fill="FFFFFF" w:themeFill="background1"/>
            <w:noWrap/>
            <w:vAlign w:val="bottom"/>
            <w:hideMark/>
          </w:tcPr>
          <w:p w14:paraId="64B9DA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nil"/>
              <w:left w:val="nil"/>
              <w:bottom w:val="single" w:sz="4" w:space="0" w:color="auto"/>
              <w:right w:val="single" w:sz="4" w:space="0" w:color="auto"/>
            </w:tcBorders>
            <w:shd w:val="clear" w:color="auto" w:fill="FFFFFF" w:themeFill="background1"/>
            <w:noWrap/>
            <w:vAlign w:val="bottom"/>
            <w:hideMark/>
          </w:tcPr>
          <w:p w14:paraId="48F081B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336195" w:rsidRPr="00A01D04" w14:paraId="16D23C66"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0A67B670" w14:textId="17CF790E"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Analyzing the logic</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7CE9AC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C140D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865E8F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8A7900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4DCBF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6959D2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BA379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6F3303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A8E573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B4EEF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5412C1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04623F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2F5496" w:themeFill="accent5" w:themeFillShade="BF"/>
            <w:noWrap/>
            <w:vAlign w:val="bottom"/>
          </w:tcPr>
          <w:p w14:paraId="3DDE5C8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1690577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2F5496" w:themeFill="accent5" w:themeFillShade="BF"/>
            <w:noWrap/>
            <w:vAlign w:val="bottom"/>
          </w:tcPr>
          <w:p w14:paraId="3A77974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8F3DAC9"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5E1D0FE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BF73A2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7EB6F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63E28E6"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49B3F37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7901C7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E9FA0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1CC9D30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05B181C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CC2E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0519CBC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9AAFF1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4008C38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2B414E3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3631EE1"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0CA4515E"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2A42C2F" w14:textId="77777777" w:rsidTr="00ED7F49">
        <w:trPr>
          <w:trHeight w:val="256"/>
        </w:trPr>
        <w:tc>
          <w:tcPr>
            <w:tcW w:w="1017" w:type="pct"/>
            <w:tcBorders>
              <w:top w:val="nil"/>
              <w:left w:val="single" w:sz="4" w:space="0" w:color="auto"/>
              <w:bottom w:val="single" w:sz="4" w:space="0" w:color="auto"/>
              <w:right w:val="single" w:sz="4" w:space="0" w:color="auto"/>
            </w:tcBorders>
            <w:shd w:val="clear" w:color="auto" w:fill="auto"/>
            <w:noWrap/>
            <w:vAlign w:val="bottom"/>
          </w:tcPr>
          <w:p w14:paraId="562DE93A" w14:textId="1C9ACC9D" w:rsidR="00336195" w:rsidRPr="00A01D04"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Coding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A592DB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A3C731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C1730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0BF1D4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ED2C5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6E4D76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29418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DC36BB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D0975E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EFCC79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282510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C6C9ED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E176C3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39F2AF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2C40D772"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E95F858"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00"/>
            <w:noWrap/>
            <w:vAlign w:val="bottom"/>
          </w:tcPr>
          <w:p w14:paraId="6A65303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00"/>
            <w:noWrap/>
            <w:vAlign w:val="bottom"/>
          </w:tcPr>
          <w:p w14:paraId="46F6BB0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027256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769C39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2F80B88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78348AA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12B91B6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625D820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nil"/>
              <w:left w:val="nil"/>
              <w:bottom w:val="single" w:sz="4" w:space="0" w:color="auto"/>
              <w:right w:val="single" w:sz="4" w:space="0" w:color="auto"/>
            </w:tcBorders>
            <w:shd w:val="clear" w:color="auto" w:fill="FFFFFF" w:themeFill="background1"/>
            <w:noWrap/>
            <w:vAlign w:val="bottom"/>
          </w:tcPr>
          <w:p w14:paraId="3853370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6B73604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442A33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nil"/>
              <w:left w:val="nil"/>
              <w:bottom w:val="single" w:sz="4" w:space="0" w:color="auto"/>
              <w:right w:val="single" w:sz="4" w:space="0" w:color="auto"/>
            </w:tcBorders>
            <w:shd w:val="clear" w:color="auto" w:fill="FFFFFF" w:themeFill="background1"/>
            <w:noWrap/>
            <w:vAlign w:val="bottom"/>
          </w:tcPr>
          <w:p w14:paraId="4B7B8F9A"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nil"/>
              <w:left w:val="nil"/>
              <w:bottom w:val="single" w:sz="4" w:space="0" w:color="auto"/>
              <w:right w:val="single" w:sz="4" w:space="0" w:color="auto"/>
            </w:tcBorders>
            <w:shd w:val="clear" w:color="auto" w:fill="FFFFFF" w:themeFill="background1"/>
            <w:noWrap/>
            <w:vAlign w:val="bottom"/>
          </w:tcPr>
          <w:p w14:paraId="5E40EA0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7B5DE0C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nil"/>
              <w:left w:val="nil"/>
              <w:bottom w:val="single" w:sz="4" w:space="0" w:color="auto"/>
              <w:right w:val="single" w:sz="4" w:space="0" w:color="auto"/>
            </w:tcBorders>
            <w:shd w:val="clear" w:color="auto" w:fill="FFFFFF" w:themeFill="background1"/>
            <w:noWrap/>
            <w:vAlign w:val="bottom"/>
          </w:tcPr>
          <w:p w14:paraId="5B85503E"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nil"/>
              <w:left w:val="nil"/>
              <w:bottom w:val="single" w:sz="4" w:space="0" w:color="auto"/>
              <w:right w:val="single" w:sz="4" w:space="0" w:color="auto"/>
            </w:tcBorders>
            <w:shd w:val="clear" w:color="auto" w:fill="FFFFFF" w:themeFill="background1"/>
            <w:noWrap/>
            <w:vAlign w:val="bottom"/>
          </w:tcPr>
          <w:p w14:paraId="24643078"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3EB97F94"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0DFCFF" w14:textId="77777777" w:rsidR="00A01D04" w:rsidRPr="00336195" w:rsidRDefault="00924A3F" w:rsidP="00ED7F49">
            <w:pPr>
              <w:jc w:val="both"/>
              <w:rPr>
                <w:rFonts w:eastAsia="Times New Roman" w:cs="Times New Roman"/>
                <w:color w:val="000000"/>
                <w:sz w:val="22"/>
                <w:lang w:eastAsia="en-PH"/>
              </w:rPr>
            </w:pPr>
            <w:r>
              <w:rPr>
                <w:rFonts w:eastAsia="Times New Roman" w:cs="Times New Roman"/>
                <w:b w:val="0"/>
                <w:color w:val="000000"/>
                <w:sz w:val="22"/>
                <w:lang w:eastAsia="en-PH"/>
              </w:rPr>
              <w:t xml:space="preserve">    </w:t>
            </w:r>
            <w:r w:rsidRPr="00336195">
              <w:rPr>
                <w:rFonts w:eastAsia="Times New Roman" w:cs="Times New Roman"/>
                <w:color w:val="000000"/>
                <w:sz w:val="22"/>
                <w:lang w:eastAsia="en-PH"/>
              </w:rPr>
              <w:t xml:space="preserve"> Testing</w:t>
            </w:r>
            <w:r w:rsidR="00A01D04" w:rsidRPr="00336195">
              <w:rPr>
                <w:rFonts w:eastAsia="Times New Roman" w:cs="Times New Roman"/>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BAF7C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638FDDD"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36FC9E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32A1426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F7CB4E4"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1E3482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5F7A2D9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D339A5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FB62845"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3A33BF5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6E40A2E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40B6758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32C6737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0248460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29B3D51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3036717"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6496DE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0AF52651"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79CBB0D0"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auto"/>
            <w:noWrap/>
            <w:vAlign w:val="bottom"/>
            <w:hideMark/>
          </w:tcPr>
          <w:p w14:paraId="164B0F08"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hideMark/>
          </w:tcPr>
          <w:p w14:paraId="588C55E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1AC99C3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auto"/>
            <w:noWrap/>
            <w:vAlign w:val="bottom"/>
            <w:hideMark/>
          </w:tcPr>
          <w:p w14:paraId="437B0DD9"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62CF212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3F3902B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92AA70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4456DBB6"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5337ADF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hideMark/>
          </w:tcPr>
          <w:p w14:paraId="1A1A605C"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00EF6BAA"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C01FBBF"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hideMark/>
          </w:tcPr>
          <w:p w14:paraId="7323C7EB" w14:textId="77777777" w:rsidR="00A01D04" w:rsidRPr="00A01D04" w:rsidRDefault="00A01D04" w:rsidP="00ED7F49">
            <w:pPr>
              <w:jc w:val="both"/>
              <w:rPr>
                <w:rFonts w:eastAsia="Times New Roman" w:cs="Times New Roman"/>
                <w:b w:val="0"/>
                <w:color w:val="000000"/>
                <w:sz w:val="22"/>
                <w:lang w:eastAsia="en-PH"/>
              </w:rPr>
            </w:pPr>
            <w:r w:rsidRPr="00A01D04">
              <w:rPr>
                <w:rFonts w:eastAsia="Times New Roman" w:cs="Times New Roman"/>
                <w:b w:val="0"/>
                <w:color w:val="000000"/>
                <w:sz w:val="22"/>
                <w:lang w:eastAsia="en-PH"/>
              </w:rPr>
              <w:t> </w:t>
            </w:r>
          </w:p>
        </w:tc>
      </w:tr>
      <w:tr w:rsidR="00ED7F49" w:rsidRPr="00A01D04" w14:paraId="474D8CA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30F818CA" w14:textId="04BB5B47"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Unit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8DBC6D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266F3B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2A0079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04F5B4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F6EB56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532D44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A05FAF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7A7DE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03DA18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76B576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0487D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4DD491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84A7B8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C70F6E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24BBE89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7D77E7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011B744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54766A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F3935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00BB2E3A"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27E91B9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4D47CB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6C196C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BC1BF52"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32D5945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6A8A87E"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F54D0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03C6F9D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36BF3A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F6FA7E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8A5A3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2BB4848B"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5108390D"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B72DF7" w14:textId="37749683"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Integration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6B508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DFBE3F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3654DA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061C29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173AF9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E231F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487C0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6EA53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6A3477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0F8E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8ADE97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2E2A2AC"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B87608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38FC05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7CD194C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F467137"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C71FE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3BA02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67CB7B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A19BE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37E61F3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12487353"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07CF1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450280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221B8402"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14A41746"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761D840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655F4288"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12883F9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FFC31B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90BF340"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3A7FB9D0" w14:textId="77777777" w:rsidR="00336195" w:rsidRPr="00A01D04" w:rsidRDefault="00336195" w:rsidP="00ED7F49">
            <w:pPr>
              <w:jc w:val="both"/>
              <w:rPr>
                <w:rFonts w:eastAsia="Times New Roman" w:cs="Times New Roman"/>
                <w:b w:val="0"/>
                <w:color w:val="000000"/>
                <w:sz w:val="22"/>
                <w:lang w:eastAsia="en-PH"/>
              </w:rPr>
            </w:pPr>
          </w:p>
        </w:tc>
      </w:tr>
      <w:tr w:rsidR="00ED7F49" w:rsidRPr="00A01D04" w14:paraId="19FD03E3"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58992548" w14:textId="4B893710"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Validation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63819B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313F642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7F25B3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57A1995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D850C2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42F2030"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EF28EF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A63055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3D117F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7909F6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24093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25648FE"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533B07FF"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AAEA5AB"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916576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923F2C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6326308F"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B21BD7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86F0839"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069B6C2B"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139171F5"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4DCD90A8"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2334FE6"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2F5496" w:themeFill="accent5" w:themeFillShade="BF"/>
            <w:noWrap/>
            <w:vAlign w:val="bottom"/>
          </w:tcPr>
          <w:p w14:paraId="658D26B5"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312ED21"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8200319"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3F23B68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581DB706"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07034F8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50F9D0E"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6308EAD7"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68262241" w14:textId="77777777" w:rsidR="00336195" w:rsidRPr="00A01D04" w:rsidRDefault="00336195" w:rsidP="00ED7F49">
            <w:pPr>
              <w:jc w:val="both"/>
              <w:rPr>
                <w:rFonts w:eastAsia="Times New Roman" w:cs="Times New Roman"/>
                <w:b w:val="0"/>
                <w:color w:val="000000"/>
                <w:sz w:val="22"/>
                <w:lang w:eastAsia="en-PH"/>
              </w:rPr>
            </w:pPr>
          </w:p>
        </w:tc>
      </w:tr>
      <w:tr w:rsidR="00336195" w:rsidRPr="00A01D04" w14:paraId="2200F2BE" w14:textId="77777777" w:rsidTr="00ED7F49">
        <w:trPr>
          <w:trHeight w:val="256"/>
        </w:trPr>
        <w:tc>
          <w:tcPr>
            <w:tcW w:w="1017" w:type="pct"/>
            <w:tcBorders>
              <w:top w:val="single" w:sz="4" w:space="0" w:color="auto"/>
              <w:left w:val="single" w:sz="4" w:space="0" w:color="auto"/>
              <w:bottom w:val="single" w:sz="4" w:space="0" w:color="auto"/>
              <w:right w:val="single" w:sz="4" w:space="0" w:color="auto"/>
            </w:tcBorders>
            <w:shd w:val="clear" w:color="auto" w:fill="auto"/>
            <w:noWrap/>
            <w:vAlign w:val="bottom"/>
          </w:tcPr>
          <w:p w14:paraId="2EAB6E02" w14:textId="541B4FC6" w:rsidR="00336195" w:rsidRDefault="00336195" w:rsidP="00ED7F49">
            <w:pPr>
              <w:jc w:val="both"/>
              <w:rPr>
                <w:rFonts w:eastAsia="Times New Roman" w:cs="Times New Roman"/>
                <w:b w:val="0"/>
                <w:color w:val="000000"/>
                <w:sz w:val="22"/>
                <w:lang w:eastAsia="en-PH"/>
              </w:rPr>
            </w:pPr>
            <w:r>
              <w:rPr>
                <w:rFonts w:eastAsia="Times New Roman" w:cs="Times New Roman"/>
                <w:b w:val="0"/>
                <w:color w:val="000000"/>
                <w:sz w:val="22"/>
                <w:lang w:eastAsia="en-PH"/>
              </w:rPr>
              <w:t>Stress Testing</w:t>
            </w: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1A8097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7FB954"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0CF58D9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3463A3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7834AD21"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17E2BC48"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705DE23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5CBBF31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16A235C"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4FDB3E03"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28E6DEC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BFCF1B3"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71D13A77"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02BCCA4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1FA9317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38DB0E4D"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46C084AD"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2AEBF7B"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64F4BB5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auto"/>
            <w:noWrap/>
            <w:vAlign w:val="bottom"/>
          </w:tcPr>
          <w:p w14:paraId="1BC38A1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auto"/>
            <w:noWrap/>
            <w:vAlign w:val="bottom"/>
          </w:tcPr>
          <w:p w14:paraId="37946E04"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544D6000"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auto"/>
            <w:noWrap/>
            <w:vAlign w:val="bottom"/>
          </w:tcPr>
          <w:p w14:paraId="3768C3F5"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49324D51" w14:textId="77777777" w:rsidR="00336195" w:rsidRPr="00A01D04" w:rsidRDefault="00336195" w:rsidP="00ED7F49">
            <w:pPr>
              <w:jc w:val="both"/>
              <w:rPr>
                <w:rFonts w:eastAsia="Times New Roman" w:cs="Times New Roman"/>
                <w:b w:val="0"/>
                <w:color w:val="000000"/>
                <w:sz w:val="22"/>
                <w:lang w:eastAsia="en-PH"/>
              </w:rPr>
            </w:pPr>
          </w:p>
        </w:tc>
        <w:tc>
          <w:tcPr>
            <w:tcW w:w="125" w:type="pct"/>
            <w:gridSpan w:val="2"/>
            <w:tcBorders>
              <w:top w:val="single" w:sz="4" w:space="0" w:color="auto"/>
              <w:left w:val="nil"/>
              <w:bottom w:val="single" w:sz="4" w:space="0" w:color="auto"/>
              <w:right w:val="single" w:sz="4" w:space="0" w:color="auto"/>
            </w:tcBorders>
            <w:shd w:val="clear" w:color="auto" w:fill="FFFF00"/>
            <w:noWrap/>
            <w:vAlign w:val="bottom"/>
          </w:tcPr>
          <w:p w14:paraId="29CD08E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00"/>
            <w:noWrap/>
            <w:vAlign w:val="bottom"/>
          </w:tcPr>
          <w:p w14:paraId="39DC202C"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4CCB1B0A" w14:textId="77777777" w:rsidR="00336195" w:rsidRPr="00A01D04" w:rsidRDefault="00336195" w:rsidP="00ED7F49">
            <w:pPr>
              <w:jc w:val="both"/>
              <w:rPr>
                <w:rFonts w:eastAsia="Times New Roman" w:cs="Times New Roman"/>
                <w:b w:val="0"/>
                <w:color w:val="000000"/>
                <w:sz w:val="22"/>
                <w:lang w:eastAsia="en-PH"/>
              </w:rPr>
            </w:pPr>
          </w:p>
        </w:tc>
        <w:tc>
          <w:tcPr>
            <w:tcW w:w="125" w:type="pct"/>
            <w:tcBorders>
              <w:top w:val="single" w:sz="4" w:space="0" w:color="auto"/>
              <w:left w:val="nil"/>
              <w:bottom w:val="single" w:sz="4" w:space="0" w:color="auto"/>
              <w:right w:val="single" w:sz="4" w:space="0" w:color="auto"/>
            </w:tcBorders>
            <w:shd w:val="clear" w:color="auto" w:fill="FFFFFF" w:themeFill="background1"/>
            <w:noWrap/>
            <w:vAlign w:val="bottom"/>
          </w:tcPr>
          <w:p w14:paraId="26D92D6B" w14:textId="77777777" w:rsidR="00336195" w:rsidRPr="00A01D04" w:rsidRDefault="00336195" w:rsidP="00ED7F49">
            <w:pPr>
              <w:jc w:val="both"/>
              <w:rPr>
                <w:rFonts w:eastAsia="Times New Roman" w:cs="Times New Roman"/>
                <w:b w:val="0"/>
                <w:color w:val="000000"/>
                <w:sz w:val="22"/>
                <w:lang w:eastAsia="en-PH"/>
              </w:rPr>
            </w:pPr>
          </w:p>
        </w:tc>
        <w:tc>
          <w:tcPr>
            <w:tcW w:w="124" w:type="pct"/>
            <w:gridSpan w:val="2"/>
            <w:tcBorders>
              <w:top w:val="single" w:sz="4" w:space="0" w:color="auto"/>
              <w:left w:val="nil"/>
              <w:bottom w:val="single" w:sz="4" w:space="0" w:color="auto"/>
              <w:right w:val="single" w:sz="4" w:space="0" w:color="auto"/>
            </w:tcBorders>
            <w:shd w:val="clear" w:color="auto" w:fill="FFFFFF" w:themeFill="background1"/>
            <w:noWrap/>
            <w:vAlign w:val="bottom"/>
          </w:tcPr>
          <w:p w14:paraId="74B03317"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6A4F5AA" w14:textId="77777777" w:rsidR="00336195" w:rsidRPr="00A01D04" w:rsidRDefault="00336195" w:rsidP="00ED7F49">
            <w:pPr>
              <w:jc w:val="both"/>
              <w:rPr>
                <w:rFonts w:eastAsia="Times New Roman" w:cs="Times New Roman"/>
                <w:b w:val="0"/>
                <w:color w:val="000000"/>
                <w:sz w:val="22"/>
                <w:lang w:eastAsia="en-PH"/>
              </w:rPr>
            </w:pPr>
          </w:p>
        </w:tc>
        <w:tc>
          <w:tcPr>
            <w:tcW w:w="124" w:type="pct"/>
            <w:tcBorders>
              <w:top w:val="single" w:sz="4" w:space="0" w:color="auto"/>
              <w:left w:val="nil"/>
              <w:bottom w:val="single" w:sz="4" w:space="0" w:color="auto"/>
              <w:right w:val="single" w:sz="4" w:space="0" w:color="auto"/>
            </w:tcBorders>
            <w:shd w:val="clear" w:color="auto" w:fill="FFFFFF" w:themeFill="background1"/>
            <w:noWrap/>
            <w:vAlign w:val="bottom"/>
          </w:tcPr>
          <w:p w14:paraId="21713B6C" w14:textId="77777777" w:rsidR="00336195" w:rsidRPr="00A01D04" w:rsidRDefault="00336195" w:rsidP="00ED7F49">
            <w:pPr>
              <w:jc w:val="both"/>
              <w:rPr>
                <w:rFonts w:eastAsia="Times New Roman" w:cs="Times New Roman"/>
                <w:b w:val="0"/>
                <w:color w:val="000000"/>
                <w:sz w:val="22"/>
                <w:lang w:eastAsia="en-PH"/>
              </w:rPr>
            </w:pPr>
          </w:p>
        </w:tc>
        <w:tc>
          <w:tcPr>
            <w:tcW w:w="129" w:type="pct"/>
            <w:tcBorders>
              <w:top w:val="single" w:sz="4" w:space="0" w:color="auto"/>
              <w:left w:val="nil"/>
              <w:bottom w:val="single" w:sz="4" w:space="0" w:color="auto"/>
              <w:right w:val="single" w:sz="4" w:space="0" w:color="auto"/>
            </w:tcBorders>
            <w:shd w:val="clear" w:color="auto" w:fill="FFFFFF" w:themeFill="background1"/>
            <w:noWrap/>
            <w:vAlign w:val="bottom"/>
          </w:tcPr>
          <w:p w14:paraId="10016EB6" w14:textId="77777777" w:rsidR="00336195" w:rsidRPr="00A01D04" w:rsidRDefault="00336195" w:rsidP="00ED7F49">
            <w:pPr>
              <w:jc w:val="both"/>
              <w:rPr>
                <w:rFonts w:eastAsia="Times New Roman" w:cs="Times New Roman"/>
                <w:b w:val="0"/>
                <w:color w:val="000000"/>
                <w:sz w:val="22"/>
                <w:lang w:eastAsia="en-PH"/>
              </w:rPr>
            </w:pPr>
          </w:p>
        </w:tc>
      </w:tr>
    </w:tbl>
    <w:p w14:paraId="6D601852" w14:textId="77777777" w:rsidR="00C14BBA" w:rsidRDefault="00C14BBA" w:rsidP="00E96999">
      <w:pPr>
        <w:jc w:val="both"/>
        <w:rPr>
          <w:rFonts w:eastAsiaTheme="majorEastAsia" w:cstheme="majorBidi"/>
          <w:szCs w:val="26"/>
        </w:rPr>
      </w:pPr>
    </w:p>
    <w:p w14:paraId="3EBABB9B" w14:textId="694D62FD" w:rsidR="00C12D76" w:rsidRDefault="00C12D76" w:rsidP="00C12D76"/>
    <w:p w14:paraId="51D615B2" w14:textId="526FAACC" w:rsidR="005672F9" w:rsidRDefault="005672F9" w:rsidP="00C12D76"/>
    <w:p w14:paraId="768E2D55" w14:textId="1B3BF99B" w:rsidR="005672F9" w:rsidRDefault="005672F9" w:rsidP="00C12D76"/>
    <w:p w14:paraId="66E37451" w14:textId="4D2360B7" w:rsidR="005672F9" w:rsidRDefault="005672F9" w:rsidP="00C12D76"/>
    <w:p w14:paraId="61422352" w14:textId="5291770F" w:rsidR="005672F9" w:rsidRDefault="005672F9" w:rsidP="00C12D76"/>
    <w:p w14:paraId="319157BC" w14:textId="6E52EA6B" w:rsidR="00DE16CA" w:rsidRDefault="00DE16CA" w:rsidP="00C12D76"/>
    <w:p w14:paraId="7DF7ED40" w14:textId="0BDB1C5B" w:rsidR="00DE16CA" w:rsidRDefault="00DE16CA" w:rsidP="00C12D76"/>
    <w:p w14:paraId="6FDB80BC" w14:textId="5E96843A" w:rsidR="00DE16CA" w:rsidRDefault="00DE16CA" w:rsidP="00C12D76"/>
    <w:p w14:paraId="4F5B9696" w14:textId="0ED9E20C" w:rsidR="00DE16CA" w:rsidRDefault="00DE16CA" w:rsidP="00C12D76"/>
    <w:p w14:paraId="57C1A453" w14:textId="13DE8862" w:rsidR="00DE16CA" w:rsidRDefault="00DE16CA" w:rsidP="00C12D76"/>
    <w:p w14:paraId="5B22C216" w14:textId="37924A45" w:rsidR="00DE16CA" w:rsidRDefault="00DE16CA" w:rsidP="00C12D76"/>
    <w:p w14:paraId="023812FC" w14:textId="37EA92E0" w:rsidR="00DE16CA" w:rsidRDefault="00DE16CA" w:rsidP="00C12D76"/>
    <w:p w14:paraId="3D116B79" w14:textId="2CDD11E2" w:rsidR="00466917" w:rsidRDefault="00466917" w:rsidP="00C12D76"/>
    <w:p w14:paraId="3803CE50" w14:textId="7942F65F" w:rsidR="00466917" w:rsidRDefault="00466917" w:rsidP="00C12D76"/>
    <w:p w14:paraId="18F28523" w14:textId="528E069B" w:rsidR="00466917" w:rsidRDefault="00466917" w:rsidP="00C12D76"/>
    <w:p w14:paraId="2DA0546E" w14:textId="4B22D29C" w:rsidR="00466917" w:rsidRDefault="00466917" w:rsidP="00C12D76"/>
    <w:p w14:paraId="7F87D868" w14:textId="77777777" w:rsidR="005672F9" w:rsidRPr="00C12D76" w:rsidRDefault="005672F9" w:rsidP="00C12D76"/>
    <w:p w14:paraId="0601823C" w14:textId="77777777" w:rsidR="00345573" w:rsidRPr="000444C1" w:rsidRDefault="00016E1F" w:rsidP="00E96999">
      <w:pPr>
        <w:pStyle w:val="BodyofResearch"/>
        <w:rPr>
          <w:rStyle w:val="BodyofResearchChar"/>
          <w:b/>
        </w:rPr>
      </w:pPr>
      <w:r w:rsidRPr="000444C1">
        <w:rPr>
          <w:b/>
        </w:rPr>
        <w:lastRenderedPageBreak/>
        <w:t>Budgetary Estimate</w:t>
      </w:r>
    </w:p>
    <w:tbl>
      <w:tblPr>
        <w:tblStyle w:val="TableGrid"/>
        <w:tblW w:w="0" w:type="auto"/>
        <w:jc w:val="center"/>
        <w:tblLook w:val="04A0" w:firstRow="1" w:lastRow="0" w:firstColumn="1" w:lastColumn="0" w:noHBand="0" w:noVBand="1"/>
      </w:tblPr>
      <w:tblGrid>
        <w:gridCol w:w="2155"/>
        <w:gridCol w:w="3690"/>
        <w:gridCol w:w="2454"/>
      </w:tblGrid>
      <w:tr w:rsidR="00345573" w:rsidRPr="00140492" w14:paraId="2997BE96" w14:textId="77777777" w:rsidTr="00072279">
        <w:trPr>
          <w:jc w:val="center"/>
        </w:trPr>
        <w:tc>
          <w:tcPr>
            <w:tcW w:w="2155" w:type="dxa"/>
          </w:tcPr>
          <w:p w14:paraId="02EDE0C9" w14:textId="77777777" w:rsidR="00345573" w:rsidRPr="00140492" w:rsidRDefault="00345573" w:rsidP="00E96999">
            <w:pPr>
              <w:pStyle w:val="BodyofResearch"/>
            </w:pPr>
            <w:r w:rsidRPr="00140492">
              <w:t>Quantity</w:t>
            </w:r>
          </w:p>
        </w:tc>
        <w:tc>
          <w:tcPr>
            <w:tcW w:w="3690" w:type="dxa"/>
          </w:tcPr>
          <w:p w14:paraId="7AD54034" w14:textId="77777777" w:rsidR="00345573" w:rsidRPr="00140492" w:rsidRDefault="00345573" w:rsidP="00E96999">
            <w:pPr>
              <w:pStyle w:val="BodyofResearch"/>
            </w:pPr>
            <w:r w:rsidRPr="00140492">
              <w:t>Specifics</w:t>
            </w:r>
          </w:p>
        </w:tc>
        <w:tc>
          <w:tcPr>
            <w:tcW w:w="2454" w:type="dxa"/>
          </w:tcPr>
          <w:p w14:paraId="620D0C24" w14:textId="77777777" w:rsidR="00345573" w:rsidRPr="00140492" w:rsidRDefault="00345573" w:rsidP="00E96999">
            <w:pPr>
              <w:pStyle w:val="BodyofResearch"/>
            </w:pPr>
            <w:r w:rsidRPr="00140492">
              <w:t>Approximate Cost</w:t>
            </w:r>
          </w:p>
        </w:tc>
      </w:tr>
      <w:tr w:rsidR="00345573" w:rsidRPr="00140492" w14:paraId="425EC932" w14:textId="77777777" w:rsidTr="000444C1">
        <w:trPr>
          <w:trHeight w:val="440"/>
          <w:jc w:val="center"/>
        </w:trPr>
        <w:tc>
          <w:tcPr>
            <w:tcW w:w="2155" w:type="dxa"/>
          </w:tcPr>
          <w:p w14:paraId="3D773D7C" w14:textId="77A833C2" w:rsidR="000444C1" w:rsidRPr="00140492" w:rsidRDefault="004C1531" w:rsidP="00E96999">
            <w:pPr>
              <w:pStyle w:val="BodyofResearch"/>
              <w:spacing w:line="240" w:lineRule="auto"/>
            </w:pPr>
            <w:r>
              <w:t>20 pages</w:t>
            </w:r>
            <w:r w:rsidR="00AF2E55">
              <w:t>, 3 copies</w:t>
            </w:r>
          </w:p>
        </w:tc>
        <w:tc>
          <w:tcPr>
            <w:tcW w:w="3690" w:type="dxa"/>
          </w:tcPr>
          <w:p w14:paraId="227E9258" w14:textId="77777777" w:rsidR="00345573" w:rsidRPr="00140492" w:rsidRDefault="000444C1" w:rsidP="00E96999">
            <w:pPr>
              <w:pStyle w:val="BodyofResearch"/>
            </w:pPr>
            <w:r>
              <w:t>Printing of documentation</w:t>
            </w:r>
          </w:p>
        </w:tc>
        <w:tc>
          <w:tcPr>
            <w:tcW w:w="2454" w:type="dxa"/>
          </w:tcPr>
          <w:p w14:paraId="6CC0FAB4" w14:textId="31D95D5B" w:rsidR="00345573" w:rsidRPr="00140492" w:rsidRDefault="00AF2E55" w:rsidP="00E96999">
            <w:pPr>
              <w:pStyle w:val="BodyofResearch"/>
            </w:pPr>
            <w:r>
              <w:t>Php 60</w:t>
            </w:r>
          </w:p>
        </w:tc>
      </w:tr>
      <w:tr w:rsidR="00345573" w:rsidRPr="00140492" w14:paraId="21D41230" w14:textId="77777777" w:rsidTr="000444C1">
        <w:trPr>
          <w:trHeight w:val="395"/>
          <w:jc w:val="center"/>
        </w:trPr>
        <w:tc>
          <w:tcPr>
            <w:tcW w:w="2155" w:type="dxa"/>
          </w:tcPr>
          <w:p w14:paraId="49595C1B" w14:textId="53F3D359" w:rsidR="00345573" w:rsidRPr="00140492" w:rsidRDefault="000444C1" w:rsidP="00E96999">
            <w:pPr>
              <w:pStyle w:val="BodyofResearch"/>
            </w:pPr>
            <w:r>
              <w:t>1</w:t>
            </w:r>
          </w:p>
        </w:tc>
        <w:tc>
          <w:tcPr>
            <w:tcW w:w="3690" w:type="dxa"/>
          </w:tcPr>
          <w:p w14:paraId="042F4297" w14:textId="77777777" w:rsidR="00345573" w:rsidRPr="00140492" w:rsidRDefault="000444C1" w:rsidP="00E96999">
            <w:pPr>
              <w:pStyle w:val="BodyofResearch"/>
            </w:pPr>
            <w:r>
              <w:t>Paid domain</w:t>
            </w:r>
          </w:p>
        </w:tc>
        <w:tc>
          <w:tcPr>
            <w:tcW w:w="2454" w:type="dxa"/>
          </w:tcPr>
          <w:p w14:paraId="241A58F9" w14:textId="1527C613" w:rsidR="00345573" w:rsidRPr="00140492" w:rsidRDefault="0022007F" w:rsidP="00E96999">
            <w:pPr>
              <w:pStyle w:val="BodyofResearch"/>
            </w:pPr>
            <w:r>
              <w:t>Php 1000</w:t>
            </w:r>
          </w:p>
        </w:tc>
      </w:tr>
      <w:tr w:rsidR="000444C1" w:rsidRPr="00140492" w14:paraId="16BC027D" w14:textId="77777777" w:rsidTr="000444C1">
        <w:trPr>
          <w:trHeight w:val="395"/>
          <w:jc w:val="center"/>
        </w:trPr>
        <w:tc>
          <w:tcPr>
            <w:tcW w:w="2155" w:type="dxa"/>
          </w:tcPr>
          <w:p w14:paraId="5FCA8B16" w14:textId="77777777" w:rsidR="000444C1" w:rsidRDefault="000444C1" w:rsidP="00E96999">
            <w:pPr>
              <w:pStyle w:val="BodyofResearch"/>
            </w:pPr>
          </w:p>
        </w:tc>
        <w:tc>
          <w:tcPr>
            <w:tcW w:w="3690" w:type="dxa"/>
          </w:tcPr>
          <w:p w14:paraId="7846A80D" w14:textId="77777777" w:rsidR="000444C1" w:rsidRDefault="000444C1" w:rsidP="00E96999">
            <w:pPr>
              <w:pStyle w:val="BodyofResearch"/>
            </w:pPr>
            <w:r>
              <w:t>Transportation</w:t>
            </w:r>
          </w:p>
        </w:tc>
        <w:tc>
          <w:tcPr>
            <w:tcW w:w="2454" w:type="dxa"/>
          </w:tcPr>
          <w:p w14:paraId="49A9EB7D" w14:textId="4475EB9A" w:rsidR="000444C1" w:rsidRPr="00140492" w:rsidRDefault="004C1531" w:rsidP="00E96999">
            <w:pPr>
              <w:pStyle w:val="BodyofResearch"/>
            </w:pPr>
            <w:r>
              <w:t xml:space="preserve">Php </w:t>
            </w:r>
            <w:r w:rsidR="00DA7A52">
              <w:t>550</w:t>
            </w:r>
          </w:p>
        </w:tc>
      </w:tr>
      <w:tr w:rsidR="000444C1" w:rsidRPr="00140492" w14:paraId="626C4F0E" w14:textId="77777777" w:rsidTr="00AF2E55">
        <w:trPr>
          <w:trHeight w:val="368"/>
          <w:jc w:val="center"/>
        </w:trPr>
        <w:tc>
          <w:tcPr>
            <w:tcW w:w="2155" w:type="dxa"/>
          </w:tcPr>
          <w:p w14:paraId="45B8345A" w14:textId="77777777" w:rsidR="000444C1" w:rsidRDefault="000444C1" w:rsidP="00E96999">
            <w:pPr>
              <w:pStyle w:val="BodyofResearch"/>
            </w:pPr>
          </w:p>
        </w:tc>
        <w:tc>
          <w:tcPr>
            <w:tcW w:w="3690" w:type="dxa"/>
          </w:tcPr>
          <w:p w14:paraId="46BD2A5A" w14:textId="77777777" w:rsidR="000444C1" w:rsidRDefault="000444C1" w:rsidP="00E96999">
            <w:pPr>
              <w:pStyle w:val="BodyofResearch"/>
            </w:pPr>
            <w:r>
              <w:t>Food</w:t>
            </w:r>
          </w:p>
        </w:tc>
        <w:tc>
          <w:tcPr>
            <w:tcW w:w="2454" w:type="dxa"/>
          </w:tcPr>
          <w:p w14:paraId="620E8760" w14:textId="16C05C02" w:rsidR="000444C1" w:rsidRPr="00140492" w:rsidRDefault="004C1531" w:rsidP="00E96999">
            <w:pPr>
              <w:pStyle w:val="BodyofResearch"/>
            </w:pPr>
            <w:r>
              <w:t xml:space="preserve">Php </w:t>
            </w:r>
            <w:r w:rsidR="00DA7A52">
              <w:t>1500</w:t>
            </w:r>
          </w:p>
        </w:tc>
      </w:tr>
      <w:tr w:rsidR="00AF2E55" w:rsidRPr="00140492" w14:paraId="36FC3492" w14:textId="77777777" w:rsidTr="00AF2E55">
        <w:trPr>
          <w:trHeight w:val="422"/>
          <w:jc w:val="center"/>
        </w:trPr>
        <w:tc>
          <w:tcPr>
            <w:tcW w:w="2155" w:type="dxa"/>
          </w:tcPr>
          <w:p w14:paraId="716915DA" w14:textId="7B380E97" w:rsidR="00AF2E55" w:rsidRDefault="00865A4B" w:rsidP="00E96999">
            <w:pPr>
              <w:pStyle w:val="BodyofResearch"/>
            </w:pPr>
            <w:r>
              <w:t>3</w:t>
            </w:r>
            <w:r w:rsidR="00AF2E55">
              <w:t xml:space="preserve"> pc</w:t>
            </w:r>
            <w:r>
              <w:t>s</w:t>
            </w:r>
            <w:r w:rsidR="00AF2E55">
              <w:t>.</w:t>
            </w:r>
          </w:p>
        </w:tc>
        <w:tc>
          <w:tcPr>
            <w:tcW w:w="3690" w:type="dxa"/>
          </w:tcPr>
          <w:p w14:paraId="67783804" w14:textId="790DFBB0" w:rsidR="00AF2E55" w:rsidRDefault="00AF2E55" w:rsidP="00E96999">
            <w:pPr>
              <w:pStyle w:val="BodyofResearch"/>
            </w:pPr>
            <w:r>
              <w:t>Folder</w:t>
            </w:r>
          </w:p>
        </w:tc>
        <w:tc>
          <w:tcPr>
            <w:tcW w:w="2454" w:type="dxa"/>
          </w:tcPr>
          <w:p w14:paraId="0A09D9FB" w14:textId="3DEFB2ED" w:rsidR="00AF2E55" w:rsidRDefault="00865A4B" w:rsidP="00E96999">
            <w:pPr>
              <w:pStyle w:val="BodyofResearch"/>
            </w:pPr>
            <w:r>
              <w:t>Php 24</w:t>
            </w:r>
          </w:p>
        </w:tc>
      </w:tr>
      <w:tr w:rsidR="00865A4B" w:rsidRPr="00140492" w14:paraId="7382C549" w14:textId="77777777" w:rsidTr="00AF2E55">
        <w:trPr>
          <w:trHeight w:val="422"/>
          <w:jc w:val="center"/>
        </w:trPr>
        <w:tc>
          <w:tcPr>
            <w:tcW w:w="2155" w:type="dxa"/>
          </w:tcPr>
          <w:p w14:paraId="1A9C5CC3" w14:textId="760FCCE6" w:rsidR="00865A4B" w:rsidRDefault="00865A4B" w:rsidP="00E96999">
            <w:pPr>
              <w:pStyle w:val="BodyofResearch"/>
            </w:pPr>
            <w:r>
              <w:t>3pcs.</w:t>
            </w:r>
          </w:p>
        </w:tc>
        <w:tc>
          <w:tcPr>
            <w:tcW w:w="3690" w:type="dxa"/>
          </w:tcPr>
          <w:p w14:paraId="7B9F64D3" w14:textId="2CD0643C" w:rsidR="00865A4B" w:rsidRDefault="00865A4B" w:rsidP="00E96999">
            <w:pPr>
              <w:pStyle w:val="BodyofResearch"/>
            </w:pPr>
            <w:r>
              <w:t>Clip</w:t>
            </w:r>
          </w:p>
        </w:tc>
        <w:tc>
          <w:tcPr>
            <w:tcW w:w="2454" w:type="dxa"/>
          </w:tcPr>
          <w:p w14:paraId="2CEBF780" w14:textId="443B24C4" w:rsidR="00865A4B" w:rsidRDefault="00865A4B" w:rsidP="00E96999">
            <w:pPr>
              <w:pStyle w:val="BodyofResearch"/>
            </w:pPr>
            <w:r>
              <w:t>Php 15</w:t>
            </w:r>
          </w:p>
        </w:tc>
      </w:tr>
    </w:tbl>
    <w:p w14:paraId="175EA9D7" w14:textId="300E805D" w:rsidR="00440AB9" w:rsidRDefault="00440AB9" w:rsidP="00E96999">
      <w:pPr>
        <w:pStyle w:val="Heading2"/>
      </w:pPr>
    </w:p>
    <w:p w14:paraId="7021BC7A" w14:textId="0B7EB7D2" w:rsidR="00016E1F" w:rsidRDefault="00016E1F" w:rsidP="00E96999">
      <w:pPr>
        <w:pStyle w:val="Heading2"/>
      </w:pPr>
      <w:r>
        <w:t>Human Resources</w:t>
      </w:r>
    </w:p>
    <w:p w14:paraId="59487FD7" w14:textId="77777777" w:rsidR="00345573" w:rsidRDefault="00345573" w:rsidP="00E96999">
      <w:pPr>
        <w:pStyle w:val="BodyofResearch"/>
      </w:pPr>
      <w:r>
        <w:t>The following pages contains the curriculum vitae of the researchers</w:t>
      </w:r>
      <w:r w:rsidR="00E257EA">
        <w:t xml:space="preserve"> and the Adviser’s Acceptance Form</w:t>
      </w:r>
      <w:r w:rsidR="00BA4913">
        <w:t>.</w:t>
      </w:r>
      <w:r>
        <w:br w:type="page"/>
      </w:r>
    </w:p>
    <w:p w14:paraId="4D5D4E1F" w14:textId="77777777" w:rsidR="00345573" w:rsidRPr="00140492" w:rsidRDefault="00345573" w:rsidP="00A024BD">
      <w:pPr>
        <w:rPr>
          <w:b w:val="0"/>
          <w:bCs/>
          <w:sz w:val="18"/>
          <w:szCs w:val="24"/>
        </w:rPr>
      </w:pPr>
      <w:r w:rsidRPr="00140492">
        <w:rPr>
          <w:b w:val="0"/>
          <w:bCs/>
          <w:sz w:val="18"/>
          <w:szCs w:val="24"/>
        </w:rPr>
        <w:lastRenderedPageBreak/>
        <w:t>Curriculum Vitae of</w:t>
      </w:r>
    </w:p>
    <w:p w14:paraId="0F8ACE23" w14:textId="77777777" w:rsidR="00345573" w:rsidRPr="00345573" w:rsidRDefault="00D76614" w:rsidP="00A024BD">
      <w:pPr>
        <w:rPr>
          <w:b w:val="0"/>
          <w:sz w:val="32"/>
        </w:rPr>
      </w:pPr>
      <w:r>
        <w:rPr>
          <w:b w:val="0"/>
          <w:sz w:val="32"/>
        </w:rPr>
        <w:t>KARLO J. BONAYON</w:t>
      </w:r>
    </w:p>
    <w:p w14:paraId="5B12C425" w14:textId="77777777" w:rsidR="00345573" w:rsidRPr="00140492" w:rsidRDefault="00D76614" w:rsidP="00A024BD">
      <w:pPr>
        <w:widowControl w:val="0"/>
        <w:overflowPunct w:val="0"/>
        <w:autoSpaceDE w:val="0"/>
        <w:autoSpaceDN w:val="0"/>
        <w:adjustRightInd w:val="0"/>
        <w:rPr>
          <w:sz w:val="22"/>
        </w:rPr>
      </w:pPr>
      <w:r>
        <w:rPr>
          <w:sz w:val="22"/>
        </w:rPr>
        <w:t>Block 30 Lot 1 Good Harvest Subdivision Novaliches, Caloocan City</w:t>
      </w:r>
    </w:p>
    <w:p w14:paraId="79FB9874" w14:textId="77777777" w:rsidR="00345573" w:rsidRPr="00140492" w:rsidRDefault="00D76614" w:rsidP="00A024BD">
      <w:pPr>
        <w:widowControl w:val="0"/>
        <w:overflowPunct w:val="0"/>
        <w:autoSpaceDE w:val="0"/>
        <w:autoSpaceDN w:val="0"/>
        <w:adjustRightInd w:val="0"/>
        <w:rPr>
          <w:sz w:val="22"/>
        </w:rPr>
      </w:pPr>
      <w:r>
        <w:rPr>
          <w:sz w:val="22"/>
        </w:rPr>
        <w:t>bonayon.karlo@gmail.com</w:t>
      </w:r>
    </w:p>
    <w:p w14:paraId="44149240" w14:textId="77777777" w:rsidR="00345573" w:rsidRPr="00140492" w:rsidRDefault="00D76614" w:rsidP="00A024BD">
      <w:pPr>
        <w:widowControl w:val="0"/>
        <w:overflowPunct w:val="0"/>
        <w:autoSpaceDE w:val="0"/>
        <w:autoSpaceDN w:val="0"/>
        <w:adjustRightInd w:val="0"/>
        <w:rPr>
          <w:sz w:val="22"/>
        </w:rPr>
      </w:pPr>
      <w:r>
        <w:rPr>
          <w:sz w:val="22"/>
        </w:rPr>
        <w:t>09173302328</w:t>
      </w:r>
    </w:p>
    <w:p w14:paraId="643B81AE" w14:textId="77777777" w:rsidR="00345573" w:rsidRPr="00140492" w:rsidRDefault="00345573" w:rsidP="00E96999">
      <w:pPr>
        <w:widowControl w:val="0"/>
        <w:overflowPunct w:val="0"/>
        <w:autoSpaceDE w:val="0"/>
        <w:autoSpaceDN w:val="0"/>
        <w:adjustRightInd w:val="0"/>
        <w:jc w:val="both"/>
        <w:rPr>
          <w:sz w:val="22"/>
        </w:rPr>
      </w:pPr>
    </w:p>
    <w:p w14:paraId="59EAE7A5" w14:textId="77777777" w:rsidR="00345573" w:rsidRPr="00140492" w:rsidRDefault="00345573" w:rsidP="00E96999">
      <w:pPr>
        <w:widowControl w:val="0"/>
        <w:overflowPunct w:val="0"/>
        <w:autoSpaceDE w:val="0"/>
        <w:autoSpaceDN w:val="0"/>
        <w:adjustRightInd w:val="0"/>
        <w:jc w:val="both"/>
        <w:rPr>
          <w:sz w:val="22"/>
        </w:rPr>
      </w:pPr>
    </w:p>
    <w:p w14:paraId="23C59350"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345573" w:rsidRPr="00140492" w14:paraId="5FBCAAF4" w14:textId="77777777" w:rsidTr="00072279">
        <w:tc>
          <w:tcPr>
            <w:tcW w:w="2394" w:type="dxa"/>
            <w:shd w:val="clear" w:color="auto" w:fill="auto"/>
          </w:tcPr>
          <w:p w14:paraId="6DB12CE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411415F2"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3A9ACD24"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school/ Institution</w:t>
            </w:r>
          </w:p>
        </w:tc>
      </w:tr>
      <w:tr w:rsidR="00345573" w:rsidRPr="00140492" w14:paraId="379477B8" w14:textId="77777777" w:rsidTr="00072279">
        <w:tc>
          <w:tcPr>
            <w:tcW w:w="2394" w:type="dxa"/>
            <w:shd w:val="clear" w:color="auto" w:fill="auto"/>
          </w:tcPr>
          <w:p w14:paraId="63F73A6A"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1E88E44E"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4AB381E" w14:textId="77777777" w:rsidR="00345573" w:rsidRPr="00140492" w:rsidRDefault="00D76614" w:rsidP="00E96999">
            <w:pPr>
              <w:widowControl w:val="0"/>
              <w:overflowPunct w:val="0"/>
              <w:autoSpaceDE w:val="0"/>
              <w:autoSpaceDN w:val="0"/>
              <w:adjustRightInd w:val="0"/>
              <w:jc w:val="both"/>
              <w:rPr>
                <w:b w:val="0"/>
                <w:sz w:val="22"/>
              </w:rPr>
            </w:pPr>
            <w:r>
              <w:rPr>
                <w:b w:val="0"/>
                <w:sz w:val="22"/>
              </w:rPr>
              <w:t>STI College Fairview</w:t>
            </w:r>
          </w:p>
        </w:tc>
      </w:tr>
      <w:tr w:rsidR="00345573" w:rsidRPr="00140492" w14:paraId="4DD46C44" w14:textId="77777777" w:rsidTr="00072279">
        <w:tc>
          <w:tcPr>
            <w:tcW w:w="2394" w:type="dxa"/>
            <w:shd w:val="clear" w:color="auto" w:fill="auto"/>
          </w:tcPr>
          <w:p w14:paraId="55C196B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7EC11378" w14:textId="77777777" w:rsidR="00345573" w:rsidRPr="00140492" w:rsidRDefault="00345573" w:rsidP="00E96999">
            <w:pPr>
              <w:widowControl w:val="0"/>
              <w:overflowPunct w:val="0"/>
              <w:autoSpaceDE w:val="0"/>
              <w:autoSpaceDN w:val="0"/>
              <w:adjustRightInd w:val="0"/>
              <w:jc w:val="both"/>
              <w:rPr>
                <w:b w:val="0"/>
                <w:sz w:val="22"/>
              </w:rPr>
            </w:pPr>
          </w:p>
        </w:tc>
        <w:tc>
          <w:tcPr>
            <w:tcW w:w="3943" w:type="dxa"/>
            <w:shd w:val="clear" w:color="auto" w:fill="auto"/>
          </w:tcPr>
          <w:p w14:paraId="5014ECFC" w14:textId="77777777" w:rsidR="00345573" w:rsidRPr="00140492" w:rsidRDefault="00345573" w:rsidP="00E96999">
            <w:pPr>
              <w:widowControl w:val="0"/>
              <w:overflowPunct w:val="0"/>
              <w:autoSpaceDE w:val="0"/>
              <w:autoSpaceDN w:val="0"/>
              <w:adjustRightInd w:val="0"/>
              <w:jc w:val="both"/>
              <w:rPr>
                <w:b w:val="0"/>
                <w:sz w:val="22"/>
              </w:rPr>
            </w:pPr>
          </w:p>
        </w:tc>
      </w:tr>
      <w:tr w:rsidR="00345573" w:rsidRPr="00140492" w14:paraId="46DC1E82" w14:textId="77777777" w:rsidTr="00072279">
        <w:tc>
          <w:tcPr>
            <w:tcW w:w="2394" w:type="dxa"/>
            <w:shd w:val="clear" w:color="auto" w:fill="auto"/>
          </w:tcPr>
          <w:p w14:paraId="694A5C0B"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64BA0F0D"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50E045A1" w14:textId="77777777" w:rsidR="00345573" w:rsidRPr="00140492" w:rsidRDefault="00D76614" w:rsidP="00E96999">
            <w:pPr>
              <w:widowControl w:val="0"/>
              <w:overflowPunct w:val="0"/>
              <w:autoSpaceDE w:val="0"/>
              <w:autoSpaceDN w:val="0"/>
              <w:adjustRightInd w:val="0"/>
              <w:jc w:val="both"/>
              <w:rPr>
                <w:b w:val="0"/>
                <w:sz w:val="22"/>
              </w:rPr>
            </w:pPr>
            <w:r>
              <w:rPr>
                <w:b w:val="0"/>
                <w:sz w:val="22"/>
              </w:rPr>
              <w:t>Caloocan City Business High School</w:t>
            </w:r>
          </w:p>
        </w:tc>
      </w:tr>
      <w:tr w:rsidR="00345573" w:rsidRPr="00140492" w14:paraId="17DFB8BE" w14:textId="77777777" w:rsidTr="00072279">
        <w:tc>
          <w:tcPr>
            <w:tcW w:w="2394" w:type="dxa"/>
            <w:shd w:val="clear" w:color="auto" w:fill="auto"/>
          </w:tcPr>
          <w:p w14:paraId="058B4615"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B0C59D6" w14:textId="77777777" w:rsidR="00345573" w:rsidRPr="00140492" w:rsidRDefault="00D76614"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33DF4826" w14:textId="77777777" w:rsidR="00345573" w:rsidRPr="00140492" w:rsidRDefault="00D76614" w:rsidP="00E96999">
            <w:pPr>
              <w:widowControl w:val="0"/>
              <w:overflowPunct w:val="0"/>
              <w:autoSpaceDE w:val="0"/>
              <w:autoSpaceDN w:val="0"/>
              <w:adjustRightInd w:val="0"/>
              <w:jc w:val="both"/>
              <w:rPr>
                <w:b w:val="0"/>
                <w:sz w:val="22"/>
              </w:rPr>
            </w:pPr>
            <w:r>
              <w:rPr>
                <w:b w:val="0"/>
                <w:sz w:val="22"/>
              </w:rPr>
              <w:t>Urduja Elementary School</w:t>
            </w:r>
          </w:p>
        </w:tc>
      </w:tr>
    </w:tbl>
    <w:p w14:paraId="7CBF09D1" w14:textId="77777777" w:rsidR="00345573" w:rsidRPr="00140492" w:rsidRDefault="00345573" w:rsidP="00E96999">
      <w:pPr>
        <w:widowControl w:val="0"/>
        <w:overflowPunct w:val="0"/>
        <w:autoSpaceDE w:val="0"/>
        <w:autoSpaceDN w:val="0"/>
        <w:adjustRightInd w:val="0"/>
        <w:ind w:right="20"/>
        <w:jc w:val="both"/>
        <w:rPr>
          <w:b w:val="0"/>
          <w:sz w:val="22"/>
        </w:rPr>
      </w:pPr>
    </w:p>
    <w:p w14:paraId="47E88AFD" w14:textId="77777777" w:rsidR="00345573" w:rsidRPr="00140492" w:rsidRDefault="00345573" w:rsidP="00E96999">
      <w:pPr>
        <w:widowControl w:val="0"/>
        <w:overflowPunct w:val="0"/>
        <w:autoSpaceDE w:val="0"/>
        <w:autoSpaceDN w:val="0"/>
        <w:adjustRightInd w:val="0"/>
        <w:ind w:right="20"/>
        <w:jc w:val="both"/>
        <w:rPr>
          <w:b w:val="0"/>
          <w:sz w:val="22"/>
        </w:rPr>
      </w:pPr>
    </w:p>
    <w:p w14:paraId="3F28F3B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345573" w:rsidRPr="00140492" w14:paraId="61BE445A" w14:textId="77777777" w:rsidTr="00072279">
        <w:tc>
          <w:tcPr>
            <w:tcW w:w="1783" w:type="dxa"/>
            <w:shd w:val="clear" w:color="auto" w:fill="auto"/>
            <w:vAlign w:val="center"/>
          </w:tcPr>
          <w:p w14:paraId="2119705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7F8A049"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4829FE11"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0E049B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345573" w:rsidRPr="00140492" w14:paraId="4A7313DA" w14:textId="77777777" w:rsidTr="00072279">
        <w:tc>
          <w:tcPr>
            <w:tcW w:w="1783" w:type="dxa"/>
            <w:shd w:val="clear" w:color="auto" w:fill="auto"/>
          </w:tcPr>
          <w:p w14:paraId="5B5114B9" w14:textId="77777777" w:rsidR="00345573" w:rsidRPr="00140492" w:rsidRDefault="00345573" w:rsidP="00E96999">
            <w:pPr>
              <w:widowControl w:val="0"/>
              <w:overflowPunct w:val="0"/>
              <w:autoSpaceDE w:val="0"/>
              <w:autoSpaceDN w:val="0"/>
              <w:adjustRightInd w:val="0"/>
              <w:jc w:val="both"/>
              <w:rPr>
                <w:b w:val="0"/>
                <w:sz w:val="22"/>
              </w:rPr>
            </w:pPr>
          </w:p>
        </w:tc>
        <w:tc>
          <w:tcPr>
            <w:tcW w:w="3152" w:type="dxa"/>
            <w:shd w:val="clear" w:color="auto" w:fill="auto"/>
          </w:tcPr>
          <w:p w14:paraId="5094E9DA" w14:textId="77777777" w:rsidR="00345573" w:rsidRPr="00140492" w:rsidRDefault="00345573" w:rsidP="00E96999">
            <w:pPr>
              <w:widowControl w:val="0"/>
              <w:overflowPunct w:val="0"/>
              <w:autoSpaceDE w:val="0"/>
              <w:autoSpaceDN w:val="0"/>
              <w:adjustRightInd w:val="0"/>
              <w:jc w:val="both"/>
              <w:rPr>
                <w:b w:val="0"/>
                <w:sz w:val="22"/>
              </w:rPr>
            </w:pPr>
          </w:p>
        </w:tc>
        <w:tc>
          <w:tcPr>
            <w:tcW w:w="3374" w:type="dxa"/>
            <w:shd w:val="clear" w:color="auto" w:fill="auto"/>
          </w:tcPr>
          <w:p w14:paraId="7BDC3891" w14:textId="77777777" w:rsidR="00345573" w:rsidRPr="00140492" w:rsidRDefault="00345573" w:rsidP="00E96999">
            <w:pPr>
              <w:widowControl w:val="0"/>
              <w:overflowPunct w:val="0"/>
              <w:autoSpaceDE w:val="0"/>
              <w:autoSpaceDN w:val="0"/>
              <w:adjustRightInd w:val="0"/>
              <w:jc w:val="both"/>
              <w:rPr>
                <w:b w:val="0"/>
                <w:sz w:val="22"/>
              </w:rPr>
            </w:pPr>
          </w:p>
        </w:tc>
      </w:tr>
    </w:tbl>
    <w:p w14:paraId="3BCD71BB"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390DD1D" w14:textId="77777777" w:rsidR="00345573" w:rsidRPr="00140492" w:rsidRDefault="00345573" w:rsidP="00E96999">
      <w:pPr>
        <w:widowControl w:val="0"/>
        <w:overflowPunct w:val="0"/>
        <w:autoSpaceDE w:val="0"/>
        <w:autoSpaceDN w:val="0"/>
        <w:adjustRightInd w:val="0"/>
        <w:ind w:right="20"/>
        <w:jc w:val="both"/>
        <w:rPr>
          <w:sz w:val="22"/>
        </w:rPr>
      </w:pPr>
    </w:p>
    <w:p w14:paraId="777F74A1" w14:textId="77777777" w:rsidR="00345573" w:rsidRPr="00140492" w:rsidRDefault="00345573" w:rsidP="00E96999">
      <w:pPr>
        <w:widowControl w:val="0"/>
        <w:overflowPunct w:val="0"/>
        <w:autoSpaceDE w:val="0"/>
        <w:autoSpaceDN w:val="0"/>
        <w:adjustRightInd w:val="0"/>
        <w:ind w:right="20"/>
        <w:jc w:val="both"/>
        <w:rPr>
          <w:sz w:val="22"/>
        </w:rPr>
      </w:pPr>
    </w:p>
    <w:p w14:paraId="6FAA2F2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345573" w:rsidRPr="00140492" w14:paraId="5291710F" w14:textId="77777777" w:rsidTr="00072279">
        <w:tc>
          <w:tcPr>
            <w:tcW w:w="1788" w:type="dxa"/>
            <w:shd w:val="clear" w:color="auto" w:fill="auto"/>
            <w:vAlign w:val="center"/>
          </w:tcPr>
          <w:p w14:paraId="6EE11116"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4B59724D"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4182D0CF" w14:textId="77777777" w:rsidR="00345573" w:rsidRPr="00140492" w:rsidRDefault="00345573" w:rsidP="00E96999">
            <w:pPr>
              <w:widowControl w:val="0"/>
              <w:overflowPunct w:val="0"/>
              <w:autoSpaceDE w:val="0"/>
              <w:autoSpaceDN w:val="0"/>
              <w:adjustRightInd w:val="0"/>
              <w:jc w:val="both"/>
              <w:rPr>
                <w:b w:val="0"/>
                <w:sz w:val="22"/>
              </w:rPr>
            </w:pPr>
            <w:r w:rsidRPr="00140492">
              <w:rPr>
                <w:b w:val="0"/>
                <w:sz w:val="22"/>
              </w:rPr>
              <w:t>Position</w:t>
            </w:r>
          </w:p>
        </w:tc>
      </w:tr>
      <w:tr w:rsidR="00345573" w:rsidRPr="00140492" w14:paraId="15F3B2D4" w14:textId="77777777" w:rsidTr="00072279">
        <w:tc>
          <w:tcPr>
            <w:tcW w:w="1788" w:type="dxa"/>
            <w:shd w:val="clear" w:color="auto" w:fill="auto"/>
          </w:tcPr>
          <w:p w14:paraId="30AB40D0" w14:textId="77777777" w:rsidR="00345573" w:rsidRPr="00140492" w:rsidRDefault="00D76614" w:rsidP="00E96999">
            <w:pPr>
              <w:widowControl w:val="0"/>
              <w:overflowPunct w:val="0"/>
              <w:autoSpaceDE w:val="0"/>
              <w:autoSpaceDN w:val="0"/>
              <w:adjustRightInd w:val="0"/>
              <w:jc w:val="both"/>
              <w:rPr>
                <w:b w:val="0"/>
                <w:sz w:val="22"/>
              </w:rPr>
            </w:pPr>
            <w:r>
              <w:rPr>
                <w:b w:val="0"/>
                <w:sz w:val="22"/>
              </w:rPr>
              <w:t>January 2017</w:t>
            </w:r>
          </w:p>
        </w:tc>
        <w:tc>
          <w:tcPr>
            <w:tcW w:w="3163" w:type="dxa"/>
            <w:shd w:val="clear" w:color="auto" w:fill="auto"/>
          </w:tcPr>
          <w:p w14:paraId="34E248C6" w14:textId="77777777" w:rsidR="00345573" w:rsidRPr="00140492" w:rsidRDefault="00D76614" w:rsidP="00E96999">
            <w:pPr>
              <w:widowControl w:val="0"/>
              <w:overflowPunct w:val="0"/>
              <w:autoSpaceDE w:val="0"/>
              <w:autoSpaceDN w:val="0"/>
              <w:adjustRightInd w:val="0"/>
              <w:jc w:val="both"/>
              <w:rPr>
                <w:b w:val="0"/>
                <w:sz w:val="22"/>
              </w:rPr>
            </w:pPr>
            <w:r>
              <w:rPr>
                <w:b w:val="0"/>
                <w:sz w:val="22"/>
              </w:rPr>
              <w:t>Student Council of STI College Fairview</w:t>
            </w:r>
          </w:p>
        </w:tc>
        <w:tc>
          <w:tcPr>
            <w:tcW w:w="3358" w:type="dxa"/>
            <w:shd w:val="clear" w:color="auto" w:fill="auto"/>
          </w:tcPr>
          <w:p w14:paraId="680EAC45" w14:textId="77777777" w:rsidR="00345573" w:rsidRPr="00140492" w:rsidRDefault="00D76614" w:rsidP="00E96999">
            <w:pPr>
              <w:widowControl w:val="0"/>
              <w:overflowPunct w:val="0"/>
              <w:autoSpaceDE w:val="0"/>
              <w:autoSpaceDN w:val="0"/>
              <w:adjustRightInd w:val="0"/>
              <w:jc w:val="both"/>
              <w:rPr>
                <w:b w:val="0"/>
                <w:sz w:val="22"/>
              </w:rPr>
            </w:pPr>
            <w:r>
              <w:rPr>
                <w:b w:val="0"/>
                <w:sz w:val="22"/>
              </w:rPr>
              <w:t>Member</w:t>
            </w:r>
          </w:p>
        </w:tc>
      </w:tr>
    </w:tbl>
    <w:p w14:paraId="412027BD"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9A14465" w14:textId="77777777" w:rsidR="00345573" w:rsidRPr="00140492" w:rsidRDefault="00345573" w:rsidP="00E96999">
      <w:pPr>
        <w:widowControl w:val="0"/>
        <w:overflowPunct w:val="0"/>
        <w:autoSpaceDE w:val="0"/>
        <w:autoSpaceDN w:val="0"/>
        <w:adjustRightInd w:val="0"/>
        <w:ind w:right="20"/>
        <w:jc w:val="both"/>
        <w:rPr>
          <w:sz w:val="22"/>
        </w:rPr>
      </w:pPr>
    </w:p>
    <w:p w14:paraId="0AC99C2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345573" w:rsidRPr="00140492" w14:paraId="1F22313C" w14:textId="77777777" w:rsidTr="00072279">
        <w:tc>
          <w:tcPr>
            <w:tcW w:w="2903" w:type="dxa"/>
            <w:shd w:val="clear" w:color="auto" w:fill="auto"/>
          </w:tcPr>
          <w:p w14:paraId="73784640"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682C0D65"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7D0AB72D"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Date Acquired</w:t>
            </w:r>
          </w:p>
        </w:tc>
      </w:tr>
      <w:tr w:rsidR="00345573" w:rsidRPr="00140492" w14:paraId="20D563AC" w14:textId="77777777" w:rsidTr="00072279">
        <w:tc>
          <w:tcPr>
            <w:tcW w:w="2903" w:type="dxa"/>
            <w:shd w:val="clear" w:color="auto" w:fill="auto"/>
          </w:tcPr>
          <w:p w14:paraId="7DC7963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6CDBEBB7"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BEEBCFF"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7F4AA7B8" w14:textId="77777777" w:rsidTr="00072279">
        <w:tc>
          <w:tcPr>
            <w:tcW w:w="2903" w:type="dxa"/>
            <w:shd w:val="clear" w:color="auto" w:fill="auto"/>
          </w:tcPr>
          <w:p w14:paraId="355D799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5E0DF02A"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7C36D73"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2015</w:t>
            </w:r>
          </w:p>
        </w:tc>
      </w:tr>
      <w:tr w:rsidR="00345573" w:rsidRPr="00140492" w14:paraId="0610BD66" w14:textId="77777777" w:rsidTr="00072279">
        <w:tc>
          <w:tcPr>
            <w:tcW w:w="2903" w:type="dxa"/>
            <w:shd w:val="clear" w:color="auto" w:fill="auto"/>
          </w:tcPr>
          <w:p w14:paraId="6E1140F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26F63F24"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Expert</w:t>
            </w:r>
          </w:p>
        </w:tc>
        <w:tc>
          <w:tcPr>
            <w:tcW w:w="2767" w:type="dxa"/>
            <w:shd w:val="clear" w:color="auto" w:fill="auto"/>
          </w:tcPr>
          <w:p w14:paraId="4FE101D9" w14:textId="77777777" w:rsidR="00345573" w:rsidRPr="00140492"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373139B" w14:textId="77777777" w:rsidTr="00072279">
        <w:tc>
          <w:tcPr>
            <w:tcW w:w="2903" w:type="dxa"/>
            <w:shd w:val="clear" w:color="auto" w:fill="auto"/>
          </w:tcPr>
          <w:p w14:paraId="4B3EA42E" w14:textId="77777777" w:rsidR="00D76614" w:rsidRDefault="00D76614"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D2D666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1BE7AA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200E9C90" w14:textId="77777777" w:rsidTr="00072279">
        <w:tc>
          <w:tcPr>
            <w:tcW w:w="2903" w:type="dxa"/>
            <w:shd w:val="clear" w:color="auto" w:fill="auto"/>
          </w:tcPr>
          <w:p w14:paraId="00C40617" w14:textId="77777777" w:rsidR="00D76614" w:rsidRDefault="00D76614"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B2A5F97"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3A22FC0" w14:textId="77777777" w:rsidR="00D76614" w:rsidRDefault="00D76614" w:rsidP="00E96999">
            <w:pPr>
              <w:widowControl w:val="0"/>
              <w:overflowPunct w:val="0"/>
              <w:autoSpaceDE w:val="0"/>
              <w:autoSpaceDN w:val="0"/>
              <w:adjustRightInd w:val="0"/>
              <w:ind w:right="20"/>
              <w:jc w:val="both"/>
              <w:rPr>
                <w:b w:val="0"/>
                <w:sz w:val="22"/>
              </w:rPr>
            </w:pPr>
            <w:r>
              <w:rPr>
                <w:b w:val="0"/>
                <w:sz w:val="22"/>
              </w:rPr>
              <w:t>June 2016</w:t>
            </w:r>
          </w:p>
        </w:tc>
      </w:tr>
      <w:tr w:rsidR="00D76614" w:rsidRPr="00140492" w14:paraId="5FDA665C" w14:textId="77777777" w:rsidTr="00072279">
        <w:tc>
          <w:tcPr>
            <w:tcW w:w="2903" w:type="dxa"/>
            <w:shd w:val="clear" w:color="auto" w:fill="auto"/>
          </w:tcPr>
          <w:p w14:paraId="6B99028C" w14:textId="77777777" w:rsidR="00D76614" w:rsidRDefault="00D76614"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6803A49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ECD95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2016</w:t>
            </w:r>
          </w:p>
        </w:tc>
      </w:tr>
      <w:tr w:rsidR="00D76614" w:rsidRPr="00140492" w14:paraId="31C67824" w14:textId="77777777" w:rsidTr="00072279">
        <w:tc>
          <w:tcPr>
            <w:tcW w:w="2903" w:type="dxa"/>
            <w:shd w:val="clear" w:color="auto" w:fill="auto"/>
          </w:tcPr>
          <w:p w14:paraId="5895C258" w14:textId="77777777" w:rsidR="00D76614" w:rsidRDefault="00D76614"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44D8B88"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EE808D"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r w:rsidR="00D76614" w:rsidRPr="00140492" w14:paraId="06616760" w14:textId="77777777" w:rsidTr="00072279">
        <w:tc>
          <w:tcPr>
            <w:tcW w:w="2903" w:type="dxa"/>
            <w:shd w:val="clear" w:color="auto" w:fill="auto"/>
          </w:tcPr>
          <w:p w14:paraId="25FBCB88" w14:textId="77777777" w:rsidR="00D76614" w:rsidRDefault="00D76614" w:rsidP="00E96999">
            <w:pPr>
              <w:widowControl w:val="0"/>
              <w:overflowPunct w:val="0"/>
              <w:autoSpaceDE w:val="0"/>
              <w:autoSpaceDN w:val="0"/>
              <w:adjustRightInd w:val="0"/>
              <w:ind w:right="20"/>
              <w:jc w:val="both"/>
              <w:rPr>
                <w:b w:val="0"/>
                <w:sz w:val="22"/>
              </w:rPr>
            </w:pPr>
            <w:r>
              <w:rPr>
                <w:b w:val="0"/>
                <w:sz w:val="22"/>
              </w:rPr>
              <w:t>Python</w:t>
            </w:r>
          </w:p>
        </w:tc>
        <w:tc>
          <w:tcPr>
            <w:tcW w:w="2639" w:type="dxa"/>
            <w:shd w:val="clear" w:color="auto" w:fill="auto"/>
          </w:tcPr>
          <w:p w14:paraId="47BBDAB3" w14:textId="77777777" w:rsidR="00D76614" w:rsidRPr="00140492" w:rsidRDefault="00D76614" w:rsidP="00E96999">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C1EB02" w14:textId="77777777" w:rsidR="00D76614" w:rsidRDefault="00D76614" w:rsidP="00E96999">
            <w:pPr>
              <w:widowControl w:val="0"/>
              <w:overflowPunct w:val="0"/>
              <w:autoSpaceDE w:val="0"/>
              <w:autoSpaceDN w:val="0"/>
              <w:adjustRightInd w:val="0"/>
              <w:ind w:right="20"/>
              <w:jc w:val="both"/>
              <w:rPr>
                <w:b w:val="0"/>
                <w:sz w:val="22"/>
              </w:rPr>
            </w:pPr>
            <w:r>
              <w:rPr>
                <w:b w:val="0"/>
                <w:sz w:val="22"/>
              </w:rPr>
              <w:t>May 2017</w:t>
            </w:r>
          </w:p>
        </w:tc>
      </w:tr>
    </w:tbl>
    <w:p w14:paraId="61C77177" w14:textId="77777777" w:rsidR="00345573" w:rsidRPr="00140492" w:rsidRDefault="00345573" w:rsidP="00E96999">
      <w:pPr>
        <w:widowControl w:val="0"/>
        <w:overflowPunct w:val="0"/>
        <w:autoSpaceDE w:val="0"/>
        <w:autoSpaceDN w:val="0"/>
        <w:adjustRightInd w:val="0"/>
        <w:ind w:right="20"/>
        <w:jc w:val="both"/>
        <w:rPr>
          <w:b w:val="0"/>
          <w:sz w:val="22"/>
        </w:rPr>
      </w:pPr>
    </w:p>
    <w:p w14:paraId="3B58C6C9" w14:textId="77777777" w:rsidR="00345573" w:rsidRPr="00140492" w:rsidRDefault="00345573" w:rsidP="00E96999">
      <w:pPr>
        <w:widowControl w:val="0"/>
        <w:overflowPunct w:val="0"/>
        <w:autoSpaceDE w:val="0"/>
        <w:autoSpaceDN w:val="0"/>
        <w:adjustRightInd w:val="0"/>
        <w:ind w:right="20"/>
        <w:jc w:val="both"/>
        <w:rPr>
          <w:b w:val="0"/>
          <w:sz w:val="22"/>
        </w:rPr>
      </w:pPr>
    </w:p>
    <w:p w14:paraId="57CEDDB7"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345573" w:rsidRPr="00140492" w14:paraId="36896529" w14:textId="77777777" w:rsidTr="00345573">
        <w:tc>
          <w:tcPr>
            <w:tcW w:w="1710" w:type="dxa"/>
            <w:shd w:val="clear" w:color="auto" w:fill="auto"/>
          </w:tcPr>
          <w:p w14:paraId="361CA75F"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44DC4F4" w14:textId="77777777" w:rsidR="00345573" w:rsidRPr="00140492" w:rsidRDefault="00345573"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345573" w:rsidRPr="00140492" w14:paraId="7302C0E2" w14:textId="77777777" w:rsidTr="00345573">
        <w:tc>
          <w:tcPr>
            <w:tcW w:w="1710" w:type="dxa"/>
            <w:shd w:val="clear" w:color="auto" w:fill="auto"/>
          </w:tcPr>
          <w:p w14:paraId="4FFAA94A"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5E3D5C17" w14:textId="77777777" w:rsidR="00345573" w:rsidRPr="00140492" w:rsidRDefault="00CC355D" w:rsidP="00E96999">
            <w:pPr>
              <w:widowControl w:val="0"/>
              <w:overflowPunct w:val="0"/>
              <w:autoSpaceDE w:val="0"/>
              <w:autoSpaceDN w:val="0"/>
              <w:adjustRightInd w:val="0"/>
              <w:ind w:right="20"/>
              <w:jc w:val="both"/>
              <w:rPr>
                <w:b w:val="0"/>
                <w:sz w:val="22"/>
              </w:rPr>
            </w:pPr>
            <w:r>
              <w:rPr>
                <w:b w:val="0"/>
                <w:sz w:val="22"/>
              </w:rPr>
              <w:t>FEU Tech Summit 2017</w:t>
            </w:r>
          </w:p>
        </w:tc>
      </w:tr>
    </w:tbl>
    <w:p w14:paraId="4BAE98D5" w14:textId="77777777" w:rsidR="00345573" w:rsidRPr="00140492" w:rsidRDefault="00345573"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42A119A" w14:textId="77777777" w:rsidR="00345573" w:rsidRDefault="00345573" w:rsidP="00E96999">
      <w:pPr>
        <w:widowControl w:val="0"/>
        <w:overflowPunct w:val="0"/>
        <w:autoSpaceDE w:val="0"/>
        <w:autoSpaceDN w:val="0"/>
        <w:adjustRightInd w:val="0"/>
        <w:ind w:right="20"/>
        <w:jc w:val="both"/>
        <w:rPr>
          <w:b w:val="0"/>
          <w:sz w:val="22"/>
        </w:rPr>
      </w:pPr>
    </w:p>
    <w:p w14:paraId="5CF1FBD6" w14:textId="77777777" w:rsidR="000A3CDE" w:rsidRDefault="000A3CDE" w:rsidP="00E96999">
      <w:pPr>
        <w:widowControl w:val="0"/>
        <w:overflowPunct w:val="0"/>
        <w:autoSpaceDE w:val="0"/>
        <w:autoSpaceDN w:val="0"/>
        <w:adjustRightInd w:val="0"/>
        <w:ind w:right="20"/>
        <w:jc w:val="both"/>
        <w:rPr>
          <w:b w:val="0"/>
          <w:sz w:val="22"/>
        </w:rPr>
      </w:pPr>
    </w:p>
    <w:p w14:paraId="4A57381A" w14:textId="77777777" w:rsidR="000A3CDE" w:rsidRDefault="000A3CDE" w:rsidP="00E96999">
      <w:pPr>
        <w:widowControl w:val="0"/>
        <w:overflowPunct w:val="0"/>
        <w:autoSpaceDE w:val="0"/>
        <w:autoSpaceDN w:val="0"/>
        <w:adjustRightInd w:val="0"/>
        <w:ind w:right="20"/>
        <w:jc w:val="both"/>
        <w:rPr>
          <w:b w:val="0"/>
          <w:sz w:val="22"/>
        </w:rPr>
      </w:pPr>
    </w:p>
    <w:p w14:paraId="0F1024DA" w14:textId="77777777" w:rsidR="000A3CDE" w:rsidRDefault="000A3CDE" w:rsidP="00E96999">
      <w:pPr>
        <w:widowControl w:val="0"/>
        <w:overflowPunct w:val="0"/>
        <w:autoSpaceDE w:val="0"/>
        <w:autoSpaceDN w:val="0"/>
        <w:adjustRightInd w:val="0"/>
        <w:ind w:right="20"/>
        <w:jc w:val="both"/>
        <w:rPr>
          <w:b w:val="0"/>
          <w:sz w:val="22"/>
        </w:rPr>
      </w:pPr>
    </w:p>
    <w:p w14:paraId="796265C8" w14:textId="77777777" w:rsidR="000A3CDE" w:rsidRDefault="000A3CDE" w:rsidP="00E96999">
      <w:pPr>
        <w:widowControl w:val="0"/>
        <w:overflowPunct w:val="0"/>
        <w:autoSpaceDE w:val="0"/>
        <w:autoSpaceDN w:val="0"/>
        <w:adjustRightInd w:val="0"/>
        <w:ind w:right="20"/>
        <w:jc w:val="both"/>
        <w:rPr>
          <w:b w:val="0"/>
          <w:sz w:val="22"/>
        </w:rPr>
      </w:pPr>
    </w:p>
    <w:p w14:paraId="4EE79866" w14:textId="77777777" w:rsidR="000A3CDE" w:rsidRDefault="000A3CDE" w:rsidP="00E96999">
      <w:pPr>
        <w:widowControl w:val="0"/>
        <w:overflowPunct w:val="0"/>
        <w:autoSpaceDE w:val="0"/>
        <w:autoSpaceDN w:val="0"/>
        <w:adjustRightInd w:val="0"/>
        <w:ind w:right="20"/>
        <w:jc w:val="both"/>
        <w:rPr>
          <w:b w:val="0"/>
          <w:sz w:val="22"/>
        </w:rPr>
      </w:pPr>
    </w:p>
    <w:p w14:paraId="25CE6CE1" w14:textId="77777777" w:rsidR="000A3CDE" w:rsidRDefault="000A3CDE" w:rsidP="00E96999">
      <w:pPr>
        <w:widowControl w:val="0"/>
        <w:overflowPunct w:val="0"/>
        <w:autoSpaceDE w:val="0"/>
        <w:autoSpaceDN w:val="0"/>
        <w:adjustRightInd w:val="0"/>
        <w:ind w:right="20"/>
        <w:jc w:val="both"/>
        <w:rPr>
          <w:b w:val="0"/>
          <w:sz w:val="22"/>
        </w:rPr>
      </w:pPr>
    </w:p>
    <w:p w14:paraId="7B33B5D2" w14:textId="77777777" w:rsidR="00223D4B" w:rsidRPr="00140492" w:rsidRDefault="00223D4B" w:rsidP="00A024BD">
      <w:pPr>
        <w:rPr>
          <w:b w:val="0"/>
          <w:bCs/>
          <w:sz w:val="18"/>
          <w:szCs w:val="24"/>
        </w:rPr>
      </w:pPr>
      <w:r w:rsidRPr="00140492">
        <w:rPr>
          <w:b w:val="0"/>
          <w:bCs/>
          <w:sz w:val="18"/>
          <w:szCs w:val="24"/>
        </w:rPr>
        <w:t>Curriculum Vitae of</w:t>
      </w:r>
    </w:p>
    <w:p w14:paraId="09D34170" w14:textId="77777777" w:rsidR="00223D4B" w:rsidRPr="00345573" w:rsidRDefault="00223D4B" w:rsidP="00A024BD">
      <w:pPr>
        <w:rPr>
          <w:b w:val="0"/>
          <w:sz w:val="32"/>
        </w:rPr>
      </w:pPr>
      <w:r>
        <w:rPr>
          <w:b w:val="0"/>
          <w:sz w:val="32"/>
        </w:rPr>
        <w:t>DARRELL B. CHENG</w:t>
      </w:r>
    </w:p>
    <w:p w14:paraId="08821AD1" w14:textId="77777777" w:rsidR="00223D4B" w:rsidRPr="00140492" w:rsidRDefault="00196E58" w:rsidP="00A024BD">
      <w:pPr>
        <w:widowControl w:val="0"/>
        <w:overflowPunct w:val="0"/>
        <w:autoSpaceDE w:val="0"/>
        <w:autoSpaceDN w:val="0"/>
        <w:adjustRightInd w:val="0"/>
        <w:rPr>
          <w:sz w:val="22"/>
        </w:rPr>
      </w:pPr>
      <w:r>
        <w:rPr>
          <w:sz w:val="22"/>
        </w:rPr>
        <w:t>Barangay 178 area D Camarin, Caloocan City</w:t>
      </w:r>
    </w:p>
    <w:p w14:paraId="024B6F17" w14:textId="77777777" w:rsidR="00223D4B" w:rsidRPr="00140492" w:rsidRDefault="00196E58" w:rsidP="00A024BD">
      <w:pPr>
        <w:widowControl w:val="0"/>
        <w:overflowPunct w:val="0"/>
        <w:autoSpaceDE w:val="0"/>
        <w:autoSpaceDN w:val="0"/>
        <w:adjustRightInd w:val="0"/>
        <w:rPr>
          <w:sz w:val="22"/>
        </w:rPr>
      </w:pPr>
      <w:r>
        <w:rPr>
          <w:sz w:val="22"/>
        </w:rPr>
        <w:t>cheng.darrell12@gmail.com</w:t>
      </w:r>
    </w:p>
    <w:p w14:paraId="22F16A72" w14:textId="77777777" w:rsidR="00223D4B" w:rsidRPr="00140492" w:rsidRDefault="00196E58" w:rsidP="00196E58">
      <w:pPr>
        <w:widowControl w:val="0"/>
        <w:overflowPunct w:val="0"/>
        <w:autoSpaceDE w:val="0"/>
        <w:autoSpaceDN w:val="0"/>
        <w:adjustRightInd w:val="0"/>
        <w:rPr>
          <w:sz w:val="22"/>
        </w:rPr>
      </w:pPr>
      <w:r>
        <w:rPr>
          <w:sz w:val="22"/>
        </w:rPr>
        <w:t>09264668713</w:t>
      </w:r>
    </w:p>
    <w:p w14:paraId="228D6DE3" w14:textId="77777777" w:rsidR="00223D4B" w:rsidRPr="00140492" w:rsidRDefault="00223D4B" w:rsidP="00E96999">
      <w:pPr>
        <w:widowControl w:val="0"/>
        <w:overflowPunct w:val="0"/>
        <w:autoSpaceDE w:val="0"/>
        <w:autoSpaceDN w:val="0"/>
        <w:adjustRightInd w:val="0"/>
        <w:jc w:val="both"/>
        <w:rPr>
          <w:sz w:val="22"/>
        </w:rPr>
      </w:pPr>
    </w:p>
    <w:p w14:paraId="26BD591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D900DAB" w14:textId="77777777" w:rsidTr="008F2D30">
        <w:tc>
          <w:tcPr>
            <w:tcW w:w="2394" w:type="dxa"/>
            <w:shd w:val="clear" w:color="auto" w:fill="auto"/>
          </w:tcPr>
          <w:p w14:paraId="4910512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12051D2F"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93D3E6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80345D9" w14:textId="77777777" w:rsidTr="008F2D30">
        <w:tc>
          <w:tcPr>
            <w:tcW w:w="2394" w:type="dxa"/>
            <w:shd w:val="clear" w:color="auto" w:fill="auto"/>
          </w:tcPr>
          <w:p w14:paraId="4A695CE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1E90B1"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7AA1B0A9"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7CF69AE1" w14:textId="77777777" w:rsidTr="008F2D30">
        <w:tc>
          <w:tcPr>
            <w:tcW w:w="2394" w:type="dxa"/>
            <w:shd w:val="clear" w:color="auto" w:fill="auto"/>
          </w:tcPr>
          <w:p w14:paraId="209B527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01B6DD99"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5F5FE58F"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7AC928E7" w14:textId="77777777" w:rsidTr="008F2D30">
        <w:tc>
          <w:tcPr>
            <w:tcW w:w="2394" w:type="dxa"/>
            <w:shd w:val="clear" w:color="auto" w:fill="auto"/>
          </w:tcPr>
          <w:p w14:paraId="1BA0AB3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7DD53205"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76ECF03C" w14:textId="77777777" w:rsidR="00223D4B" w:rsidRPr="00140492" w:rsidRDefault="00196E58" w:rsidP="00E96999">
            <w:pPr>
              <w:widowControl w:val="0"/>
              <w:overflowPunct w:val="0"/>
              <w:autoSpaceDE w:val="0"/>
              <w:autoSpaceDN w:val="0"/>
              <w:adjustRightInd w:val="0"/>
              <w:jc w:val="both"/>
              <w:rPr>
                <w:b w:val="0"/>
                <w:sz w:val="22"/>
              </w:rPr>
            </w:pPr>
            <w:r>
              <w:rPr>
                <w:b w:val="0"/>
                <w:sz w:val="22"/>
              </w:rPr>
              <w:t>Pagsahang National High School</w:t>
            </w:r>
          </w:p>
        </w:tc>
      </w:tr>
      <w:tr w:rsidR="00223D4B" w:rsidRPr="00140492" w14:paraId="3EEE61B3" w14:textId="77777777" w:rsidTr="008F2D30">
        <w:tc>
          <w:tcPr>
            <w:tcW w:w="2394" w:type="dxa"/>
            <w:shd w:val="clear" w:color="auto" w:fill="auto"/>
          </w:tcPr>
          <w:p w14:paraId="1233108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4C0E6A41" w14:textId="77777777" w:rsidR="00223D4B" w:rsidRPr="00140492" w:rsidRDefault="00196E58" w:rsidP="00E96999">
            <w:pPr>
              <w:widowControl w:val="0"/>
              <w:overflowPunct w:val="0"/>
              <w:autoSpaceDE w:val="0"/>
              <w:autoSpaceDN w:val="0"/>
              <w:adjustRightInd w:val="0"/>
              <w:jc w:val="both"/>
              <w:rPr>
                <w:b w:val="0"/>
                <w:sz w:val="22"/>
              </w:rPr>
            </w:pPr>
            <w:r>
              <w:rPr>
                <w:b w:val="0"/>
                <w:sz w:val="22"/>
              </w:rPr>
              <w:t>June 2002</w:t>
            </w:r>
          </w:p>
        </w:tc>
        <w:tc>
          <w:tcPr>
            <w:tcW w:w="3943" w:type="dxa"/>
            <w:shd w:val="clear" w:color="auto" w:fill="auto"/>
          </w:tcPr>
          <w:p w14:paraId="600F1D92" w14:textId="77777777" w:rsidR="00223D4B" w:rsidRPr="00140492" w:rsidRDefault="00196E58" w:rsidP="00E96999">
            <w:pPr>
              <w:widowControl w:val="0"/>
              <w:overflowPunct w:val="0"/>
              <w:autoSpaceDE w:val="0"/>
              <w:autoSpaceDN w:val="0"/>
              <w:adjustRightInd w:val="0"/>
              <w:jc w:val="both"/>
              <w:rPr>
                <w:b w:val="0"/>
                <w:sz w:val="22"/>
              </w:rPr>
            </w:pPr>
            <w:r>
              <w:rPr>
                <w:b w:val="0"/>
                <w:sz w:val="22"/>
              </w:rPr>
              <w:t>Dapdap Elementary School</w:t>
            </w:r>
          </w:p>
        </w:tc>
      </w:tr>
    </w:tbl>
    <w:p w14:paraId="5A26ECF0" w14:textId="77777777" w:rsidR="00223D4B" w:rsidRPr="00140492" w:rsidRDefault="00223D4B" w:rsidP="00E96999">
      <w:pPr>
        <w:widowControl w:val="0"/>
        <w:overflowPunct w:val="0"/>
        <w:autoSpaceDE w:val="0"/>
        <w:autoSpaceDN w:val="0"/>
        <w:adjustRightInd w:val="0"/>
        <w:ind w:right="20"/>
        <w:jc w:val="both"/>
        <w:rPr>
          <w:b w:val="0"/>
          <w:sz w:val="22"/>
        </w:rPr>
      </w:pPr>
    </w:p>
    <w:p w14:paraId="225C9605" w14:textId="77777777" w:rsidR="00223D4B" w:rsidRPr="00140492" w:rsidRDefault="00223D4B" w:rsidP="00E96999">
      <w:pPr>
        <w:widowControl w:val="0"/>
        <w:overflowPunct w:val="0"/>
        <w:autoSpaceDE w:val="0"/>
        <w:autoSpaceDN w:val="0"/>
        <w:adjustRightInd w:val="0"/>
        <w:ind w:right="20"/>
        <w:jc w:val="both"/>
        <w:rPr>
          <w:b w:val="0"/>
          <w:sz w:val="22"/>
        </w:rPr>
      </w:pPr>
    </w:p>
    <w:p w14:paraId="54F407B2"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43D27056" w14:textId="77777777" w:rsidTr="008F2D30">
        <w:tc>
          <w:tcPr>
            <w:tcW w:w="1783" w:type="dxa"/>
            <w:shd w:val="clear" w:color="auto" w:fill="auto"/>
            <w:vAlign w:val="center"/>
          </w:tcPr>
          <w:p w14:paraId="30D81540"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CB40D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526636B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364D055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3416C36D" w14:textId="77777777" w:rsidTr="008F2D30">
        <w:tc>
          <w:tcPr>
            <w:tcW w:w="1783" w:type="dxa"/>
            <w:shd w:val="clear" w:color="auto" w:fill="auto"/>
          </w:tcPr>
          <w:p w14:paraId="7B2C60A4"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708465C4"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22410984" w14:textId="77777777" w:rsidR="00223D4B" w:rsidRPr="00140492" w:rsidRDefault="00223D4B" w:rsidP="00E96999">
            <w:pPr>
              <w:widowControl w:val="0"/>
              <w:overflowPunct w:val="0"/>
              <w:autoSpaceDE w:val="0"/>
              <w:autoSpaceDN w:val="0"/>
              <w:adjustRightInd w:val="0"/>
              <w:jc w:val="both"/>
              <w:rPr>
                <w:b w:val="0"/>
                <w:sz w:val="22"/>
              </w:rPr>
            </w:pPr>
          </w:p>
        </w:tc>
      </w:tr>
    </w:tbl>
    <w:p w14:paraId="68540875"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AD564DD" w14:textId="77777777" w:rsidR="00223D4B" w:rsidRPr="00140492" w:rsidRDefault="00223D4B" w:rsidP="00E96999">
      <w:pPr>
        <w:widowControl w:val="0"/>
        <w:overflowPunct w:val="0"/>
        <w:autoSpaceDE w:val="0"/>
        <w:autoSpaceDN w:val="0"/>
        <w:adjustRightInd w:val="0"/>
        <w:ind w:right="20"/>
        <w:jc w:val="both"/>
        <w:rPr>
          <w:sz w:val="22"/>
        </w:rPr>
      </w:pPr>
    </w:p>
    <w:p w14:paraId="678B75DB" w14:textId="77777777" w:rsidR="00223D4B" w:rsidRPr="00140492" w:rsidRDefault="00223D4B" w:rsidP="00E96999">
      <w:pPr>
        <w:widowControl w:val="0"/>
        <w:overflowPunct w:val="0"/>
        <w:autoSpaceDE w:val="0"/>
        <w:autoSpaceDN w:val="0"/>
        <w:adjustRightInd w:val="0"/>
        <w:ind w:right="20"/>
        <w:jc w:val="both"/>
        <w:rPr>
          <w:sz w:val="22"/>
        </w:rPr>
      </w:pPr>
    </w:p>
    <w:p w14:paraId="6C355143"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605554C" w14:textId="77777777" w:rsidTr="008F2D30">
        <w:tc>
          <w:tcPr>
            <w:tcW w:w="1788" w:type="dxa"/>
            <w:shd w:val="clear" w:color="auto" w:fill="auto"/>
            <w:vAlign w:val="center"/>
          </w:tcPr>
          <w:p w14:paraId="547B57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1AC93952"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34A8AD1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6B1AE569" w14:textId="77777777" w:rsidTr="008F2D30">
        <w:tc>
          <w:tcPr>
            <w:tcW w:w="1788" w:type="dxa"/>
            <w:shd w:val="clear" w:color="auto" w:fill="auto"/>
          </w:tcPr>
          <w:p w14:paraId="55A62DCF"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633838F0"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7EED27C0" w14:textId="77777777" w:rsidR="00223D4B" w:rsidRPr="00140492" w:rsidRDefault="00223D4B" w:rsidP="00E96999">
            <w:pPr>
              <w:widowControl w:val="0"/>
              <w:overflowPunct w:val="0"/>
              <w:autoSpaceDE w:val="0"/>
              <w:autoSpaceDN w:val="0"/>
              <w:adjustRightInd w:val="0"/>
              <w:jc w:val="both"/>
              <w:rPr>
                <w:b w:val="0"/>
                <w:sz w:val="22"/>
              </w:rPr>
            </w:pPr>
          </w:p>
        </w:tc>
      </w:tr>
    </w:tbl>
    <w:p w14:paraId="01DFE64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5930D3D" w14:textId="77777777" w:rsidR="00223D4B" w:rsidRPr="00140492" w:rsidRDefault="00223D4B" w:rsidP="00E96999">
      <w:pPr>
        <w:widowControl w:val="0"/>
        <w:overflowPunct w:val="0"/>
        <w:autoSpaceDE w:val="0"/>
        <w:autoSpaceDN w:val="0"/>
        <w:adjustRightInd w:val="0"/>
        <w:ind w:right="20"/>
        <w:jc w:val="both"/>
        <w:rPr>
          <w:sz w:val="22"/>
        </w:rPr>
      </w:pPr>
    </w:p>
    <w:p w14:paraId="756F9AE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74DB4A9E" w14:textId="77777777" w:rsidTr="008F2D30">
        <w:tc>
          <w:tcPr>
            <w:tcW w:w="2903" w:type="dxa"/>
            <w:shd w:val="clear" w:color="auto" w:fill="auto"/>
          </w:tcPr>
          <w:p w14:paraId="5596742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07F33B5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19372D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0D0C5F45" w14:textId="77777777" w:rsidTr="008F2D30">
        <w:tc>
          <w:tcPr>
            <w:tcW w:w="2903" w:type="dxa"/>
            <w:shd w:val="clear" w:color="auto" w:fill="auto"/>
          </w:tcPr>
          <w:p w14:paraId="1BCA8BC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4613F3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1C2E65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26BF07F6" w14:textId="77777777" w:rsidTr="008F2D30">
        <w:tc>
          <w:tcPr>
            <w:tcW w:w="2903" w:type="dxa"/>
            <w:shd w:val="clear" w:color="auto" w:fill="auto"/>
          </w:tcPr>
          <w:p w14:paraId="2EAF999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21A4AA59" w14:textId="77777777" w:rsidR="00223D4B" w:rsidRPr="00140492" w:rsidRDefault="00714F17" w:rsidP="00093E8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4527E66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18606F6E" w14:textId="77777777" w:rsidTr="008F2D30">
        <w:tc>
          <w:tcPr>
            <w:tcW w:w="2903" w:type="dxa"/>
            <w:shd w:val="clear" w:color="auto" w:fill="auto"/>
          </w:tcPr>
          <w:p w14:paraId="09A13C97"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099E26A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33CA3B1"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01814DAD" w14:textId="77777777" w:rsidTr="008F2D30">
        <w:tc>
          <w:tcPr>
            <w:tcW w:w="2903" w:type="dxa"/>
            <w:shd w:val="clear" w:color="auto" w:fill="auto"/>
          </w:tcPr>
          <w:p w14:paraId="469F964B" w14:textId="77777777" w:rsidR="00223D4B" w:rsidRDefault="00223D4B"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73559216"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4D243D7"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4879EC2B" w14:textId="77777777" w:rsidTr="008F2D30">
        <w:tc>
          <w:tcPr>
            <w:tcW w:w="2903" w:type="dxa"/>
            <w:shd w:val="clear" w:color="auto" w:fill="auto"/>
          </w:tcPr>
          <w:p w14:paraId="588D8CA9" w14:textId="77777777" w:rsidR="00223D4B" w:rsidRDefault="00223D4B" w:rsidP="00E96999">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495A0C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EA559FC" w14:textId="77777777" w:rsidR="00223D4B" w:rsidRDefault="00223D4B" w:rsidP="00E96999">
            <w:pPr>
              <w:widowControl w:val="0"/>
              <w:overflowPunct w:val="0"/>
              <w:autoSpaceDE w:val="0"/>
              <w:autoSpaceDN w:val="0"/>
              <w:adjustRightInd w:val="0"/>
              <w:ind w:right="20"/>
              <w:jc w:val="both"/>
              <w:rPr>
                <w:b w:val="0"/>
                <w:sz w:val="22"/>
              </w:rPr>
            </w:pPr>
            <w:r>
              <w:rPr>
                <w:b w:val="0"/>
                <w:sz w:val="22"/>
              </w:rPr>
              <w:t>June 2016</w:t>
            </w:r>
          </w:p>
        </w:tc>
      </w:tr>
      <w:tr w:rsidR="00223D4B" w:rsidRPr="00140492" w14:paraId="7C2332E4" w14:textId="77777777" w:rsidTr="008F2D30">
        <w:tc>
          <w:tcPr>
            <w:tcW w:w="2903" w:type="dxa"/>
            <w:shd w:val="clear" w:color="auto" w:fill="auto"/>
          </w:tcPr>
          <w:p w14:paraId="0865FC60" w14:textId="77777777" w:rsidR="00223D4B" w:rsidRDefault="00223D4B"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B8F9EAE"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5FC74EB4"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2016</w:t>
            </w:r>
          </w:p>
        </w:tc>
      </w:tr>
      <w:tr w:rsidR="00223D4B" w:rsidRPr="00140492" w14:paraId="30D5853B" w14:textId="77777777" w:rsidTr="008F2D30">
        <w:tc>
          <w:tcPr>
            <w:tcW w:w="2903" w:type="dxa"/>
            <w:shd w:val="clear" w:color="auto" w:fill="auto"/>
          </w:tcPr>
          <w:p w14:paraId="6D645D6C" w14:textId="77777777" w:rsidR="00223D4B" w:rsidRDefault="00093E89" w:rsidP="00E96999">
            <w:pPr>
              <w:widowControl w:val="0"/>
              <w:overflowPunct w:val="0"/>
              <w:autoSpaceDE w:val="0"/>
              <w:autoSpaceDN w:val="0"/>
              <w:adjustRightInd w:val="0"/>
              <w:ind w:right="20"/>
              <w:jc w:val="both"/>
              <w:rPr>
                <w:b w:val="0"/>
                <w:sz w:val="22"/>
              </w:rPr>
            </w:pPr>
            <w:r>
              <w:rPr>
                <w:b w:val="0"/>
                <w:sz w:val="22"/>
              </w:rPr>
              <w:t>AngularJS</w:t>
            </w:r>
          </w:p>
        </w:tc>
        <w:tc>
          <w:tcPr>
            <w:tcW w:w="2639" w:type="dxa"/>
            <w:shd w:val="clear" w:color="auto" w:fill="auto"/>
          </w:tcPr>
          <w:p w14:paraId="3E60D72B"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42B6BD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223D4B" w:rsidRPr="00140492" w14:paraId="2FBF4983" w14:textId="77777777" w:rsidTr="008F2D30">
        <w:tc>
          <w:tcPr>
            <w:tcW w:w="2903" w:type="dxa"/>
            <w:shd w:val="clear" w:color="auto" w:fill="auto"/>
          </w:tcPr>
          <w:p w14:paraId="0A64E5A7" w14:textId="77777777" w:rsidR="00223D4B" w:rsidRDefault="00093E89" w:rsidP="00E96999">
            <w:pPr>
              <w:widowControl w:val="0"/>
              <w:overflowPunct w:val="0"/>
              <w:autoSpaceDE w:val="0"/>
              <w:autoSpaceDN w:val="0"/>
              <w:adjustRightInd w:val="0"/>
              <w:ind w:right="20"/>
              <w:jc w:val="both"/>
              <w:rPr>
                <w:b w:val="0"/>
                <w:sz w:val="22"/>
              </w:rPr>
            </w:pPr>
            <w:r>
              <w:rPr>
                <w:b w:val="0"/>
                <w:sz w:val="22"/>
              </w:rPr>
              <w:t>NodeJS</w:t>
            </w:r>
          </w:p>
        </w:tc>
        <w:tc>
          <w:tcPr>
            <w:tcW w:w="2639" w:type="dxa"/>
            <w:shd w:val="clear" w:color="auto" w:fill="auto"/>
          </w:tcPr>
          <w:p w14:paraId="5BCAFA81" w14:textId="77777777" w:rsidR="00223D4B" w:rsidRPr="00140492"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14F9019B" w14:textId="77777777" w:rsidR="00223D4B" w:rsidRDefault="00223D4B" w:rsidP="00E96999">
            <w:pPr>
              <w:widowControl w:val="0"/>
              <w:overflowPunct w:val="0"/>
              <w:autoSpaceDE w:val="0"/>
              <w:autoSpaceDN w:val="0"/>
              <w:adjustRightInd w:val="0"/>
              <w:ind w:right="20"/>
              <w:jc w:val="both"/>
              <w:rPr>
                <w:b w:val="0"/>
                <w:sz w:val="22"/>
              </w:rPr>
            </w:pPr>
            <w:r>
              <w:rPr>
                <w:b w:val="0"/>
                <w:sz w:val="22"/>
              </w:rPr>
              <w:t>May 2017</w:t>
            </w:r>
          </w:p>
        </w:tc>
      </w:tr>
      <w:tr w:rsidR="00093E89" w:rsidRPr="00140492" w14:paraId="3788EE99" w14:textId="77777777" w:rsidTr="008F2D30">
        <w:tc>
          <w:tcPr>
            <w:tcW w:w="2903" w:type="dxa"/>
            <w:shd w:val="clear" w:color="auto" w:fill="auto"/>
          </w:tcPr>
          <w:p w14:paraId="5873F4E4" w14:textId="77777777" w:rsidR="00093E89" w:rsidRDefault="00093E89" w:rsidP="00E96999">
            <w:pPr>
              <w:widowControl w:val="0"/>
              <w:overflowPunct w:val="0"/>
              <w:autoSpaceDE w:val="0"/>
              <w:autoSpaceDN w:val="0"/>
              <w:adjustRightInd w:val="0"/>
              <w:ind w:right="20"/>
              <w:jc w:val="both"/>
              <w:rPr>
                <w:b w:val="0"/>
                <w:sz w:val="22"/>
              </w:rPr>
            </w:pPr>
            <w:r>
              <w:rPr>
                <w:b w:val="0"/>
                <w:sz w:val="22"/>
              </w:rPr>
              <w:t>Kali Linux</w:t>
            </w:r>
          </w:p>
        </w:tc>
        <w:tc>
          <w:tcPr>
            <w:tcW w:w="2639" w:type="dxa"/>
            <w:shd w:val="clear" w:color="auto" w:fill="auto"/>
          </w:tcPr>
          <w:p w14:paraId="7386A18C"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EF06615"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r w:rsidR="00093E89" w:rsidRPr="00140492" w14:paraId="1BC8F9A5" w14:textId="77777777" w:rsidTr="008F2D30">
        <w:tc>
          <w:tcPr>
            <w:tcW w:w="2903" w:type="dxa"/>
            <w:shd w:val="clear" w:color="auto" w:fill="auto"/>
          </w:tcPr>
          <w:p w14:paraId="1B363B8D" w14:textId="77777777" w:rsidR="00093E89" w:rsidRDefault="00093E89" w:rsidP="00E96999">
            <w:pPr>
              <w:widowControl w:val="0"/>
              <w:overflowPunct w:val="0"/>
              <w:autoSpaceDE w:val="0"/>
              <w:autoSpaceDN w:val="0"/>
              <w:adjustRightInd w:val="0"/>
              <w:ind w:right="20"/>
              <w:jc w:val="both"/>
              <w:rPr>
                <w:b w:val="0"/>
                <w:sz w:val="22"/>
              </w:rPr>
            </w:pPr>
            <w:r>
              <w:rPr>
                <w:b w:val="0"/>
                <w:sz w:val="22"/>
              </w:rPr>
              <w:t>PenTesting</w:t>
            </w:r>
          </w:p>
        </w:tc>
        <w:tc>
          <w:tcPr>
            <w:tcW w:w="2639" w:type="dxa"/>
            <w:shd w:val="clear" w:color="auto" w:fill="auto"/>
          </w:tcPr>
          <w:p w14:paraId="0A974D25" w14:textId="77777777" w:rsidR="00093E89" w:rsidRDefault="00714F17"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69772B67" w14:textId="77777777" w:rsidR="00093E89" w:rsidRDefault="00093E89" w:rsidP="00E96999">
            <w:pPr>
              <w:widowControl w:val="0"/>
              <w:overflowPunct w:val="0"/>
              <w:autoSpaceDE w:val="0"/>
              <w:autoSpaceDN w:val="0"/>
              <w:adjustRightInd w:val="0"/>
              <w:ind w:right="20"/>
              <w:jc w:val="both"/>
              <w:rPr>
                <w:b w:val="0"/>
                <w:sz w:val="22"/>
              </w:rPr>
            </w:pPr>
            <w:r>
              <w:rPr>
                <w:b w:val="0"/>
                <w:sz w:val="22"/>
              </w:rPr>
              <w:t>March 2017</w:t>
            </w:r>
          </w:p>
        </w:tc>
      </w:tr>
    </w:tbl>
    <w:p w14:paraId="081DDFA6" w14:textId="77777777" w:rsidR="00223D4B" w:rsidRPr="00140492" w:rsidRDefault="00223D4B" w:rsidP="00E96999">
      <w:pPr>
        <w:widowControl w:val="0"/>
        <w:overflowPunct w:val="0"/>
        <w:autoSpaceDE w:val="0"/>
        <w:autoSpaceDN w:val="0"/>
        <w:adjustRightInd w:val="0"/>
        <w:ind w:right="20"/>
        <w:jc w:val="both"/>
        <w:rPr>
          <w:b w:val="0"/>
          <w:sz w:val="22"/>
        </w:rPr>
      </w:pPr>
    </w:p>
    <w:p w14:paraId="7D199953" w14:textId="77777777" w:rsidR="00223D4B" w:rsidRPr="00140492" w:rsidRDefault="00223D4B" w:rsidP="00E96999">
      <w:pPr>
        <w:widowControl w:val="0"/>
        <w:overflowPunct w:val="0"/>
        <w:autoSpaceDE w:val="0"/>
        <w:autoSpaceDN w:val="0"/>
        <w:adjustRightInd w:val="0"/>
        <w:ind w:right="20"/>
        <w:jc w:val="both"/>
        <w:rPr>
          <w:b w:val="0"/>
          <w:sz w:val="22"/>
        </w:rPr>
      </w:pPr>
    </w:p>
    <w:p w14:paraId="5A1C03EE"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6C3F7AAC" w14:textId="77777777" w:rsidTr="008F2D30">
        <w:tc>
          <w:tcPr>
            <w:tcW w:w="1710" w:type="dxa"/>
            <w:shd w:val="clear" w:color="auto" w:fill="auto"/>
          </w:tcPr>
          <w:p w14:paraId="7FCFA82F"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C741466"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D449B58" w14:textId="77777777" w:rsidTr="008F2D30">
        <w:tc>
          <w:tcPr>
            <w:tcW w:w="1710" w:type="dxa"/>
            <w:shd w:val="clear" w:color="auto" w:fill="auto"/>
          </w:tcPr>
          <w:p w14:paraId="5A520EB8"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2017</w:t>
            </w:r>
          </w:p>
        </w:tc>
        <w:tc>
          <w:tcPr>
            <w:tcW w:w="6599" w:type="dxa"/>
            <w:shd w:val="clear" w:color="auto" w:fill="auto"/>
          </w:tcPr>
          <w:p w14:paraId="190B9AF6"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FEU Tech Summit 2017</w:t>
            </w:r>
          </w:p>
        </w:tc>
      </w:tr>
      <w:tr w:rsidR="00093E89" w:rsidRPr="00140492" w14:paraId="2D41DC12" w14:textId="77777777" w:rsidTr="008F2D30">
        <w:tc>
          <w:tcPr>
            <w:tcW w:w="1710" w:type="dxa"/>
            <w:shd w:val="clear" w:color="auto" w:fill="auto"/>
          </w:tcPr>
          <w:p w14:paraId="7C085FD9" w14:textId="77777777" w:rsidR="00093E89" w:rsidRDefault="00093E89" w:rsidP="00E96999">
            <w:pPr>
              <w:widowControl w:val="0"/>
              <w:overflowPunct w:val="0"/>
              <w:autoSpaceDE w:val="0"/>
              <w:autoSpaceDN w:val="0"/>
              <w:adjustRightInd w:val="0"/>
              <w:ind w:right="20"/>
              <w:jc w:val="both"/>
              <w:rPr>
                <w:b w:val="0"/>
                <w:sz w:val="22"/>
              </w:rPr>
            </w:pPr>
            <w:r>
              <w:rPr>
                <w:b w:val="0"/>
                <w:sz w:val="22"/>
              </w:rPr>
              <w:t>August 2016</w:t>
            </w:r>
          </w:p>
        </w:tc>
        <w:tc>
          <w:tcPr>
            <w:tcW w:w="6599" w:type="dxa"/>
            <w:shd w:val="clear" w:color="auto" w:fill="auto"/>
          </w:tcPr>
          <w:p w14:paraId="685202CA" w14:textId="77777777" w:rsidR="00093E89" w:rsidRDefault="00093E89" w:rsidP="00E96999">
            <w:pPr>
              <w:widowControl w:val="0"/>
              <w:overflowPunct w:val="0"/>
              <w:autoSpaceDE w:val="0"/>
              <w:autoSpaceDN w:val="0"/>
              <w:adjustRightInd w:val="0"/>
              <w:ind w:right="20"/>
              <w:jc w:val="both"/>
              <w:rPr>
                <w:b w:val="0"/>
                <w:sz w:val="22"/>
              </w:rPr>
            </w:pPr>
            <w:r>
              <w:rPr>
                <w:b w:val="0"/>
                <w:sz w:val="22"/>
              </w:rPr>
              <w:t>Programmers, Developers Meetup</w:t>
            </w:r>
          </w:p>
        </w:tc>
      </w:tr>
    </w:tbl>
    <w:p w14:paraId="52A46C77"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08E1E77A" w14:textId="77777777" w:rsidR="000A3CDE" w:rsidRDefault="000A3CDE" w:rsidP="00E96999">
      <w:pPr>
        <w:widowControl w:val="0"/>
        <w:overflowPunct w:val="0"/>
        <w:autoSpaceDE w:val="0"/>
        <w:autoSpaceDN w:val="0"/>
        <w:adjustRightInd w:val="0"/>
        <w:ind w:right="20"/>
        <w:jc w:val="both"/>
        <w:rPr>
          <w:b w:val="0"/>
          <w:sz w:val="22"/>
        </w:rPr>
      </w:pPr>
    </w:p>
    <w:p w14:paraId="5D79E96B" w14:textId="77777777" w:rsidR="000A3CDE" w:rsidRDefault="000A3CDE" w:rsidP="00E96999">
      <w:pPr>
        <w:widowControl w:val="0"/>
        <w:overflowPunct w:val="0"/>
        <w:autoSpaceDE w:val="0"/>
        <w:autoSpaceDN w:val="0"/>
        <w:adjustRightInd w:val="0"/>
        <w:ind w:right="20"/>
        <w:jc w:val="both"/>
        <w:rPr>
          <w:b w:val="0"/>
          <w:sz w:val="22"/>
        </w:rPr>
      </w:pPr>
    </w:p>
    <w:p w14:paraId="28FC8D42" w14:textId="77777777" w:rsidR="000A3CDE" w:rsidRDefault="000A3CDE" w:rsidP="00E96999">
      <w:pPr>
        <w:widowControl w:val="0"/>
        <w:overflowPunct w:val="0"/>
        <w:autoSpaceDE w:val="0"/>
        <w:autoSpaceDN w:val="0"/>
        <w:adjustRightInd w:val="0"/>
        <w:ind w:right="20"/>
        <w:jc w:val="both"/>
        <w:rPr>
          <w:b w:val="0"/>
          <w:sz w:val="22"/>
        </w:rPr>
      </w:pPr>
    </w:p>
    <w:p w14:paraId="7BC3D937" w14:textId="77777777" w:rsidR="000A3CDE" w:rsidRDefault="000A3CDE" w:rsidP="00E96999">
      <w:pPr>
        <w:widowControl w:val="0"/>
        <w:overflowPunct w:val="0"/>
        <w:autoSpaceDE w:val="0"/>
        <w:autoSpaceDN w:val="0"/>
        <w:adjustRightInd w:val="0"/>
        <w:ind w:right="20"/>
        <w:jc w:val="both"/>
        <w:rPr>
          <w:b w:val="0"/>
          <w:sz w:val="22"/>
        </w:rPr>
      </w:pPr>
    </w:p>
    <w:p w14:paraId="237114AF" w14:textId="77777777" w:rsidR="00714F17" w:rsidRPr="00140492" w:rsidRDefault="00714F17" w:rsidP="00714F17">
      <w:pPr>
        <w:rPr>
          <w:b w:val="0"/>
          <w:bCs/>
          <w:sz w:val="18"/>
          <w:szCs w:val="24"/>
        </w:rPr>
      </w:pPr>
      <w:r w:rsidRPr="00140492">
        <w:rPr>
          <w:b w:val="0"/>
          <w:bCs/>
          <w:sz w:val="18"/>
          <w:szCs w:val="24"/>
        </w:rPr>
        <w:lastRenderedPageBreak/>
        <w:t>Curriculum Vitae of</w:t>
      </w:r>
    </w:p>
    <w:p w14:paraId="4433413C" w14:textId="77777777" w:rsidR="00714F17" w:rsidRPr="00345573" w:rsidRDefault="00714F17" w:rsidP="00714F17">
      <w:pPr>
        <w:rPr>
          <w:b w:val="0"/>
          <w:sz w:val="32"/>
        </w:rPr>
      </w:pPr>
      <w:r>
        <w:rPr>
          <w:b w:val="0"/>
          <w:sz w:val="32"/>
        </w:rPr>
        <w:t>ADRIAN C. IBON</w:t>
      </w:r>
    </w:p>
    <w:p w14:paraId="7D5A7575" w14:textId="77777777" w:rsidR="00714F17" w:rsidRPr="00140492" w:rsidRDefault="00714F17" w:rsidP="00714F17">
      <w:pPr>
        <w:widowControl w:val="0"/>
        <w:overflowPunct w:val="0"/>
        <w:autoSpaceDE w:val="0"/>
        <w:autoSpaceDN w:val="0"/>
        <w:adjustRightInd w:val="0"/>
        <w:rPr>
          <w:sz w:val="22"/>
        </w:rPr>
      </w:pPr>
      <w:r>
        <w:rPr>
          <w:sz w:val="22"/>
        </w:rPr>
        <w:t>Waterhole A Unit 1 Barangay Commonwealth, Quezon City</w:t>
      </w:r>
    </w:p>
    <w:p w14:paraId="12590178" w14:textId="77777777" w:rsidR="00714F17" w:rsidRPr="00140492" w:rsidRDefault="00714F17" w:rsidP="00714F17">
      <w:pPr>
        <w:widowControl w:val="0"/>
        <w:overflowPunct w:val="0"/>
        <w:autoSpaceDE w:val="0"/>
        <w:autoSpaceDN w:val="0"/>
        <w:adjustRightInd w:val="0"/>
        <w:rPr>
          <w:sz w:val="22"/>
        </w:rPr>
      </w:pPr>
      <w:r>
        <w:rPr>
          <w:sz w:val="22"/>
        </w:rPr>
        <w:t>adrianian38@gmail.com</w:t>
      </w:r>
    </w:p>
    <w:p w14:paraId="7B9A04B9" w14:textId="77777777" w:rsidR="00714F17" w:rsidRPr="00140492" w:rsidRDefault="00714F17" w:rsidP="00714F17">
      <w:pPr>
        <w:widowControl w:val="0"/>
        <w:overflowPunct w:val="0"/>
        <w:autoSpaceDE w:val="0"/>
        <w:autoSpaceDN w:val="0"/>
        <w:adjustRightInd w:val="0"/>
        <w:rPr>
          <w:sz w:val="22"/>
        </w:rPr>
      </w:pPr>
      <w:r>
        <w:rPr>
          <w:sz w:val="22"/>
        </w:rPr>
        <w:t>09754174658</w:t>
      </w:r>
    </w:p>
    <w:p w14:paraId="5EB42CE2" w14:textId="77777777" w:rsidR="00714F17" w:rsidRPr="00140492" w:rsidRDefault="00714F17" w:rsidP="00714F17">
      <w:pPr>
        <w:widowControl w:val="0"/>
        <w:overflowPunct w:val="0"/>
        <w:autoSpaceDE w:val="0"/>
        <w:autoSpaceDN w:val="0"/>
        <w:adjustRightInd w:val="0"/>
        <w:jc w:val="both"/>
        <w:rPr>
          <w:sz w:val="22"/>
        </w:rPr>
      </w:pPr>
    </w:p>
    <w:p w14:paraId="412AC7B9" w14:textId="77777777" w:rsidR="00714F17" w:rsidRPr="00140492" w:rsidRDefault="00714F17" w:rsidP="00714F17">
      <w:pPr>
        <w:widowControl w:val="0"/>
        <w:overflowPunct w:val="0"/>
        <w:autoSpaceDE w:val="0"/>
        <w:autoSpaceDN w:val="0"/>
        <w:adjustRightInd w:val="0"/>
        <w:jc w:val="both"/>
        <w:rPr>
          <w:sz w:val="22"/>
        </w:rPr>
      </w:pPr>
    </w:p>
    <w:p w14:paraId="213CD415" w14:textId="77777777" w:rsidR="00714F17" w:rsidRPr="00140492" w:rsidRDefault="00714F17" w:rsidP="00714F17">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714F17" w:rsidRPr="00140492" w14:paraId="364C867E" w14:textId="77777777" w:rsidTr="00474E5D">
        <w:tc>
          <w:tcPr>
            <w:tcW w:w="2394" w:type="dxa"/>
            <w:shd w:val="clear" w:color="auto" w:fill="auto"/>
          </w:tcPr>
          <w:p w14:paraId="35A0F53C"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7AECBCD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71546D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school/ Institution</w:t>
            </w:r>
          </w:p>
        </w:tc>
      </w:tr>
      <w:tr w:rsidR="00714F17" w:rsidRPr="00140492" w14:paraId="3535FE3B" w14:textId="77777777" w:rsidTr="00474E5D">
        <w:tc>
          <w:tcPr>
            <w:tcW w:w="2394" w:type="dxa"/>
            <w:shd w:val="clear" w:color="auto" w:fill="auto"/>
          </w:tcPr>
          <w:p w14:paraId="30D0736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47E90CC4"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529B91D2" w14:textId="77777777" w:rsidR="00714F17" w:rsidRPr="00140492" w:rsidRDefault="00714F17" w:rsidP="00474E5D">
            <w:pPr>
              <w:widowControl w:val="0"/>
              <w:overflowPunct w:val="0"/>
              <w:autoSpaceDE w:val="0"/>
              <w:autoSpaceDN w:val="0"/>
              <w:adjustRightInd w:val="0"/>
              <w:jc w:val="both"/>
              <w:rPr>
                <w:b w:val="0"/>
                <w:sz w:val="22"/>
              </w:rPr>
            </w:pPr>
            <w:r>
              <w:rPr>
                <w:b w:val="0"/>
                <w:sz w:val="22"/>
              </w:rPr>
              <w:t>STI College Fairview</w:t>
            </w:r>
          </w:p>
        </w:tc>
      </w:tr>
      <w:tr w:rsidR="00714F17" w:rsidRPr="00140492" w14:paraId="0828A716" w14:textId="77777777" w:rsidTr="00474E5D">
        <w:tc>
          <w:tcPr>
            <w:tcW w:w="2394" w:type="dxa"/>
            <w:shd w:val="clear" w:color="auto" w:fill="auto"/>
          </w:tcPr>
          <w:p w14:paraId="7366E836"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4DE74418" w14:textId="77777777" w:rsidR="00714F17" w:rsidRPr="00140492" w:rsidRDefault="00714F17" w:rsidP="00474E5D">
            <w:pPr>
              <w:widowControl w:val="0"/>
              <w:overflowPunct w:val="0"/>
              <w:autoSpaceDE w:val="0"/>
              <w:autoSpaceDN w:val="0"/>
              <w:adjustRightInd w:val="0"/>
              <w:jc w:val="both"/>
              <w:rPr>
                <w:b w:val="0"/>
                <w:sz w:val="22"/>
              </w:rPr>
            </w:pPr>
          </w:p>
        </w:tc>
        <w:tc>
          <w:tcPr>
            <w:tcW w:w="3943" w:type="dxa"/>
            <w:shd w:val="clear" w:color="auto" w:fill="auto"/>
          </w:tcPr>
          <w:p w14:paraId="3C2C3CE3" w14:textId="77777777" w:rsidR="00714F17" w:rsidRPr="00140492" w:rsidRDefault="00714F17" w:rsidP="00474E5D">
            <w:pPr>
              <w:widowControl w:val="0"/>
              <w:overflowPunct w:val="0"/>
              <w:autoSpaceDE w:val="0"/>
              <w:autoSpaceDN w:val="0"/>
              <w:adjustRightInd w:val="0"/>
              <w:jc w:val="both"/>
              <w:rPr>
                <w:b w:val="0"/>
                <w:sz w:val="22"/>
              </w:rPr>
            </w:pPr>
          </w:p>
        </w:tc>
      </w:tr>
      <w:tr w:rsidR="00714F17" w:rsidRPr="00140492" w14:paraId="49C88D83" w14:textId="77777777" w:rsidTr="00474E5D">
        <w:tc>
          <w:tcPr>
            <w:tcW w:w="2394" w:type="dxa"/>
            <w:shd w:val="clear" w:color="auto" w:fill="auto"/>
          </w:tcPr>
          <w:p w14:paraId="1A9EA99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53DC10D1"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3C7E0668" w14:textId="77777777" w:rsidR="00714F17" w:rsidRPr="00140492" w:rsidRDefault="00714F17" w:rsidP="00474E5D">
            <w:pPr>
              <w:widowControl w:val="0"/>
              <w:overflowPunct w:val="0"/>
              <w:autoSpaceDE w:val="0"/>
              <w:autoSpaceDN w:val="0"/>
              <w:adjustRightInd w:val="0"/>
              <w:jc w:val="both"/>
              <w:rPr>
                <w:b w:val="0"/>
                <w:sz w:val="22"/>
              </w:rPr>
            </w:pPr>
            <w:r>
              <w:rPr>
                <w:b w:val="0"/>
                <w:sz w:val="22"/>
              </w:rPr>
              <w:t>Kalayaan National High School</w:t>
            </w:r>
          </w:p>
        </w:tc>
      </w:tr>
      <w:tr w:rsidR="00714F17" w:rsidRPr="00140492" w14:paraId="6ED3163F" w14:textId="77777777" w:rsidTr="00474E5D">
        <w:tc>
          <w:tcPr>
            <w:tcW w:w="2394" w:type="dxa"/>
            <w:shd w:val="clear" w:color="auto" w:fill="auto"/>
          </w:tcPr>
          <w:p w14:paraId="2DE9AA3D"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7834C338" w14:textId="77777777" w:rsidR="00714F17" w:rsidRPr="00140492" w:rsidRDefault="00714F17" w:rsidP="00474E5D">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1B322C1D" w14:textId="77777777" w:rsidR="00714F17" w:rsidRPr="00140492" w:rsidRDefault="00714F17" w:rsidP="00474E5D">
            <w:pPr>
              <w:widowControl w:val="0"/>
              <w:overflowPunct w:val="0"/>
              <w:autoSpaceDE w:val="0"/>
              <w:autoSpaceDN w:val="0"/>
              <w:adjustRightInd w:val="0"/>
              <w:jc w:val="both"/>
              <w:rPr>
                <w:b w:val="0"/>
                <w:sz w:val="22"/>
              </w:rPr>
            </w:pPr>
            <w:r>
              <w:rPr>
                <w:b w:val="0"/>
                <w:sz w:val="22"/>
              </w:rPr>
              <w:t>North Fairview Elementary School</w:t>
            </w:r>
          </w:p>
        </w:tc>
      </w:tr>
    </w:tbl>
    <w:p w14:paraId="33095431" w14:textId="77777777" w:rsidR="00714F17" w:rsidRPr="00140492" w:rsidRDefault="00714F17" w:rsidP="00714F17">
      <w:pPr>
        <w:widowControl w:val="0"/>
        <w:overflowPunct w:val="0"/>
        <w:autoSpaceDE w:val="0"/>
        <w:autoSpaceDN w:val="0"/>
        <w:adjustRightInd w:val="0"/>
        <w:ind w:right="20"/>
        <w:jc w:val="both"/>
        <w:rPr>
          <w:b w:val="0"/>
          <w:sz w:val="22"/>
        </w:rPr>
      </w:pPr>
    </w:p>
    <w:p w14:paraId="07EFA576" w14:textId="77777777" w:rsidR="00714F17" w:rsidRPr="00140492" w:rsidRDefault="00714F17" w:rsidP="00714F17">
      <w:pPr>
        <w:widowControl w:val="0"/>
        <w:overflowPunct w:val="0"/>
        <w:autoSpaceDE w:val="0"/>
        <w:autoSpaceDN w:val="0"/>
        <w:adjustRightInd w:val="0"/>
        <w:ind w:right="20"/>
        <w:jc w:val="both"/>
        <w:rPr>
          <w:b w:val="0"/>
          <w:sz w:val="22"/>
        </w:rPr>
      </w:pPr>
    </w:p>
    <w:p w14:paraId="0FAB4230"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714F17" w:rsidRPr="00140492" w14:paraId="6A82E3E5" w14:textId="77777777" w:rsidTr="00474E5D">
        <w:tc>
          <w:tcPr>
            <w:tcW w:w="1783" w:type="dxa"/>
            <w:shd w:val="clear" w:color="auto" w:fill="auto"/>
            <w:vAlign w:val="center"/>
          </w:tcPr>
          <w:p w14:paraId="3816E64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618C3C01"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 xml:space="preserve">Nature of Experience/ </w:t>
            </w:r>
          </w:p>
          <w:p w14:paraId="5BE6DDE2"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42DB1A0B"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and Address of Company or Organization</w:t>
            </w:r>
          </w:p>
        </w:tc>
      </w:tr>
      <w:tr w:rsidR="00714F17" w:rsidRPr="00140492" w14:paraId="296C5DC7" w14:textId="77777777" w:rsidTr="00474E5D">
        <w:tc>
          <w:tcPr>
            <w:tcW w:w="1783" w:type="dxa"/>
            <w:shd w:val="clear" w:color="auto" w:fill="auto"/>
          </w:tcPr>
          <w:p w14:paraId="3A6DC878" w14:textId="77777777" w:rsidR="00714F17" w:rsidRPr="00140492" w:rsidRDefault="00714F17" w:rsidP="00474E5D">
            <w:pPr>
              <w:widowControl w:val="0"/>
              <w:overflowPunct w:val="0"/>
              <w:autoSpaceDE w:val="0"/>
              <w:autoSpaceDN w:val="0"/>
              <w:adjustRightInd w:val="0"/>
              <w:jc w:val="both"/>
              <w:rPr>
                <w:b w:val="0"/>
                <w:sz w:val="22"/>
              </w:rPr>
            </w:pPr>
          </w:p>
        </w:tc>
        <w:tc>
          <w:tcPr>
            <w:tcW w:w="3152" w:type="dxa"/>
            <w:shd w:val="clear" w:color="auto" w:fill="auto"/>
          </w:tcPr>
          <w:p w14:paraId="20B07C3C" w14:textId="77777777" w:rsidR="00714F17" w:rsidRPr="00140492" w:rsidRDefault="00714F17" w:rsidP="00474E5D">
            <w:pPr>
              <w:widowControl w:val="0"/>
              <w:overflowPunct w:val="0"/>
              <w:autoSpaceDE w:val="0"/>
              <w:autoSpaceDN w:val="0"/>
              <w:adjustRightInd w:val="0"/>
              <w:jc w:val="both"/>
              <w:rPr>
                <w:b w:val="0"/>
                <w:sz w:val="22"/>
              </w:rPr>
            </w:pPr>
          </w:p>
        </w:tc>
        <w:tc>
          <w:tcPr>
            <w:tcW w:w="3374" w:type="dxa"/>
            <w:shd w:val="clear" w:color="auto" w:fill="auto"/>
          </w:tcPr>
          <w:p w14:paraId="2D9ADF11" w14:textId="77777777" w:rsidR="00714F17" w:rsidRPr="00140492" w:rsidRDefault="00714F17" w:rsidP="00474E5D">
            <w:pPr>
              <w:widowControl w:val="0"/>
              <w:overflowPunct w:val="0"/>
              <w:autoSpaceDE w:val="0"/>
              <w:autoSpaceDN w:val="0"/>
              <w:adjustRightInd w:val="0"/>
              <w:jc w:val="both"/>
              <w:rPr>
                <w:b w:val="0"/>
                <w:sz w:val="22"/>
              </w:rPr>
            </w:pPr>
          </w:p>
        </w:tc>
      </w:tr>
    </w:tbl>
    <w:p w14:paraId="3D56638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634E96A" w14:textId="77777777" w:rsidR="00714F17" w:rsidRPr="00140492" w:rsidRDefault="00714F17" w:rsidP="00714F17">
      <w:pPr>
        <w:widowControl w:val="0"/>
        <w:overflowPunct w:val="0"/>
        <w:autoSpaceDE w:val="0"/>
        <w:autoSpaceDN w:val="0"/>
        <w:adjustRightInd w:val="0"/>
        <w:ind w:right="20"/>
        <w:jc w:val="both"/>
        <w:rPr>
          <w:sz w:val="22"/>
        </w:rPr>
      </w:pPr>
    </w:p>
    <w:p w14:paraId="26EB6A44" w14:textId="77777777" w:rsidR="00714F17" w:rsidRPr="00140492" w:rsidRDefault="00714F17" w:rsidP="00714F17">
      <w:pPr>
        <w:widowControl w:val="0"/>
        <w:overflowPunct w:val="0"/>
        <w:autoSpaceDE w:val="0"/>
        <w:autoSpaceDN w:val="0"/>
        <w:adjustRightInd w:val="0"/>
        <w:ind w:right="20"/>
        <w:jc w:val="both"/>
        <w:rPr>
          <w:sz w:val="22"/>
        </w:rPr>
      </w:pPr>
    </w:p>
    <w:p w14:paraId="3058759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714F17" w:rsidRPr="00140492" w14:paraId="2BC98A6B" w14:textId="77777777" w:rsidTr="00474E5D">
        <w:tc>
          <w:tcPr>
            <w:tcW w:w="1788" w:type="dxa"/>
            <w:shd w:val="clear" w:color="auto" w:fill="auto"/>
            <w:vAlign w:val="center"/>
          </w:tcPr>
          <w:p w14:paraId="4CA4E9BE"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6DA7F277"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5F0DB444" w14:textId="77777777" w:rsidR="00714F17" w:rsidRPr="00140492" w:rsidRDefault="00714F17" w:rsidP="00474E5D">
            <w:pPr>
              <w:widowControl w:val="0"/>
              <w:overflowPunct w:val="0"/>
              <w:autoSpaceDE w:val="0"/>
              <w:autoSpaceDN w:val="0"/>
              <w:adjustRightInd w:val="0"/>
              <w:jc w:val="both"/>
              <w:rPr>
                <w:b w:val="0"/>
                <w:sz w:val="22"/>
              </w:rPr>
            </w:pPr>
            <w:r w:rsidRPr="00140492">
              <w:rPr>
                <w:b w:val="0"/>
                <w:sz w:val="22"/>
              </w:rPr>
              <w:t>Position</w:t>
            </w:r>
          </w:p>
        </w:tc>
      </w:tr>
      <w:tr w:rsidR="00714F17" w:rsidRPr="00140492" w14:paraId="2BDD5051" w14:textId="77777777" w:rsidTr="00474E5D">
        <w:tc>
          <w:tcPr>
            <w:tcW w:w="1788" w:type="dxa"/>
            <w:shd w:val="clear" w:color="auto" w:fill="auto"/>
          </w:tcPr>
          <w:p w14:paraId="6DCFEC0E" w14:textId="77777777" w:rsidR="00714F17" w:rsidRPr="00140492" w:rsidRDefault="00714F17" w:rsidP="00474E5D">
            <w:pPr>
              <w:widowControl w:val="0"/>
              <w:overflowPunct w:val="0"/>
              <w:autoSpaceDE w:val="0"/>
              <w:autoSpaceDN w:val="0"/>
              <w:adjustRightInd w:val="0"/>
              <w:jc w:val="both"/>
              <w:rPr>
                <w:b w:val="0"/>
                <w:sz w:val="22"/>
              </w:rPr>
            </w:pPr>
          </w:p>
        </w:tc>
        <w:tc>
          <w:tcPr>
            <w:tcW w:w="3163" w:type="dxa"/>
            <w:shd w:val="clear" w:color="auto" w:fill="auto"/>
          </w:tcPr>
          <w:p w14:paraId="5C9FD656" w14:textId="77777777" w:rsidR="00714F17" w:rsidRPr="00140492" w:rsidRDefault="00714F17" w:rsidP="00474E5D">
            <w:pPr>
              <w:widowControl w:val="0"/>
              <w:overflowPunct w:val="0"/>
              <w:autoSpaceDE w:val="0"/>
              <w:autoSpaceDN w:val="0"/>
              <w:adjustRightInd w:val="0"/>
              <w:jc w:val="both"/>
              <w:rPr>
                <w:b w:val="0"/>
                <w:sz w:val="22"/>
              </w:rPr>
            </w:pPr>
          </w:p>
        </w:tc>
        <w:tc>
          <w:tcPr>
            <w:tcW w:w="3358" w:type="dxa"/>
            <w:shd w:val="clear" w:color="auto" w:fill="auto"/>
          </w:tcPr>
          <w:p w14:paraId="7AEE87D1" w14:textId="77777777" w:rsidR="00714F17" w:rsidRPr="00140492" w:rsidRDefault="00714F17" w:rsidP="00474E5D">
            <w:pPr>
              <w:widowControl w:val="0"/>
              <w:overflowPunct w:val="0"/>
              <w:autoSpaceDE w:val="0"/>
              <w:autoSpaceDN w:val="0"/>
              <w:adjustRightInd w:val="0"/>
              <w:jc w:val="both"/>
              <w:rPr>
                <w:b w:val="0"/>
                <w:sz w:val="22"/>
              </w:rPr>
            </w:pPr>
          </w:p>
        </w:tc>
      </w:tr>
    </w:tbl>
    <w:p w14:paraId="645F02C6"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2BFA4D7B" w14:textId="77777777" w:rsidR="00714F17" w:rsidRPr="00140492" w:rsidRDefault="00714F17" w:rsidP="00714F17">
      <w:pPr>
        <w:widowControl w:val="0"/>
        <w:overflowPunct w:val="0"/>
        <w:autoSpaceDE w:val="0"/>
        <w:autoSpaceDN w:val="0"/>
        <w:adjustRightInd w:val="0"/>
        <w:ind w:right="20"/>
        <w:jc w:val="both"/>
        <w:rPr>
          <w:sz w:val="22"/>
        </w:rPr>
      </w:pPr>
    </w:p>
    <w:p w14:paraId="3C7B4292"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714F17" w:rsidRPr="00140492" w14:paraId="78DD7E42" w14:textId="77777777" w:rsidTr="00474E5D">
        <w:tc>
          <w:tcPr>
            <w:tcW w:w="2903" w:type="dxa"/>
            <w:shd w:val="clear" w:color="auto" w:fill="auto"/>
          </w:tcPr>
          <w:p w14:paraId="5FB5C18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5ACEB78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4764960E"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Date Acquired</w:t>
            </w:r>
          </w:p>
        </w:tc>
      </w:tr>
      <w:tr w:rsidR="00714F17" w:rsidRPr="00140492" w14:paraId="4D829ADE" w14:textId="77777777" w:rsidTr="00474E5D">
        <w:tc>
          <w:tcPr>
            <w:tcW w:w="2903" w:type="dxa"/>
            <w:shd w:val="clear" w:color="auto" w:fill="auto"/>
          </w:tcPr>
          <w:p w14:paraId="6441AEBF"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Java</w:t>
            </w:r>
          </w:p>
        </w:tc>
        <w:tc>
          <w:tcPr>
            <w:tcW w:w="2639" w:type="dxa"/>
            <w:shd w:val="clear" w:color="auto" w:fill="auto"/>
          </w:tcPr>
          <w:p w14:paraId="46D9D07E"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2D205C5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2014</w:t>
            </w:r>
          </w:p>
        </w:tc>
      </w:tr>
      <w:tr w:rsidR="00714F17" w:rsidRPr="00140492" w14:paraId="2E93897E" w14:textId="77777777" w:rsidTr="00474E5D">
        <w:tc>
          <w:tcPr>
            <w:tcW w:w="2903" w:type="dxa"/>
            <w:shd w:val="clear" w:color="auto" w:fill="auto"/>
          </w:tcPr>
          <w:p w14:paraId="267C11C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C#</w:t>
            </w:r>
          </w:p>
        </w:tc>
        <w:tc>
          <w:tcPr>
            <w:tcW w:w="2639" w:type="dxa"/>
            <w:shd w:val="clear" w:color="auto" w:fill="auto"/>
          </w:tcPr>
          <w:p w14:paraId="00C23AE3"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3659D02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2015</w:t>
            </w:r>
          </w:p>
        </w:tc>
      </w:tr>
      <w:tr w:rsidR="00714F17" w:rsidRPr="00140492" w14:paraId="035A8561" w14:textId="77777777" w:rsidTr="00474E5D">
        <w:tc>
          <w:tcPr>
            <w:tcW w:w="2903" w:type="dxa"/>
            <w:shd w:val="clear" w:color="auto" w:fill="auto"/>
          </w:tcPr>
          <w:p w14:paraId="6D0E687C"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CCB42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7CBD405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56324C73" w14:textId="77777777" w:rsidTr="00474E5D">
        <w:tc>
          <w:tcPr>
            <w:tcW w:w="2903" w:type="dxa"/>
            <w:shd w:val="clear" w:color="auto" w:fill="auto"/>
          </w:tcPr>
          <w:p w14:paraId="42BB9535" w14:textId="77777777" w:rsidR="00714F17" w:rsidRDefault="00714F17" w:rsidP="00474E5D">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3157EA39"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4C149A0"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30ADD2CE" w14:textId="77777777" w:rsidTr="00474E5D">
        <w:tc>
          <w:tcPr>
            <w:tcW w:w="2903" w:type="dxa"/>
            <w:shd w:val="clear" w:color="auto" w:fill="auto"/>
          </w:tcPr>
          <w:p w14:paraId="62ABC2FF" w14:textId="77777777" w:rsidR="00714F17" w:rsidRDefault="00714F17" w:rsidP="00474E5D">
            <w:pPr>
              <w:widowControl w:val="0"/>
              <w:overflowPunct w:val="0"/>
              <w:autoSpaceDE w:val="0"/>
              <w:autoSpaceDN w:val="0"/>
              <w:adjustRightInd w:val="0"/>
              <w:ind w:right="20"/>
              <w:jc w:val="both"/>
              <w:rPr>
                <w:b w:val="0"/>
                <w:sz w:val="22"/>
              </w:rPr>
            </w:pPr>
            <w:r>
              <w:rPr>
                <w:b w:val="0"/>
                <w:sz w:val="22"/>
              </w:rPr>
              <w:t>JavaScript</w:t>
            </w:r>
          </w:p>
        </w:tc>
        <w:tc>
          <w:tcPr>
            <w:tcW w:w="2639" w:type="dxa"/>
            <w:shd w:val="clear" w:color="auto" w:fill="auto"/>
          </w:tcPr>
          <w:p w14:paraId="7264AE10"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1B769E91" w14:textId="77777777" w:rsidR="00714F17" w:rsidRDefault="00714F17" w:rsidP="00474E5D">
            <w:pPr>
              <w:widowControl w:val="0"/>
              <w:overflowPunct w:val="0"/>
              <w:autoSpaceDE w:val="0"/>
              <w:autoSpaceDN w:val="0"/>
              <w:adjustRightInd w:val="0"/>
              <w:ind w:right="20"/>
              <w:jc w:val="both"/>
              <w:rPr>
                <w:b w:val="0"/>
                <w:sz w:val="22"/>
              </w:rPr>
            </w:pPr>
            <w:r>
              <w:rPr>
                <w:b w:val="0"/>
                <w:sz w:val="22"/>
              </w:rPr>
              <w:t>June 2016</w:t>
            </w:r>
          </w:p>
        </w:tc>
      </w:tr>
      <w:tr w:rsidR="00714F17" w:rsidRPr="00140492" w14:paraId="17AB0EE6" w14:textId="77777777" w:rsidTr="00474E5D">
        <w:tc>
          <w:tcPr>
            <w:tcW w:w="2903" w:type="dxa"/>
            <w:shd w:val="clear" w:color="auto" w:fill="auto"/>
          </w:tcPr>
          <w:p w14:paraId="177CF02C" w14:textId="77777777" w:rsidR="00714F17" w:rsidRDefault="00714F17" w:rsidP="00474E5D">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2F167877" w14:textId="77777777" w:rsidR="00714F17" w:rsidRPr="00140492" w:rsidRDefault="00714F17" w:rsidP="00474E5D">
            <w:pPr>
              <w:widowControl w:val="0"/>
              <w:overflowPunct w:val="0"/>
              <w:autoSpaceDE w:val="0"/>
              <w:autoSpaceDN w:val="0"/>
              <w:adjustRightInd w:val="0"/>
              <w:ind w:right="20"/>
              <w:jc w:val="both"/>
              <w:rPr>
                <w:b w:val="0"/>
                <w:sz w:val="22"/>
              </w:rPr>
            </w:pPr>
            <w:r>
              <w:rPr>
                <w:b w:val="0"/>
                <w:sz w:val="22"/>
              </w:rPr>
              <w:t>Beginner</w:t>
            </w:r>
          </w:p>
        </w:tc>
        <w:tc>
          <w:tcPr>
            <w:tcW w:w="2767" w:type="dxa"/>
            <w:shd w:val="clear" w:color="auto" w:fill="auto"/>
          </w:tcPr>
          <w:p w14:paraId="0C1834B7" w14:textId="77777777" w:rsidR="00714F17" w:rsidRDefault="00714F17" w:rsidP="00474E5D">
            <w:pPr>
              <w:widowControl w:val="0"/>
              <w:overflowPunct w:val="0"/>
              <w:autoSpaceDE w:val="0"/>
              <w:autoSpaceDN w:val="0"/>
              <w:adjustRightInd w:val="0"/>
              <w:ind w:right="20"/>
              <w:jc w:val="both"/>
              <w:rPr>
                <w:b w:val="0"/>
                <w:sz w:val="22"/>
              </w:rPr>
            </w:pPr>
            <w:r>
              <w:rPr>
                <w:b w:val="0"/>
                <w:sz w:val="22"/>
              </w:rPr>
              <w:t>May 2016</w:t>
            </w:r>
          </w:p>
        </w:tc>
      </w:tr>
    </w:tbl>
    <w:p w14:paraId="18674CCC" w14:textId="77777777" w:rsidR="00714F17" w:rsidRPr="00140492" w:rsidRDefault="00714F17" w:rsidP="00714F17">
      <w:pPr>
        <w:widowControl w:val="0"/>
        <w:overflowPunct w:val="0"/>
        <w:autoSpaceDE w:val="0"/>
        <w:autoSpaceDN w:val="0"/>
        <w:adjustRightInd w:val="0"/>
        <w:ind w:right="20"/>
        <w:jc w:val="both"/>
        <w:rPr>
          <w:b w:val="0"/>
          <w:sz w:val="22"/>
        </w:rPr>
      </w:pPr>
    </w:p>
    <w:p w14:paraId="4DF9ED46" w14:textId="77777777" w:rsidR="00714F17" w:rsidRPr="00140492" w:rsidRDefault="00714F17" w:rsidP="00714F17">
      <w:pPr>
        <w:widowControl w:val="0"/>
        <w:overflowPunct w:val="0"/>
        <w:autoSpaceDE w:val="0"/>
        <w:autoSpaceDN w:val="0"/>
        <w:adjustRightInd w:val="0"/>
        <w:ind w:right="20"/>
        <w:jc w:val="both"/>
        <w:rPr>
          <w:b w:val="0"/>
          <w:sz w:val="22"/>
        </w:rPr>
      </w:pPr>
    </w:p>
    <w:p w14:paraId="081074FE" w14:textId="77777777" w:rsidR="00714F17" w:rsidRPr="00140492" w:rsidRDefault="00714F17" w:rsidP="00714F17">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714F17" w:rsidRPr="00140492" w14:paraId="6ADC11B8" w14:textId="77777777" w:rsidTr="00474E5D">
        <w:tc>
          <w:tcPr>
            <w:tcW w:w="1710" w:type="dxa"/>
            <w:shd w:val="clear" w:color="auto" w:fill="auto"/>
          </w:tcPr>
          <w:p w14:paraId="7A64F096"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0D6EB32A" w14:textId="77777777" w:rsidR="00714F17" w:rsidRPr="00140492" w:rsidRDefault="00714F17" w:rsidP="00474E5D">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714F17" w:rsidRPr="00140492" w14:paraId="6AA01874" w14:textId="77777777" w:rsidTr="00474E5D">
        <w:tc>
          <w:tcPr>
            <w:tcW w:w="1710" w:type="dxa"/>
            <w:shd w:val="clear" w:color="auto" w:fill="auto"/>
          </w:tcPr>
          <w:p w14:paraId="17A0BA48" w14:textId="77777777" w:rsidR="00714F17" w:rsidRPr="00140492" w:rsidRDefault="00714F17" w:rsidP="00474E5D">
            <w:pPr>
              <w:widowControl w:val="0"/>
              <w:overflowPunct w:val="0"/>
              <w:autoSpaceDE w:val="0"/>
              <w:autoSpaceDN w:val="0"/>
              <w:adjustRightInd w:val="0"/>
              <w:ind w:right="20"/>
              <w:jc w:val="both"/>
              <w:rPr>
                <w:b w:val="0"/>
                <w:sz w:val="22"/>
              </w:rPr>
            </w:pPr>
          </w:p>
        </w:tc>
        <w:tc>
          <w:tcPr>
            <w:tcW w:w="6599" w:type="dxa"/>
            <w:shd w:val="clear" w:color="auto" w:fill="auto"/>
          </w:tcPr>
          <w:p w14:paraId="0C170825" w14:textId="77777777" w:rsidR="00714F17" w:rsidRPr="00140492" w:rsidRDefault="00714F17" w:rsidP="00474E5D">
            <w:pPr>
              <w:widowControl w:val="0"/>
              <w:overflowPunct w:val="0"/>
              <w:autoSpaceDE w:val="0"/>
              <w:autoSpaceDN w:val="0"/>
              <w:adjustRightInd w:val="0"/>
              <w:ind w:right="20"/>
              <w:jc w:val="both"/>
              <w:rPr>
                <w:b w:val="0"/>
                <w:sz w:val="22"/>
              </w:rPr>
            </w:pPr>
          </w:p>
        </w:tc>
      </w:tr>
    </w:tbl>
    <w:p w14:paraId="1AD71001" w14:textId="77777777" w:rsidR="00714F17" w:rsidRPr="00140492" w:rsidRDefault="00714F17" w:rsidP="00714F17">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478DC57D" w14:textId="77777777" w:rsidR="000A3CDE" w:rsidRDefault="000A3CDE" w:rsidP="00E96999">
      <w:pPr>
        <w:widowControl w:val="0"/>
        <w:overflowPunct w:val="0"/>
        <w:autoSpaceDE w:val="0"/>
        <w:autoSpaceDN w:val="0"/>
        <w:adjustRightInd w:val="0"/>
        <w:ind w:right="20"/>
        <w:jc w:val="both"/>
        <w:rPr>
          <w:b w:val="0"/>
          <w:sz w:val="22"/>
        </w:rPr>
      </w:pPr>
    </w:p>
    <w:p w14:paraId="24DE1F0F" w14:textId="77777777" w:rsidR="00714F17" w:rsidRDefault="00714F17" w:rsidP="00E96999">
      <w:pPr>
        <w:widowControl w:val="0"/>
        <w:overflowPunct w:val="0"/>
        <w:autoSpaceDE w:val="0"/>
        <w:autoSpaceDN w:val="0"/>
        <w:adjustRightInd w:val="0"/>
        <w:ind w:right="20"/>
        <w:jc w:val="both"/>
        <w:rPr>
          <w:b w:val="0"/>
          <w:sz w:val="22"/>
        </w:rPr>
      </w:pPr>
    </w:p>
    <w:p w14:paraId="785A4356" w14:textId="77777777" w:rsidR="00714F17" w:rsidRDefault="00714F17" w:rsidP="00E96999">
      <w:pPr>
        <w:widowControl w:val="0"/>
        <w:overflowPunct w:val="0"/>
        <w:autoSpaceDE w:val="0"/>
        <w:autoSpaceDN w:val="0"/>
        <w:adjustRightInd w:val="0"/>
        <w:ind w:right="20"/>
        <w:jc w:val="both"/>
        <w:rPr>
          <w:b w:val="0"/>
          <w:sz w:val="22"/>
        </w:rPr>
      </w:pPr>
    </w:p>
    <w:p w14:paraId="39D61F9F" w14:textId="77777777" w:rsidR="00714F17" w:rsidRDefault="00714F17" w:rsidP="00E96999">
      <w:pPr>
        <w:widowControl w:val="0"/>
        <w:overflowPunct w:val="0"/>
        <w:autoSpaceDE w:val="0"/>
        <w:autoSpaceDN w:val="0"/>
        <w:adjustRightInd w:val="0"/>
        <w:ind w:right="20"/>
        <w:jc w:val="both"/>
        <w:rPr>
          <w:b w:val="0"/>
          <w:sz w:val="22"/>
        </w:rPr>
      </w:pPr>
    </w:p>
    <w:p w14:paraId="6687E775" w14:textId="77777777" w:rsidR="00714F17" w:rsidRDefault="00714F17" w:rsidP="00E96999">
      <w:pPr>
        <w:widowControl w:val="0"/>
        <w:overflowPunct w:val="0"/>
        <w:autoSpaceDE w:val="0"/>
        <w:autoSpaceDN w:val="0"/>
        <w:adjustRightInd w:val="0"/>
        <w:ind w:right="20"/>
        <w:jc w:val="both"/>
        <w:rPr>
          <w:b w:val="0"/>
          <w:sz w:val="22"/>
        </w:rPr>
      </w:pPr>
    </w:p>
    <w:p w14:paraId="06C76566" w14:textId="77777777" w:rsidR="00714F17" w:rsidRDefault="00714F17" w:rsidP="00E96999">
      <w:pPr>
        <w:widowControl w:val="0"/>
        <w:overflowPunct w:val="0"/>
        <w:autoSpaceDE w:val="0"/>
        <w:autoSpaceDN w:val="0"/>
        <w:adjustRightInd w:val="0"/>
        <w:ind w:right="20"/>
        <w:jc w:val="both"/>
        <w:rPr>
          <w:b w:val="0"/>
          <w:sz w:val="22"/>
        </w:rPr>
      </w:pPr>
    </w:p>
    <w:p w14:paraId="2A89B121" w14:textId="77777777" w:rsidR="00714F17" w:rsidRDefault="00714F17" w:rsidP="00E96999">
      <w:pPr>
        <w:widowControl w:val="0"/>
        <w:overflowPunct w:val="0"/>
        <w:autoSpaceDE w:val="0"/>
        <w:autoSpaceDN w:val="0"/>
        <w:adjustRightInd w:val="0"/>
        <w:ind w:right="20"/>
        <w:jc w:val="both"/>
        <w:rPr>
          <w:b w:val="0"/>
          <w:sz w:val="22"/>
        </w:rPr>
      </w:pPr>
    </w:p>
    <w:p w14:paraId="7F5D05DE" w14:textId="77777777" w:rsidR="00714F17" w:rsidRDefault="00714F17" w:rsidP="00E96999">
      <w:pPr>
        <w:widowControl w:val="0"/>
        <w:overflowPunct w:val="0"/>
        <w:autoSpaceDE w:val="0"/>
        <w:autoSpaceDN w:val="0"/>
        <w:adjustRightInd w:val="0"/>
        <w:ind w:right="20"/>
        <w:jc w:val="both"/>
        <w:rPr>
          <w:b w:val="0"/>
          <w:sz w:val="22"/>
        </w:rPr>
      </w:pPr>
    </w:p>
    <w:p w14:paraId="2EB70F69" w14:textId="77777777" w:rsidR="00714F17" w:rsidRDefault="00714F17" w:rsidP="00E96999">
      <w:pPr>
        <w:widowControl w:val="0"/>
        <w:overflowPunct w:val="0"/>
        <w:autoSpaceDE w:val="0"/>
        <w:autoSpaceDN w:val="0"/>
        <w:adjustRightInd w:val="0"/>
        <w:ind w:right="20"/>
        <w:jc w:val="both"/>
        <w:rPr>
          <w:b w:val="0"/>
          <w:sz w:val="22"/>
        </w:rPr>
      </w:pPr>
    </w:p>
    <w:p w14:paraId="3FD6E910" w14:textId="77777777" w:rsidR="00223D4B" w:rsidRPr="00140492" w:rsidRDefault="00223D4B" w:rsidP="00A024BD">
      <w:pPr>
        <w:rPr>
          <w:b w:val="0"/>
          <w:bCs/>
          <w:sz w:val="18"/>
          <w:szCs w:val="24"/>
        </w:rPr>
      </w:pPr>
      <w:r w:rsidRPr="00140492">
        <w:rPr>
          <w:b w:val="0"/>
          <w:bCs/>
          <w:sz w:val="18"/>
          <w:szCs w:val="24"/>
        </w:rPr>
        <w:lastRenderedPageBreak/>
        <w:t>Curriculum Vitae of</w:t>
      </w:r>
    </w:p>
    <w:p w14:paraId="32B7F450" w14:textId="77777777" w:rsidR="00223D4B" w:rsidRPr="00345573" w:rsidRDefault="00223D4B" w:rsidP="00A024BD">
      <w:pPr>
        <w:rPr>
          <w:b w:val="0"/>
          <w:sz w:val="32"/>
        </w:rPr>
      </w:pPr>
      <w:r>
        <w:rPr>
          <w:b w:val="0"/>
          <w:sz w:val="32"/>
        </w:rPr>
        <w:t>DANCEL B. TEE</w:t>
      </w:r>
    </w:p>
    <w:p w14:paraId="5624714F" w14:textId="77777777" w:rsidR="003A2A26" w:rsidRDefault="003A2A26" w:rsidP="00A024BD">
      <w:pPr>
        <w:widowControl w:val="0"/>
        <w:overflowPunct w:val="0"/>
        <w:autoSpaceDE w:val="0"/>
        <w:autoSpaceDN w:val="0"/>
        <w:adjustRightInd w:val="0"/>
        <w:rPr>
          <w:sz w:val="22"/>
        </w:rPr>
      </w:pPr>
      <w:r>
        <w:rPr>
          <w:sz w:val="22"/>
        </w:rPr>
        <w:t>1055 St. Clare St. Barracks 2 Tala, Caloocan City</w:t>
      </w:r>
    </w:p>
    <w:p w14:paraId="4F1BD225" w14:textId="77777777" w:rsidR="00223D4B" w:rsidRPr="00140492" w:rsidRDefault="002F1486" w:rsidP="00A024BD">
      <w:pPr>
        <w:widowControl w:val="0"/>
        <w:overflowPunct w:val="0"/>
        <w:autoSpaceDE w:val="0"/>
        <w:autoSpaceDN w:val="0"/>
        <w:adjustRightInd w:val="0"/>
        <w:rPr>
          <w:sz w:val="22"/>
        </w:rPr>
      </w:pPr>
      <w:r>
        <w:rPr>
          <w:sz w:val="22"/>
        </w:rPr>
        <w:t>d</w:t>
      </w:r>
      <w:r w:rsidR="003A2A26">
        <w:rPr>
          <w:sz w:val="22"/>
        </w:rPr>
        <w:t>anceltee2624@gmail.com</w:t>
      </w:r>
    </w:p>
    <w:p w14:paraId="7959A53D" w14:textId="77777777" w:rsidR="00223D4B" w:rsidRPr="00140492" w:rsidRDefault="003A2A26" w:rsidP="00A024BD">
      <w:pPr>
        <w:widowControl w:val="0"/>
        <w:overflowPunct w:val="0"/>
        <w:autoSpaceDE w:val="0"/>
        <w:autoSpaceDN w:val="0"/>
        <w:adjustRightInd w:val="0"/>
        <w:rPr>
          <w:sz w:val="22"/>
        </w:rPr>
      </w:pPr>
      <w:r>
        <w:rPr>
          <w:sz w:val="22"/>
        </w:rPr>
        <w:t>09476444765</w:t>
      </w:r>
    </w:p>
    <w:p w14:paraId="7F250027" w14:textId="77777777" w:rsidR="00223D4B" w:rsidRPr="00140492" w:rsidRDefault="00223D4B" w:rsidP="00E96999">
      <w:pPr>
        <w:widowControl w:val="0"/>
        <w:overflowPunct w:val="0"/>
        <w:autoSpaceDE w:val="0"/>
        <w:autoSpaceDN w:val="0"/>
        <w:adjustRightInd w:val="0"/>
        <w:jc w:val="both"/>
        <w:rPr>
          <w:sz w:val="22"/>
        </w:rPr>
      </w:pPr>
    </w:p>
    <w:p w14:paraId="4983E70E" w14:textId="77777777" w:rsidR="00223D4B" w:rsidRPr="00140492" w:rsidRDefault="00223D4B" w:rsidP="00E96999">
      <w:pPr>
        <w:widowControl w:val="0"/>
        <w:overflowPunct w:val="0"/>
        <w:autoSpaceDE w:val="0"/>
        <w:autoSpaceDN w:val="0"/>
        <w:adjustRightInd w:val="0"/>
        <w:jc w:val="both"/>
        <w:rPr>
          <w:sz w:val="22"/>
        </w:rPr>
      </w:pPr>
    </w:p>
    <w:p w14:paraId="6443ECE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EDUCATIONAL BACKGROUND</w:t>
      </w:r>
    </w:p>
    <w:tbl>
      <w:tblPr>
        <w:tblW w:w="0" w:type="auto"/>
        <w:tblLook w:val="04A0" w:firstRow="1" w:lastRow="0" w:firstColumn="1" w:lastColumn="0" w:noHBand="0" w:noVBand="1"/>
      </w:tblPr>
      <w:tblGrid>
        <w:gridCol w:w="2394"/>
        <w:gridCol w:w="1972"/>
        <w:gridCol w:w="3943"/>
      </w:tblGrid>
      <w:tr w:rsidR="00223D4B" w:rsidRPr="00140492" w14:paraId="63CF19FC" w14:textId="77777777" w:rsidTr="008F2D30">
        <w:tc>
          <w:tcPr>
            <w:tcW w:w="2394" w:type="dxa"/>
            <w:shd w:val="clear" w:color="auto" w:fill="auto"/>
          </w:tcPr>
          <w:p w14:paraId="1CE484E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Level</w:t>
            </w:r>
          </w:p>
        </w:tc>
        <w:tc>
          <w:tcPr>
            <w:tcW w:w="1972" w:type="dxa"/>
            <w:shd w:val="clear" w:color="auto" w:fill="auto"/>
          </w:tcPr>
          <w:p w14:paraId="05CB7F1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943" w:type="dxa"/>
            <w:shd w:val="clear" w:color="auto" w:fill="auto"/>
          </w:tcPr>
          <w:p w14:paraId="6AD761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school/ Institution</w:t>
            </w:r>
          </w:p>
        </w:tc>
      </w:tr>
      <w:tr w:rsidR="00223D4B" w:rsidRPr="00140492" w14:paraId="263E2652" w14:textId="77777777" w:rsidTr="008F2D30">
        <w:tc>
          <w:tcPr>
            <w:tcW w:w="2394" w:type="dxa"/>
            <w:shd w:val="clear" w:color="auto" w:fill="auto"/>
          </w:tcPr>
          <w:p w14:paraId="1B24BAC8"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Tertiary</w:t>
            </w:r>
          </w:p>
        </w:tc>
        <w:tc>
          <w:tcPr>
            <w:tcW w:w="1972" w:type="dxa"/>
            <w:shd w:val="clear" w:color="auto" w:fill="auto"/>
          </w:tcPr>
          <w:p w14:paraId="6B1E4326"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2014</w:t>
            </w:r>
          </w:p>
        </w:tc>
        <w:tc>
          <w:tcPr>
            <w:tcW w:w="3943" w:type="dxa"/>
            <w:shd w:val="clear" w:color="auto" w:fill="auto"/>
          </w:tcPr>
          <w:p w14:paraId="0303075D" w14:textId="77777777" w:rsidR="00223D4B" w:rsidRPr="00140492" w:rsidRDefault="00223D4B" w:rsidP="00E96999">
            <w:pPr>
              <w:widowControl w:val="0"/>
              <w:overflowPunct w:val="0"/>
              <w:autoSpaceDE w:val="0"/>
              <w:autoSpaceDN w:val="0"/>
              <w:adjustRightInd w:val="0"/>
              <w:jc w:val="both"/>
              <w:rPr>
                <w:b w:val="0"/>
                <w:sz w:val="22"/>
              </w:rPr>
            </w:pPr>
            <w:r>
              <w:rPr>
                <w:b w:val="0"/>
                <w:sz w:val="22"/>
              </w:rPr>
              <w:t>STI College Fairview</w:t>
            </w:r>
          </w:p>
        </w:tc>
      </w:tr>
      <w:tr w:rsidR="00223D4B" w:rsidRPr="00140492" w14:paraId="0F6CD7CC" w14:textId="77777777" w:rsidTr="008F2D30">
        <w:tc>
          <w:tcPr>
            <w:tcW w:w="2394" w:type="dxa"/>
            <w:shd w:val="clear" w:color="auto" w:fill="auto"/>
          </w:tcPr>
          <w:p w14:paraId="3950DFB9"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Vocational/Technical</w:t>
            </w:r>
          </w:p>
        </w:tc>
        <w:tc>
          <w:tcPr>
            <w:tcW w:w="1972" w:type="dxa"/>
            <w:shd w:val="clear" w:color="auto" w:fill="auto"/>
          </w:tcPr>
          <w:p w14:paraId="6EA39512" w14:textId="77777777" w:rsidR="00223D4B" w:rsidRPr="00140492" w:rsidRDefault="00223D4B" w:rsidP="00E96999">
            <w:pPr>
              <w:widowControl w:val="0"/>
              <w:overflowPunct w:val="0"/>
              <w:autoSpaceDE w:val="0"/>
              <w:autoSpaceDN w:val="0"/>
              <w:adjustRightInd w:val="0"/>
              <w:jc w:val="both"/>
              <w:rPr>
                <w:b w:val="0"/>
                <w:sz w:val="22"/>
              </w:rPr>
            </w:pPr>
          </w:p>
        </w:tc>
        <w:tc>
          <w:tcPr>
            <w:tcW w:w="3943" w:type="dxa"/>
            <w:shd w:val="clear" w:color="auto" w:fill="auto"/>
          </w:tcPr>
          <w:p w14:paraId="149ABDB7" w14:textId="77777777" w:rsidR="00223D4B" w:rsidRPr="00140492" w:rsidRDefault="00223D4B" w:rsidP="00E96999">
            <w:pPr>
              <w:widowControl w:val="0"/>
              <w:overflowPunct w:val="0"/>
              <w:autoSpaceDE w:val="0"/>
              <w:autoSpaceDN w:val="0"/>
              <w:adjustRightInd w:val="0"/>
              <w:jc w:val="both"/>
              <w:rPr>
                <w:b w:val="0"/>
                <w:sz w:val="22"/>
              </w:rPr>
            </w:pPr>
          </w:p>
        </w:tc>
      </w:tr>
      <w:tr w:rsidR="00223D4B" w:rsidRPr="00140492" w14:paraId="2E8584C8" w14:textId="77777777" w:rsidTr="008F2D30">
        <w:tc>
          <w:tcPr>
            <w:tcW w:w="2394" w:type="dxa"/>
            <w:shd w:val="clear" w:color="auto" w:fill="auto"/>
          </w:tcPr>
          <w:p w14:paraId="5D9F571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High School</w:t>
            </w:r>
          </w:p>
        </w:tc>
        <w:tc>
          <w:tcPr>
            <w:tcW w:w="1972" w:type="dxa"/>
            <w:shd w:val="clear" w:color="auto" w:fill="auto"/>
          </w:tcPr>
          <w:p w14:paraId="44DC1C97"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2010</w:t>
            </w:r>
          </w:p>
        </w:tc>
        <w:tc>
          <w:tcPr>
            <w:tcW w:w="3943" w:type="dxa"/>
            <w:shd w:val="clear" w:color="auto" w:fill="auto"/>
          </w:tcPr>
          <w:p w14:paraId="4B419888" w14:textId="77777777" w:rsidR="00223D4B" w:rsidRPr="00140492" w:rsidRDefault="002F1486" w:rsidP="00E96999">
            <w:pPr>
              <w:widowControl w:val="0"/>
              <w:overflowPunct w:val="0"/>
              <w:autoSpaceDE w:val="0"/>
              <w:autoSpaceDN w:val="0"/>
              <w:adjustRightInd w:val="0"/>
              <w:jc w:val="both"/>
              <w:rPr>
                <w:b w:val="0"/>
                <w:sz w:val="22"/>
              </w:rPr>
            </w:pPr>
            <w:r>
              <w:rPr>
                <w:b w:val="0"/>
                <w:sz w:val="22"/>
              </w:rPr>
              <w:t>Lagro</w:t>
            </w:r>
            <w:r w:rsidR="00223D4B">
              <w:rPr>
                <w:b w:val="0"/>
                <w:sz w:val="22"/>
              </w:rPr>
              <w:t xml:space="preserve"> High School</w:t>
            </w:r>
          </w:p>
        </w:tc>
      </w:tr>
      <w:tr w:rsidR="00223D4B" w:rsidRPr="00140492" w14:paraId="4B0A9A7A" w14:textId="77777777" w:rsidTr="008F2D30">
        <w:tc>
          <w:tcPr>
            <w:tcW w:w="2394" w:type="dxa"/>
            <w:shd w:val="clear" w:color="auto" w:fill="auto"/>
          </w:tcPr>
          <w:p w14:paraId="5343AB4C"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Elementary</w:t>
            </w:r>
          </w:p>
        </w:tc>
        <w:tc>
          <w:tcPr>
            <w:tcW w:w="1972" w:type="dxa"/>
            <w:shd w:val="clear" w:color="auto" w:fill="auto"/>
          </w:tcPr>
          <w:p w14:paraId="660F56C0" w14:textId="77777777" w:rsidR="00223D4B" w:rsidRPr="00140492" w:rsidRDefault="00223D4B" w:rsidP="00E96999">
            <w:pPr>
              <w:widowControl w:val="0"/>
              <w:overflowPunct w:val="0"/>
              <w:autoSpaceDE w:val="0"/>
              <w:autoSpaceDN w:val="0"/>
              <w:adjustRightInd w:val="0"/>
              <w:jc w:val="both"/>
              <w:rPr>
                <w:b w:val="0"/>
                <w:sz w:val="22"/>
              </w:rPr>
            </w:pPr>
            <w:r>
              <w:rPr>
                <w:b w:val="0"/>
                <w:sz w:val="22"/>
              </w:rPr>
              <w:t>June 2004</w:t>
            </w:r>
          </w:p>
        </w:tc>
        <w:tc>
          <w:tcPr>
            <w:tcW w:w="3943" w:type="dxa"/>
            <w:shd w:val="clear" w:color="auto" w:fill="auto"/>
          </w:tcPr>
          <w:p w14:paraId="75800346" w14:textId="77777777" w:rsidR="00223D4B" w:rsidRPr="00140492" w:rsidRDefault="002F1486" w:rsidP="00E96999">
            <w:pPr>
              <w:widowControl w:val="0"/>
              <w:overflowPunct w:val="0"/>
              <w:autoSpaceDE w:val="0"/>
              <w:autoSpaceDN w:val="0"/>
              <w:adjustRightInd w:val="0"/>
              <w:jc w:val="both"/>
              <w:rPr>
                <w:b w:val="0"/>
                <w:sz w:val="22"/>
              </w:rPr>
            </w:pPr>
            <w:r>
              <w:rPr>
                <w:b w:val="0"/>
                <w:sz w:val="22"/>
              </w:rPr>
              <w:t>School of Our Lady Trinity</w:t>
            </w:r>
          </w:p>
        </w:tc>
      </w:tr>
    </w:tbl>
    <w:p w14:paraId="70D51282" w14:textId="77777777" w:rsidR="00223D4B" w:rsidRPr="00140492" w:rsidRDefault="00223D4B" w:rsidP="00E96999">
      <w:pPr>
        <w:widowControl w:val="0"/>
        <w:overflowPunct w:val="0"/>
        <w:autoSpaceDE w:val="0"/>
        <w:autoSpaceDN w:val="0"/>
        <w:adjustRightInd w:val="0"/>
        <w:ind w:right="20"/>
        <w:jc w:val="both"/>
        <w:rPr>
          <w:b w:val="0"/>
          <w:sz w:val="22"/>
        </w:rPr>
      </w:pPr>
    </w:p>
    <w:p w14:paraId="3933FD6A" w14:textId="77777777" w:rsidR="00223D4B" w:rsidRPr="00140492" w:rsidRDefault="00223D4B" w:rsidP="00E96999">
      <w:pPr>
        <w:widowControl w:val="0"/>
        <w:overflowPunct w:val="0"/>
        <w:autoSpaceDE w:val="0"/>
        <w:autoSpaceDN w:val="0"/>
        <w:adjustRightInd w:val="0"/>
        <w:ind w:right="20"/>
        <w:jc w:val="both"/>
        <w:rPr>
          <w:b w:val="0"/>
          <w:sz w:val="22"/>
        </w:rPr>
      </w:pPr>
    </w:p>
    <w:p w14:paraId="1A8D8C79"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PROFESSIONAL OR VOLUNTEER EXPERIENCE</w:t>
      </w:r>
    </w:p>
    <w:tbl>
      <w:tblPr>
        <w:tblW w:w="0" w:type="auto"/>
        <w:tblLook w:val="04A0" w:firstRow="1" w:lastRow="0" w:firstColumn="1" w:lastColumn="0" w:noHBand="0" w:noVBand="1"/>
      </w:tblPr>
      <w:tblGrid>
        <w:gridCol w:w="1783"/>
        <w:gridCol w:w="3152"/>
        <w:gridCol w:w="3374"/>
      </w:tblGrid>
      <w:tr w:rsidR="00223D4B" w:rsidRPr="00140492" w14:paraId="0ECA9F77" w14:textId="77777777" w:rsidTr="008F2D30">
        <w:tc>
          <w:tcPr>
            <w:tcW w:w="1783" w:type="dxa"/>
            <w:shd w:val="clear" w:color="auto" w:fill="auto"/>
            <w:vAlign w:val="center"/>
          </w:tcPr>
          <w:p w14:paraId="4352C3F1"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52" w:type="dxa"/>
            <w:shd w:val="clear" w:color="auto" w:fill="auto"/>
            <w:vAlign w:val="center"/>
          </w:tcPr>
          <w:p w14:paraId="5933C10D"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 xml:space="preserve">Nature of Experience/ </w:t>
            </w:r>
          </w:p>
          <w:p w14:paraId="3181FB05"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Job Title</w:t>
            </w:r>
          </w:p>
        </w:tc>
        <w:tc>
          <w:tcPr>
            <w:tcW w:w="3374" w:type="dxa"/>
            <w:shd w:val="clear" w:color="auto" w:fill="auto"/>
            <w:vAlign w:val="center"/>
          </w:tcPr>
          <w:p w14:paraId="6287CCDA"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and Address of Company or Organization</w:t>
            </w:r>
          </w:p>
        </w:tc>
      </w:tr>
      <w:tr w:rsidR="00223D4B" w:rsidRPr="00140492" w14:paraId="2CFABB4C" w14:textId="77777777" w:rsidTr="008F2D30">
        <w:tc>
          <w:tcPr>
            <w:tcW w:w="1783" w:type="dxa"/>
            <w:shd w:val="clear" w:color="auto" w:fill="auto"/>
          </w:tcPr>
          <w:p w14:paraId="0E544AA9" w14:textId="77777777" w:rsidR="00223D4B" w:rsidRPr="00140492" w:rsidRDefault="00223D4B" w:rsidP="00E96999">
            <w:pPr>
              <w:widowControl w:val="0"/>
              <w:overflowPunct w:val="0"/>
              <w:autoSpaceDE w:val="0"/>
              <w:autoSpaceDN w:val="0"/>
              <w:adjustRightInd w:val="0"/>
              <w:jc w:val="both"/>
              <w:rPr>
                <w:b w:val="0"/>
                <w:sz w:val="22"/>
              </w:rPr>
            </w:pPr>
          </w:p>
        </w:tc>
        <w:tc>
          <w:tcPr>
            <w:tcW w:w="3152" w:type="dxa"/>
            <w:shd w:val="clear" w:color="auto" w:fill="auto"/>
          </w:tcPr>
          <w:p w14:paraId="52C0F23C" w14:textId="77777777" w:rsidR="00223D4B" w:rsidRPr="00140492" w:rsidRDefault="00223D4B" w:rsidP="00E96999">
            <w:pPr>
              <w:widowControl w:val="0"/>
              <w:overflowPunct w:val="0"/>
              <w:autoSpaceDE w:val="0"/>
              <w:autoSpaceDN w:val="0"/>
              <w:adjustRightInd w:val="0"/>
              <w:jc w:val="both"/>
              <w:rPr>
                <w:b w:val="0"/>
                <w:sz w:val="22"/>
              </w:rPr>
            </w:pPr>
          </w:p>
        </w:tc>
        <w:tc>
          <w:tcPr>
            <w:tcW w:w="3374" w:type="dxa"/>
            <w:shd w:val="clear" w:color="auto" w:fill="auto"/>
          </w:tcPr>
          <w:p w14:paraId="4F19D484" w14:textId="77777777" w:rsidR="00223D4B" w:rsidRPr="00140492" w:rsidRDefault="00223D4B" w:rsidP="00E96999">
            <w:pPr>
              <w:widowControl w:val="0"/>
              <w:overflowPunct w:val="0"/>
              <w:autoSpaceDE w:val="0"/>
              <w:autoSpaceDN w:val="0"/>
              <w:adjustRightInd w:val="0"/>
              <w:jc w:val="both"/>
              <w:rPr>
                <w:b w:val="0"/>
                <w:sz w:val="22"/>
              </w:rPr>
            </w:pPr>
          </w:p>
        </w:tc>
      </w:tr>
    </w:tbl>
    <w:p w14:paraId="29F0294E"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7D6D4EE1" w14:textId="77777777" w:rsidR="00223D4B" w:rsidRPr="00140492" w:rsidRDefault="00223D4B" w:rsidP="00E96999">
      <w:pPr>
        <w:widowControl w:val="0"/>
        <w:overflowPunct w:val="0"/>
        <w:autoSpaceDE w:val="0"/>
        <w:autoSpaceDN w:val="0"/>
        <w:adjustRightInd w:val="0"/>
        <w:ind w:right="20"/>
        <w:jc w:val="both"/>
        <w:rPr>
          <w:sz w:val="22"/>
        </w:rPr>
      </w:pPr>
    </w:p>
    <w:p w14:paraId="6577FAC2" w14:textId="77777777" w:rsidR="00223D4B" w:rsidRPr="00140492" w:rsidRDefault="00223D4B" w:rsidP="00E96999">
      <w:pPr>
        <w:widowControl w:val="0"/>
        <w:overflowPunct w:val="0"/>
        <w:autoSpaceDE w:val="0"/>
        <w:autoSpaceDN w:val="0"/>
        <w:adjustRightInd w:val="0"/>
        <w:ind w:right="20"/>
        <w:jc w:val="both"/>
        <w:rPr>
          <w:sz w:val="22"/>
        </w:rPr>
      </w:pPr>
    </w:p>
    <w:p w14:paraId="46DBC968"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AFFILIATIONS</w:t>
      </w:r>
    </w:p>
    <w:tbl>
      <w:tblPr>
        <w:tblW w:w="0" w:type="auto"/>
        <w:tblLook w:val="04A0" w:firstRow="1" w:lastRow="0" w:firstColumn="1" w:lastColumn="0" w:noHBand="0" w:noVBand="1"/>
      </w:tblPr>
      <w:tblGrid>
        <w:gridCol w:w="1788"/>
        <w:gridCol w:w="3163"/>
        <w:gridCol w:w="3358"/>
      </w:tblGrid>
      <w:tr w:rsidR="00223D4B" w:rsidRPr="00140492" w14:paraId="42ECA84F" w14:textId="77777777" w:rsidTr="008F2D30">
        <w:tc>
          <w:tcPr>
            <w:tcW w:w="1788" w:type="dxa"/>
            <w:shd w:val="clear" w:color="auto" w:fill="auto"/>
            <w:vAlign w:val="center"/>
          </w:tcPr>
          <w:p w14:paraId="78CA67F4"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Inclusive Dates</w:t>
            </w:r>
          </w:p>
        </w:tc>
        <w:tc>
          <w:tcPr>
            <w:tcW w:w="3163" w:type="dxa"/>
            <w:shd w:val="clear" w:color="auto" w:fill="auto"/>
            <w:vAlign w:val="center"/>
          </w:tcPr>
          <w:p w14:paraId="0802FF4B"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Name of Organization</w:t>
            </w:r>
          </w:p>
        </w:tc>
        <w:tc>
          <w:tcPr>
            <w:tcW w:w="3358" w:type="dxa"/>
            <w:shd w:val="clear" w:color="auto" w:fill="auto"/>
            <w:vAlign w:val="center"/>
          </w:tcPr>
          <w:p w14:paraId="76089943" w14:textId="77777777" w:rsidR="00223D4B" w:rsidRPr="00140492" w:rsidRDefault="00223D4B" w:rsidP="00E96999">
            <w:pPr>
              <w:widowControl w:val="0"/>
              <w:overflowPunct w:val="0"/>
              <w:autoSpaceDE w:val="0"/>
              <w:autoSpaceDN w:val="0"/>
              <w:adjustRightInd w:val="0"/>
              <w:jc w:val="both"/>
              <w:rPr>
                <w:b w:val="0"/>
                <w:sz w:val="22"/>
              </w:rPr>
            </w:pPr>
            <w:r w:rsidRPr="00140492">
              <w:rPr>
                <w:b w:val="0"/>
                <w:sz w:val="22"/>
              </w:rPr>
              <w:t>Position</w:t>
            </w:r>
          </w:p>
        </w:tc>
      </w:tr>
      <w:tr w:rsidR="00223D4B" w:rsidRPr="00140492" w14:paraId="3E15EA5A" w14:textId="77777777" w:rsidTr="008F2D30">
        <w:tc>
          <w:tcPr>
            <w:tcW w:w="1788" w:type="dxa"/>
            <w:shd w:val="clear" w:color="auto" w:fill="auto"/>
          </w:tcPr>
          <w:p w14:paraId="0C01BA0A" w14:textId="77777777" w:rsidR="00223D4B" w:rsidRPr="00140492" w:rsidRDefault="00223D4B" w:rsidP="00E96999">
            <w:pPr>
              <w:widowControl w:val="0"/>
              <w:overflowPunct w:val="0"/>
              <w:autoSpaceDE w:val="0"/>
              <w:autoSpaceDN w:val="0"/>
              <w:adjustRightInd w:val="0"/>
              <w:jc w:val="both"/>
              <w:rPr>
                <w:b w:val="0"/>
                <w:sz w:val="22"/>
              </w:rPr>
            </w:pPr>
          </w:p>
        </w:tc>
        <w:tc>
          <w:tcPr>
            <w:tcW w:w="3163" w:type="dxa"/>
            <w:shd w:val="clear" w:color="auto" w:fill="auto"/>
          </w:tcPr>
          <w:p w14:paraId="394AD538" w14:textId="77777777" w:rsidR="00223D4B" w:rsidRPr="00140492" w:rsidRDefault="00223D4B" w:rsidP="00E96999">
            <w:pPr>
              <w:widowControl w:val="0"/>
              <w:overflowPunct w:val="0"/>
              <w:autoSpaceDE w:val="0"/>
              <w:autoSpaceDN w:val="0"/>
              <w:adjustRightInd w:val="0"/>
              <w:jc w:val="both"/>
              <w:rPr>
                <w:b w:val="0"/>
                <w:sz w:val="22"/>
              </w:rPr>
            </w:pPr>
          </w:p>
        </w:tc>
        <w:tc>
          <w:tcPr>
            <w:tcW w:w="3358" w:type="dxa"/>
            <w:shd w:val="clear" w:color="auto" w:fill="auto"/>
          </w:tcPr>
          <w:p w14:paraId="06E2990B" w14:textId="77777777" w:rsidR="00223D4B" w:rsidRPr="00140492" w:rsidRDefault="00223D4B" w:rsidP="00E96999">
            <w:pPr>
              <w:widowControl w:val="0"/>
              <w:overflowPunct w:val="0"/>
              <w:autoSpaceDE w:val="0"/>
              <w:autoSpaceDN w:val="0"/>
              <w:adjustRightInd w:val="0"/>
              <w:jc w:val="both"/>
              <w:rPr>
                <w:b w:val="0"/>
                <w:sz w:val="22"/>
              </w:rPr>
            </w:pPr>
          </w:p>
        </w:tc>
      </w:tr>
    </w:tbl>
    <w:p w14:paraId="69CC50BD"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5E425EE4" w14:textId="77777777" w:rsidR="00223D4B" w:rsidRPr="00140492" w:rsidRDefault="00223D4B" w:rsidP="00E96999">
      <w:pPr>
        <w:widowControl w:val="0"/>
        <w:overflowPunct w:val="0"/>
        <w:autoSpaceDE w:val="0"/>
        <w:autoSpaceDN w:val="0"/>
        <w:adjustRightInd w:val="0"/>
        <w:ind w:right="20"/>
        <w:jc w:val="both"/>
        <w:rPr>
          <w:sz w:val="22"/>
        </w:rPr>
      </w:pPr>
    </w:p>
    <w:p w14:paraId="333F30D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sz w:val="22"/>
        </w:rPr>
        <w:br/>
      </w:r>
      <w:r w:rsidRPr="00140492">
        <w:rPr>
          <w:b w:val="0"/>
          <w:sz w:val="22"/>
        </w:rPr>
        <w:t>SKILLS</w:t>
      </w:r>
    </w:p>
    <w:tbl>
      <w:tblPr>
        <w:tblW w:w="0" w:type="auto"/>
        <w:tblLook w:val="04A0" w:firstRow="1" w:lastRow="0" w:firstColumn="1" w:lastColumn="0" w:noHBand="0" w:noVBand="1"/>
      </w:tblPr>
      <w:tblGrid>
        <w:gridCol w:w="2903"/>
        <w:gridCol w:w="2639"/>
        <w:gridCol w:w="2767"/>
      </w:tblGrid>
      <w:tr w:rsidR="00223D4B" w:rsidRPr="00140492" w14:paraId="3375ED90" w14:textId="77777777" w:rsidTr="008F2D30">
        <w:tc>
          <w:tcPr>
            <w:tcW w:w="2903" w:type="dxa"/>
            <w:shd w:val="clear" w:color="auto" w:fill="auto"/>
          </w:tcPr>
          <w:p w14:paraId="1A406931"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SKILLS</w:t>
            </w:r>
          </w:p>
        </w:tc>
        <w:tc>
          <w:tcPr>
            <w:tcW w:w="2639" w:type="dxa"/>
            <w:shd w:val="clear" w:color="auto" w:fill="auto"/>
          </w:tcPr>
          <w:p w14:paraId="3410372C"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Level of Competency</w:t>
            </w:r>
          </w:p>
        </w:tc>
        <w:tc>
          <w:tcPr>
            <w:tcW w:w="2767" w:type="dxa"/>
            <w:shd w:val="clear" w:color="auto" w:fill="auto"/>
          </w:tcPr>
          <w:p w14:paraId="6D215990"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Date Acquired</w:t>
            </w:r>
          </w:p>
        </w:tc>
      </w:tr>
      <w:tr w:rsidR="00223D4B" w:rsidRPr="00140492" w14:paraId="5045CD97" w14:textId="77777777" w:rsidTr="008F2D30">
        <w:tc>
          <w:tcPr>
            <w:tcW w:w="2903" w:type="dxa"/>
            <w:shd w:val="clear" w:color="auto" w:fill="auto"/>
          </w:tcPr>
          <w:p w14:paraId="4E2777B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HTML</w:t>
            </w:r>
          </w:p>
        </w:tc>
        <w:tc>
          <w:tcPr>
            <w:tcW w:w="2639" w:type="dxa"/>
            <w:shd w:val="clear" w:color="auto" w:fill="auto"/>
          </w:tcPr>
          <w:p w14:paraId="5B288F7B"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3E154005"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61C62672" w14:textId="77777777" w:rsidTr="008F2D30">
        <w:tc>
          <w:tcPr>
            <w:tcW w:w="2903" w:type="dxa"/>
            <w:shd w:val="clear" w:color="auto" w:fill="auto"/>
          </w:tcPr>
          <w:p w14:paraId="20ED0887"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CSS</w:t>
            </w:r>
          </w:p>
        </w:tc>
        <w:tc>
          <w:tcPr>
            <w:tcW w:w="2639" w:type="dxa"/>
            <w:shd w:val="clear" w:color="auto" w:fill="auto"/>
          </w:tcPr>
          <w:p w14:paraId="406CE16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2C0F4B3D"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2015</w:t>
            </w:r>
          </w:p>
        </w:tc>
      </w:tr>
      <w:tr w:rsidR="00223D4B" w:rsidRPr="00140492" w14:paraId="0A99E1A2" w14:textId="77777777" w:rsidTr="008F2D30">
        <w:tc>
          <w:tcPr>
            <w:tcW w:w="2903" w:type="dxa"/>
            <w:shd w:val="clear" w:color="auto" w:fill="auto"/>
          </w:tcPr>
          <w:p w14:paraId="09BDC19A"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PHP</w:t>
            </w:r>
          </w:p>
        </w:tc>
        <w:tc>
          <w:tcPr>
            <w:tcW w:w="2639" w:type="dxa"/>
            <w:shd w:val="clear" w:color="auto" w:fill="auto"/>
          </w:tcPr>
          <w:p w14:paraId="4FB8F0C9" w14:textId="77777777" w:rsidR="00223D4B" w:rsidRPr="00140492" w:rsidRDefault="002F1486" w:rsidP="00E96999">
            <w:pPr>
              <w:widowControl w:val="0"/>
              <w:overflowPunct w:val="0"/>
              <w:autoSpaceDE w:val="0"/>
              <w:autoSpaceDN w:val="0"/>
              <w:adjustRightInd w:val="0"/>
              <w:ind w:right="20"/>
              <w:jc w:val="both"/>
              <w:rPr>
                <w:b w:val="0"/>
                <w:sz w:val="22"/>
              </w:rPr>
            </w:pPr>
            <w:r>
              <w:rPr>
                <w:b w:val="0"/>
                <w:sz w:val="22"/>
              </w:rPr>
              <w:t>Intermediate</w:t>
            </w:r>
          </w:p>
        </w:tc>
        <w:tc>
          <w:tcPr>
            <w:tcW w:w="2767" w:type="dxa"/>
            <w:shd w:val="clear" w:color="auto" w:fill="auto"/>
          </w:tcPr>
          <w:p w14:paraId="04FA1F92" w14:textId="77777777" w:rsidR="00223D4B" w:rsidRPr="00140492" w:rsidRDefault="00223D4B" w:rsidP="00E96999">
            <w:pPr>
              <w:widowControl w:val="0"/>
              <w:overflowPunct w:val="0"/>
              <w:autoSpaceDE w:val="0"/>
              <w:autoSpaceDN w:val="0"/>
              <w:adjustRightInd w:val="0"/>
              <w:ind w:right="20"/>
              <w:jc w:val="both"/>
              <w:rPr>
                <w:b w:val="0"/>
                <w:sz w:val="22"/>
              </w:rPr>
            </w:pPr>
            <w:r>
              <w:rPr>
                <w:b w:val="0"/>
                <w:sz w:val="22"/>
              </w:rPr>
              <w:t>June 2016</w:t>
            </w:r>
          </w:p>
        </w:tc>
      </w:tr>
    </w:tbl>
    <w:p w14:paraId="4C71C32A" w14:textId="77777777" w:rsidR="00223D4B" w:rsidRPr="00140492" w:rsidRDefault="00223D4B" w:rsidP="00E96999">
      <w:pPr>
        <w:widowControl w:val="0"/>
        <w:overflowPunct w:val="0"/>
        <w:autoSpaceDE w:val="0"/>
        <w:autoSpaceDN w:val="0"/>
        <w:adjustRightInd w:val="0"/>
        <w:ind w:right="20"/>
        <w:jc w:val="both"/>
        <w:rPr>
          <w:b w:val="0"/>
          <w:sz w:val="22"/>
        </w:rPr>
      </w:pPr>
    </w:p>
    <w:p w14:paraId="43590EC1" w14:textId="77777777" w:rsidR="00223D4B" w:rsidRPr="00140492" w:rsidRDefault="00223D4B" w:rsidP="00E96999">
      <w:pPr>
        <w:widowControl w:val="0"/>
        <w:overflowPunct w:val="0"/>
        <w:autoSpaceDE w:val="0"/>
        <w:autoSpaceDN w:val="0"/>
        <w:adjustRightInd w:val="0"/>
        <w:ind w:right="20"/>
        <w:jc w:val="both"/>
        <w:rPr>
          <w:b w:val="0"/>
          <w:sz w:val="22"/>
        </w:rPr>
      </w:pPr>
    </w:p>
    <w:p w14:paraId="4A97DC8D"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TRAININGS, SEMINARS OR WORKSHOP ATTENDED</w:t>
      </w:r>
    </w:p>
    <w:tbl>
      <w:tblPr>
        <w:tblW w:w="0" w:type="auto"/>
        <w:tblLook w:val="04A0" w:firstRow="1" w:lastRow="0" w:firstColumn="1" w:lastColumn="0" w:noHBand="0" w:noVBand="1"/>
      </w:tblPr>
      <w:tblGrid>
        <w:gridCol w:w="1710"/>
        <w:gridCol w:w="6599"/>
      </w:tblGrid>
      <w:tr w:rsidR="00223D4B" w:rsidRPr="00140492" w14:paraId="4379A8FD" w14:textId="77777777" w:rsidTr="008F2D30">
        <w:tc>
          <w:tcPr>
            <w:tcW w:w="1710" w:type="dxa"/>
            <w:shd w:val="clear" w:color="auto" w:fill="auto"/>
          </w:tcPr>
          <w:p w14:paraId="3EF4F047"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Inclusive Dates</w:t>
            </w:r>
          </w:p>
        </w:tc>
        <w:tc>
          <w:tcPr>
            <w:tcW w:w="6599" w:type="dxa"/>
            <w:shd w:val="clear" w:color="auto" w:fill="auto"/>
          </w:tcPr>
          <w:p w14:paraId="55B2B294" w14:textId="77777777" w:rsidR="00223D4B" w:rsidRPr="00140492" w:rsidRDefault="00223D4B" w:rsidP="00E96999">
            <w:pPr>
              <w:widowControl w:val="0"/>
              <w:overflowPunct w:val="0"/>
              <w:autoSpaceDE w:val="0"/>
              <w:autoSpaceDN w:val="0"/>
              <w:adjustRightInd w:val="0"/>
              <w:ind w:right="20"/>
              <w:jc w:val="both"/>
              <w:rPr>
                <w:b w:val="0"/>
                <w:sz w:val="22"/>
              </w:rPr>
            </w:pPr>
            <w:r w:rsidRPr="00140492">
              <w:rPr>
                <w:b w:val="0"/>
                <w:sz w:val="22"/>
              </w:rPr>
              <w:t>Title of Training, Seminar or Workshop</w:t>
            </w:r>
          </w:p>
        </w:tc>
      </w:tr>
      <w:tr w:rsidR="00223D4B" w:rsidRPr="00140492" w14:paraId="65C7C44F" w14:textId="77777777" w:rsidTr="008F2D30">
        <w:tc>
          <w:tcPr>
            <w:tcW w:w="1710" w:type="dxa"/>
            <w:shd w:val="clear" w:color="auto" w:fill="auto"/>
          </w:tcPr>
          <w:p w14:paraId="2D54C7DB" w14:textId="77777777" w:rsidR="00223D4B" w:rsidRPr="00140492" w:rsidRDefault="00223D4B" w:rsidP="00E96999">
            <w:pPr>
              <w:widowControl w:val="0"/>
              <w:overflowPunct w:val="0"/>
              <w:autoSpaceDE w:val="0"/>
              <w:autoSpaceDN w:val="0"/>
              <w:adjustRightInd w:val="0"/>
              <w:ind w:right="20"/>
              <w:jc w:val="both"/>
              <w:rPr>
                <w:b w:val="0"/>
                <w:sz w:val="22"/>
              </w:rPr>
            </w:pPr>
          </w:p>
        </w:tc>
        <w:tc>
          <w:tcPr>
            <w:tcW w:w="6599" w:type="dxa"/>
            <w:shd w:val="clear" w:color="auto" w:fill="auto"/>
          </w:tcPr>
          <w:p w14:paraId="2883DD26" w14:textId="77777777" w:rsidR="00223D4B" w:rsidRPr="00140492" w:rsidRDefault="00223D4B" w:rsidP="00E96999">
            <w:pPr>
              <w:widowControl w:val="0"/>
              <w:overflowPunct w:val="0"/>
              <w:autoSpaceDE w:val="0"/>
              <w:autoSpaceDN w:val="0"/>
              <w:adjustRightInd w:val="0"/>
              <w:ind w:right="20"/>
              <w:jc w:val="both"/>
              <w:rPr>
                <w:b w:val="0"/>
                <w:sz w:val="22"/>
              </w:rPr>
            </w:pPr>
          </w:p>
        </w:tc>
      </w:tr>
    </w:tbl>
    <w:p w14:paraId="3BC2EBCF" w14:textId="77777777" w:rsidR="00223D4B" w:rsidRPr="00140492" w:rsidRDefault="00223D4B" w:rsidP="00E96999">
      <w:pPr>
        <w:widowControl w:val="0"/>
        <w:overflowPunct w:val="0"/>
        <w:autoSpaceDE w:val="0"/>
        <w:autoSpaceDN w:val="0"/>
        <w:adjustRightInd w:val="0"/>
        <w:ind w:right="20"/>
        <w:jc w:val="both"/>
        <w:rPr>
          <w:b w:val="0"/>
          <w:sz w:val="16"/>
        </w:rPr>
      </w:pPr>
      <w:r w:rsidRPr="00140492">
        <w:rPr>
          <w:sz w:val="16"/>
        </w:rPr>
        <w:t>Listed in reverse chronological order (most recent first).</w:t>
      </w:r>
    </w:p>
    <w:p w14:paraId="3FDD2743" w14:textId="77777777" w:rsidR="000A3CDE" w:rsidRDefault="000A3CDE" w:rsidP="00E96999">
      <w:pPr>
        <w:widowControl w:val="0"/>
        <w:overflowPunct w:val="0"/>
        <w:autoSpaceDE w:val="0"/>
        <w:autoSpaceDN w:val="0"/>
        <w:adjustRightInd w:val="0"/>
        <w:ind w:right="20"/>
        <w:jc w:val="both"/>
        <w:rPr>
          <w:b w:val="0"/>
          <w:sz w:val="22"/>
        </w:rPr>
      </w:pPr>
    </w:p>
    <w:p w14:paraId="2237FE9F" w14:textId="77777777" w:rsidR="000A3CDE" w:rsidRDefault="000A3CDE" w:rsidP="00E96999">
      <w:pPr>
        <w:widowControl w:val="0"/>
        <w:overflowPunct w:val="0"/>
        <w:autoSpaceDE w:val="0"/>
        <w:autoSpaceDN w:val="0"/>
        <w:adjustRightInd w:val="0"/>
        <w:ind w:right="20"/>
        <w:jc w:val="both"/>
        <w:rPr>
          <w:b w:val="0"/>
          <w:sz w:val="22"/>
        </w:rPr>
      </w:pPr>
    </w:p>
    <w:p w14:paraId="592FE5F6" w14:textId="77777777" w:rsidR="000A3CDE" w:rsidRDefault="000A3CDE" w:rsidP="00E96999">
      <w:pPr>
        <w:widowControl w:val="0"/>
        <w:overflowPunct w:val="0"/>
        <w:autoSpaceDE w:val="0"/>
        <w:autoSpaceDN w:val="0"/>
        <w:adjustRightInd w:val="0"/>
        <w:ind w:right="20"/>
        <w:jc w:val="both"/>
        <w:rPr>
          <w:b w:val="0"/>
          <w:sz w:val="22"/>
        </w:rPr>
      </w:pPr>
    </w:p>
    <w:p w14:paraId="1D960428" w14:textId="77777777" w:rsidR="000A3CDE" w:rsidRDefault="000A3CDE" w:rsidP="00E96999">
      <w:pPr>
        <w:widowControl w:val="0"/>
        <w:overflowPunct w:val="0"/>
        <w:autoSpaceDE w:val="0"/>
        <w:autoSpaceDN w:val="0"/>
        <w:adjustRightInd w:val="0"/>
        <w:ind w:right="20"/>
        <w:jc w:val="both"/>
        <w:rPr>
          <w:b w:val="0"/>
          <w:sz w:val="22"/>
        </w:rPr>
      </w:pPr>
    </w:p>
    <w:p w14:paraId="1F2A3AB1" w14:textId="77777777" w:rsidR="000A3CDE" w:rsidRDefault="000A3CDE" w:rsidP="00E96999">
      <w:pPr>
        <w:widowControl w:val="0"/>
        <w:overflowPunct w:val="0"/>
        <w:autoSpaceDE w:val="0"/>
        <w:autoSpaceDN w:val="0"/>
        <w:adjustRightInd w:val="0"/>
        <w:ind w:right="20"/>
        <w:jc w:val="both"/>
        <w:rPr>
          <w:b w:val="0"/>
          <w:sz w:val="22"/>
        </w:rPr>
      </w:pPr>
    </w:p>
    <w:p w14:paraId="321A48B5" w14:textId="77777777" w:rsidR="00E257EA" w:rsidRDefault="00E257EA" w:rsidP="00E96999">
      <w:pPr>
        <w:pStyle w:val="BodyofResearch"/>
        <w:rPr>
          <w:b/>
        </w:rPr>
      </w:pPr>
      <w:r>
        <w:tab/>
      </w:r>
      <w:r>
        <w:br w:type="page"/>
      </w:r>
    </w:p>
    <w:p w14:paraId="35640845" w14:textId="77777777" w:rsidR="00E257EA" w:rsidRDefault="00E257EA" w:rsidP="00E96999">
      <w:pPr>
        <w:pStyle w:val="BodyofResearch"/>
        <w:sectPr w:rsidR="00E257EA" w:rsidSect="007F5743">
          <w:headerReference w:type="default" r:id="rId13"/>
          <w:footerReference w:type="first" r:id="rId14"/>
          <w:pgSz w:w="12240" w:h="15840" w:code="1"/>
          <w:pgMar w:top="1440" w:right="1440" w:bottom="1440" w:left="2160" w:header="720" w:footer="288" w:gutter="0"/>
          <w:pgNumType w:start="12"/>
          <w:cols w:space="720"/>
          <w:docGrid w:linePitch="360"/>
        </w:sectPr>
      </w:pPr>
    </w:p>
    <w:p w14:paraId="599E019A" w14:textId="77777777" w:rsidR="00F24CF8" w:rsidRPr="00A024BD" w:rsidRDefault="00F24CF8" w:rsidP="00EE62CA">
      <w:pPr>
        <w:pStyle w:val="Heading1"/>
        <w:rPr>
          <w:b/>
        </w:rPr>
      </w:pPr>
      <w:r w:rsidRPr="00A024BD">
        <w:rPr>
          <w:b/>
        </w:rPr>
        <w:lastRenderedPageBreak/>
        <w:t>References</w:t>
      </w:r>
    </w:p>
    <w:p w14:paraId="1DB0562D" w14:textId="77777777" w:rsidR="00016E1F" w:rsidRDefault="002556BD" w:rsidP="00E96999">
      <w:pPr>
        <w:pStyle w:val="References"/>
      </w:pPr>
      <w:r>
        <w:t xml:space="preserve">Yefim, K. (2010). Learning Management System Technologies and Software Solutions for Online Teaching: Tools and Applications [E-Book]. Retrieved from: </w:t>
      </w:r>
      <w:hyperlink r:id="rId15" w:anchor="v=onepage&amp;q&amp;f=false" w:history="1">
        <w:r w:rsidR="009C5BD4" w:rsidRPr="00A84034">
          <w:rPr>
            <w:rStyle w:val="Hyperlink"/>
            <w:color w:val="2F5496" w:themeColor="accent5" w:themeShade="BF"/>
          </w:rPr>
          <w:t>https://books.google.com.ph/books?id=2OsPGIvgjGwC&amp;printsec=frontcover&amp;source=gbs_ge_summary_r&amp;cad=0#v=onepage&amp;q&amp;f=false</w:t>
        </w:r>
      </w:hyperlink>
    </w:p>
    <w:p w14:paraId="10E6BF09" w14:textId="77777777" w:rsidR="009C5BD4" w:rsidRDefault="009C5BD4" w:rsidP="00E96999">
      <w:pPr>
        <w:pStyle w:val="References"/>
      </w:pPr>
      <w:r>
        <w:t>Mishal (2012) Software Engineering 4</w:t>
      </w:r>
      <w:r w:rsidRPr="009C5BD4">
        <w:rPr>
          <w:vertAlign w:val="superscript"/>
        </w:rPr>
        <w:t>th</w:t>
      </w:r>
      <w:r>
        <w:t xml:space="preserve"> Generation Techniques [Webpage]. </w:t>
      </w:r>
      <w:r w:rsidR="00BA5939">
        <w:t>Retrieved from:</w:t>
      </w:r>
      <w:hyperlink r:id="rId16" w:history="1">
        <w:r w:rsidR="00BA5939" w:rsidRPr="00A84034">
          <w:rPr>
            <w:rStyle w:val="Hyperlink"/>
            <w:color w:val="2F5496" w:themeColor="accent5" w:themeShade="BF"/>
          </w:rPr>
          <w:t>http://www.1000sourcecodes.com/2012/05/software-engineering-fourth-generation.html</w:t>
        </w:r>
      </w:hyperlink>
    </w:p>
    <w:p w14:paraId="7F3B8911" w14:textId="77777777" w:rsidR="00BA5939" w:rsidRPr="00714F17" w:rsidRDefault="00BA5939" w:rsidP="00E96999">
      <w:pPr>
        <w:pStyle w:val="References"/>
      </w:pPr>
    </w:p>
    <w:sectPr w:rsidR="00BA5939" w:rsidRPr="00714F17" w:rsidSect="00C87499">
      <w:pgSz w:w="12240" w:h="15840" w:code="1"/>
      <w:pgMar w:top="1440" w:right="1440" w:bottom="1440" w:left="216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2EF158" w14:textId="77777777" w:rsidR="0027063B" w:rsidRDefault="0027063B" w:rsidP="0023168E">
      <w:r>
        <w:separator/>
      </w:r>
    </w:p>
  </w:endnote>
  <w:endnote w:type="continuationSeparator" w:id="0">
    <w:p w14:paraId="3D4D0816" w14:textId="77777777" w:rsidR="0027063B" w:rsidRDefault="0027063B" w:rsidP="002316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ABBEC" w14:textId="77777777" w:rsidR="00561FFD" w:rsidRDefault="00561FFD">
    <w:pPr>
      <w:pStyle w:val="Footer"/>
    </w:pPr>
  </w:p>
  <w:p w14:paraId="2E230A5D" w14:textId="77777777" w:rsidR="00561FFD" w:rsidRDefault="00561FF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76C8B" w14:textId="685D0976" w:rsidR="00561FFD" w:rsidRPr="00441FD7" w:rsidRDefault="00561FFD"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1859961825"/>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sidRPr="00390D06">
          <w:rPr>
            <w:b w:val="0"/>
            <w:sz w:val="20"/>
          </w:rPr>
          <w:fldChar w:fldCharType="begin"/>
        </w:r>
        <w:r w:rsidRPr="00390D06">
          <w:rPr>
            <w:b w:val="0"/>
            <w:sz w:val="20"/>
          </w:rPr>
          <w:instrText xml:space="preserve"> PAGE   \* MERGEFORMAT </w:instrText>
        </w:r>
        <w:r w:rsidRPr="00390D06">
          <w:rPr>
            <w:b w:val="0"/>
            <w:sz w:val="20"/>
          </w:rPr>
          <w:fldChar w:fldCharType="separate"/>
        </w:r>
        <w:r w:rsidR="00D47E74">
          <w:rPr>
            <w:b w:val="0"/>
            <w:noProof/>
            <w:sz w:val="20"/>
          </w:rPr>
          <w:t>16</w:t>
        </w:r>
        <w:r w:rsidRPr="00390D06">
          <w:rPr>
            <w:b w:val="0"/>
            <w:noProof/>
            <w:sz w:val="20"/>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FFC2EB" w14:textId="684ED8D5" w:rsidR="00561FFD" w:rsidRPr="00441FD7" w:rsidRDefault="00561FFD" w:rsidP="00E824FC">
    <w:pPr>
      <w:pStyle w:val="Footer"/>
      <w:tabs>
        <w:tab w:val="clear" w:pos="4680"/>
        <w:tab w:val="clear" w:pos="9360"/>
        <w:tab w:val="left" w:pos="7785"/>
      </w:tabs>
      <w:jc w:val="left"/>
      <w:rPr>
        <w:b w:val="0"/>
      </w:rPr>
    </w:pPr>
    <w:r>
      <w:rPr>
        <w:b w:val="0"/>
      </w:rP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22B2F" w14:textId="735335FB" w:rsidR="00561FFD" w:rsidRPr="00E824FC" w:rsidRDefault="00561FFD" w:rsidP="00E824FC">
    <w:pPr>
      <w:pStyle w:val="Footer"/>
      <w:tabs>
        <w:tab w:val="clear" w:pos="4680"/>
        <w:tab w:val="clear" w:pos="9360"/>
        <w:tab w:val="left" w:pos="7785"/>
      </w:tabs>
      <w:jc w:val="left"/>
      <w:rPr>
        <w:b w:val="0"/>
        <w:sz w:val="20"/>
        <w:szCs w:val="20"/>
      </w:rPr>
    </w:pPr>
    <w:r w:rsidRPr="00390D06">
      <w:rPr>
        <w:b w:val="0"/>
        <w:i/>
        <w:sz w:val="18"/>
      </w:rPr>
      <w:t xml:space="preserve">STI College </w:t>
    </w:r>
    <w:r>
      <w:rPr>
        <w:b w:val="0"/>
        <w:i/>
        <w:sz w:val="18"/>
      </w:rPr>
      <w:t>Fairview</w:t>
    </w:r>
    <w:r>
      <w:rPr>
        <w:b w:val="0"/>
      </w:rPr>
      <w:tab/>
    </w:r>
    <w:r w:rsidRPr="00E824FC">
      <w:rPr>
        <w:b w:val="0"/>
        <w:sz w:val="20"/>
        <w:szCs w:val="20"/>
      </w:rPr>
      <w:t>1</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B4EFD" w14:textId="56701594" w:rsidR="00561FFD" w:rsidRPr="00390D06" w:rsidRDefault="00561FFD" w:rsidP="00441FD7">
    <w:pPr>
      <w:pStyle w:val="Footer"/>
      <w:tabs>
        <w:tab w:val="clear" w:pos="4680"/>
        <w:tab w:val="clear" w:pos="9360"/>
      </w:tabs>
      <w:jc w:val="left"/>
      <w:rPr>
        <w:b w:val="0"/>
        <w:sz w:val="20"/>
      </w:rPr>
    </w:pPr>
    <w:r w:rsidRPr="00390D06">
      <w:rPr>
        <w:b w:val="0"/>
        <w:i/>
        <w:sz w:val="18"/>
      </w:rPr>
      <w:t xml:space="preserve">STI College </w:t>
    </w:r>
    <w:r>
      <w:rPr>
        <w:b w:val="0"/>
        <w:i/>
        <w:sz w:val="18"/>
      </w:rPr>
      <w:t>Fairview</w:t>
    </w:r>
    <w:r w:rsidRPr="00390D06">
      <w:rPr>
        <w:b w:val="0"/>
        <w:sz w:val="18"/>
      </w:rPr>
      <w:t xml:space="preserve"> </w:t>
    </w:r>
    <w:sdt>
      <w:sdtPr>
        <w:rPr>
          <w:b w:val="0"/>
          <w:sz w:val="20"/>
        </w:rPr>
        <w:id w:val="-2113280120"/>
        <w:docPartObj>
          <w:docPartGallery w:val="Page Numbers (Bottom of Page)"/>
          <w:docPartUnique/>
        </w:docPartObj>
      </w:sdtPr>
      <w:sdtEndPr>
        <w:rPr>
          <w:noProof/>
        </w:rPr>
      </w:sdtEndPr>
      <w:sdtContent>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r>
        <w:r>
          <w:rPr>
            <w:b w:val="0"/>
            <w:sz w:val="20"/>
          </w:rPr>
          <w:tab/>
          <w:t>20</w:t>
        </w:r>
      </w:sdtContent>
    </w:sdt>
  </w:p>
  <w:p w14:paraId="02220AD8" w14:textId="77777777" w:rsidR="00561FFD" w:rsidRPr="00441FD7" w:rsidRDefault="00561FFD" w:rsidP="00441FD7">
    <w:pPr>
      <w:pStyle w:val="Footer"/>
      <w:jc w:val="left"/>
      <w:rPr>
        <w:b w:val="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EFEB29" w14:textId="77777777" w:rsidR="0027063B" w:rsidRDefault="0027063B" w:rsidP="0023168E">
      <w:r>
        <w:separator/>
      </w:r>
    </w:p>
  </w:footnote>
  <w:footnote w:type="continuationSeparator" w:id="0">
    <w:p w14:paraId="24CFF069" w14:textId="77777777" w:rsidR="0027063B" w:rsidRDefault="0027063B" w:rsidP="002316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1822D" w14:textId="77777777" w:rsidR="00561FFD" w:rsidRDefault="00561FFD">
    <w:pPr>
      <w:pStyle w:val="Header"/>
    </w:pPr>
  </w:p>
  <w:p w14:paraId="5AB27938" w14:textId="77777777" w:rsidR="00561FFD" w:rsidRDefault="00561FF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0BB59D" w14:textId="77777777" w:rsidR="00561FFD" w:rsidRDefault="00561FFD">
    <w:pPr>
      <w:pStyle w:val="Header"/>
    </w:pPr>
  </w:p>
  <w:p w14:paraId="254328C5" w14:textId="77777777" w:rsidR="00561FFD" w:rsidRDefault="00561FF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F060D"/>
    <w:multiLevelType w:val="hybridMultilevel"/>
    <w:tmpl w:val="A2E0DC32"/>
    <w:lvl w:ilvl="0" w:tplc="04090001">
      <w:start w:val="1"/>
      <w:numFmt w:val="bullet"/>
      <w:lvlText w:val=""/>
      <w:lvlJc w:val="left"/>
      <w:pPr>
        <w:ind w:left="2168" w:hanging="360"/>
      </w:pPr>
      <w:rPr>
        <w:rFonts w:ascii="Symbol" w:hAnsi="Symbol" w:hint="default"/>
      </w:rPr>
    </w:lvl>
    <w:lvl w:ilvl="1" w:tplc="04090003" w:tentative="1">
      <w:start w:val="1"/>
      <w:numFmt w:val="bullet"/>
      <w:lvlText w:val="o"/>
      <w:lvlJc w:val="left"/>
      <w:pPr>
        <w:ind w:left="2888" w:hanging="360"/>
      </w:pPr>
      <w:rPr>
        <w:rFonts w:ascii="Courier New" w:hAnsi="Courier New" w:cs="Courier New" w:hint="default"/>
      </w:rPr>
    </w:lvl>
    <w:lvl w:ilvl="2" w:tplc="04090005" w:tentative="1">
      <w:start w:val="1"/>
      <w:numFmt w:val="bullet"/>
      <w:lvlText w:val=""/>
      <w:lvlJc w:val="left"/>
      <w:pPr>
        <w:ind w:left="3608" w:hanging="360"/>
      </w:pPr>
      <w:rPr>
        <w:rFonts w:ascii="Wingdings" w:hAnsi="Wingdings" w:hint="default"/>
      </w:rPr>
    </w:lvl>
    <w:lvl w:ilvl="3" w:tplc="04090001" w:tentative="1">
      <w:start w:val="1"/>
      <w:numFmt w:val="bullet"/>
      <w:lvlText w:val=""/>
      <w:lvlJc w:val="left"/>
      <w:pPr>
        <w:ind w:left="4328" w:hanging="360"/>
      </w:pPr>
      <w:rPr>
        <w:rFonts w:ascii="Symbol" w:hAnsi="Symbol" w:hint="default"/>
      </w:rPr>
    </w:lvl>
    <w:lvl w:ilvl="4" w:tplc="04090003" w:tentative="1">
      <w:start w:val="1"/>
      <w:numFmt w:val="bullet"/>
      <w:lvlText w:val="o"/>
      <w:lvlJc w:val="left"/>
      <w:pPr>
        <w:ind w:left="5048" w:hanging="360"/>
      </w:pPr>
      <w:rPr>
        <w:rFonts w:ascii="Courier New" w:hAnsi="Courier New" w:cs="Courier New" w:hint="default"/>
      </w:rPr>
    </w:lvl>
    <w:lvl w:ilvl="5" w:tplc="04090005" w:tentative="1">
      <w:start w:val="1"/>
      <w:numFmt w:val="bullet"/>
      <w:lvlText w:val=""/>
      <w:lvlJc w:val="left"/>
      <w:pPr>
        <w:ind w:left="5768" w:hanging="360"/>
      </w:pPr>
      <w:rPr>
        <w:rFonts w:ascii="Wingdings" w:hAnsi="Wingdings" w:hint="default"/>
      </w:rPr>
    </w:lvl>
    <w:lvl w:ilvl="6" w:tplc="04090001" w:tentative="1">
      <w:start w:val="1"/>
      <w:numFmt w:val="bullet"/>
      <w:lvlText w:val=""/>
      <w:lvlJc w:val="left"/>
      <w:pPr>
        <w:ind w:left="6488" w:hanging="360"/>
      </w:pPr>
      <w:rPr>
        <w:rFonts w:ascii="Symbol" w:hAnsi="Symbol" w:hint="default"/>
      </w:rPr>
    </w:lvl>
    <w:lvl w:ilvl="7" w:tplc="04090003" w:tentative="1">
      <w:start w:val="1"/>
      <w:numFmt w:val="bullet"/>
      <w:lvlText w:val="o"/>
      <w:lvlJc w:val="left"/>
      <w:pPr>
        <w:ind w:left="7208" w:hanging="360"/>
      </w:pPr>
      <w:rPr>
        <w:rFonts w:ascii="Courier New" w:hAnsi="Courier New" w:cs="Courier New" w:hint="default"/>
      </w:rPr>
    </w:lvl>
    <w:lvl w:ilvl="8" w:tplc="04090005" w:tentative="1">
      <w:start w:val="1"/>
      <w:numFmt w:val="bullet"/>
      <w:lvlText w:val=""/>
      <w:lvlJc w:val="left"/>
      <w:pPr>
        <w:ind w:left="7928" w:hanging="360"/>
      </w:pPr>
      <w:rPr>
        <w:rFonts w:ascii="Wingdings" w:hAnsi="Wingdings" w:hint="default"/>
      </w:rPr>
    </w:lvl>
  </w:abstractNum>
  <w:abstractNum w:abstractNumId="1" w15:restartNumberingAfterBreak="0">
    <w:nsid w:val="1AF31917"/>
    <w:multiLevelType w:val="hybridMultilevel"/>
    <w:tmpl w:val="F6E8D200"/>
    <w:lvl w:ilvl="0" w:tplc="6470B120">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C65C8"/>
    <w:multiLevelType w:val="multilevel"/>
    <w:tmpl w:val="A1F4BAEC"/>
    <w:lvl w:ilvl="0">
      <w:start w:val="1"/>
      <w:numFmt w:val="decimal"/>
      <w:pStyle w:val="Proposal1"/>
      <w:lvlText w:val="%1"/>
      <w:lvlJc w:val="left"/>
      <w:pPr>
        <w:tabs>
          <w:tab w:val="num" w:pos="720"/>
        </w:tabs>
        <w:ind w:left="720" w:hanging="720"/>
      </w:pPr>
    </w:lvl>
    <w:lvl w:ilvl="1">
      <w:start w:val="1"/>
      <w:numFmt w:val="decimal"/>
      <w:pStyle w:val="Proposal2"/>
      <w:lvlText w:val="%1.%2"/>
      <w:lvlJc w:val="left"/>
      <w:pPr>
        <w:tabs>
          <w:tab w:val="num" w:pos="1440"/>
        </w:tabs>
        <w:ind w:left="1440" w:hanging="7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52075E1"/>
    <w:multiLevelType w:val="hybridMultilevel"/>
    <w:tmpl w:val="08BEAC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2CDA51F4"/>
    <w:multiLevelType w:val="hybridMultilevel"/>
    <w:tmpl w:val="9786793E"/>
    <w:lvl w:ilvl="0" w:tplc="3409000F">
      <w:start w:val="1"/>
      <w:numFmt w:val="decimal"/>
      <w:lvlText w:val="%1."/>
      <w:lvlJc w:val="left"/>
      <w:pPr>
        <w:ind w:left="787" w:hanging="360"/>
      </w:p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abstractNum w:abstractNumId="5" w15:restartNumberingAfterBreak="0">
    <w:nsid w:val="4BB22EBA"/>
    <w:multiLevelType w:val="hybridMultilevel"/>
    <w:tmpl w:val="719ABFCE"/>
    <w:lvl w:ilvl="0" w:tplc="91F0187C">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B9"/>
    <w:rsid w:val="00002062"/>
    <w:rsid w:val="00003CD1"/>
    <w:rsid w:val="0001254D"/>
    <w:rsid w:val="00013BF6"/>
    <w:rsid w:val="00016E1F"/>
    <w:rsid w:val="000171FD"/>
    <w:rsid w:val="00026406"/>
    <w:rsid w:val="000279DF"/>
    <w:rsid w:val="000308A6"/>
    <w:rsid w:val="00030A1D"/>
    <w:rsid w:val="000321C9"/>
    <w:rsid w:val="0003240A"/>
    <w:rsid w:val="000360DF"/>
    <w:rsid w:val="00037930"/>
    <w:rsid w:val="000444C1"/>
    <w:rsid w:val="00044A30"/>
    <w:rsid w:val="000560BB"/>
    <w:rsid w:val="00056723"/>
    <w:rsid w:val="00072279"/>
    <w:rsid w:val="00093B06"/>
    <w:rsid w:val="00093E89"/>
    <w:rsid w:val="00095625"/>
    <w:rsid w:val="00095FE6"/>
    <w:rsid w:val="000A0D34"/>
    <w:rsid w:val="000A1CBB"/>
    <w:rsid w:val="000A3CDE"/>
    <w:rsid w:val="000A4F6C"/>
    <w:rsid w:val="000B00BB"/>
    <w:rsid w:val="000B6D55"/>
    <w:rsid w:val="000C5545"/>
    <w:rsid w:val="000C77B4"/>
    <w:rsid w:val="000D2BCF"/>
    <w:rsid w:val="000F1AB4"/>
    <w:rsid w:val="000F3721"/>
    <w:rsid w:val="000F3CA8"/>
    <w:rsid w:val="000F41AE"/>
    <w:rsid w:val="000F5334"/>
    <w:rsid w:val="00103259"/>
    <w:rsid w:val="001062D9"/>
    <w:rsid w:val="00106941"/>
    <w:rsid w:val="00113041"/>
    <w:rsid w:val="00116301"/>
    <w:rsid w:val="0012048D"/>
    <w:rsid w:val="00122989"/>
    <w:rsid w:val="001273B8"/>
    <w:rsid w:val="00131E0F"/>
    <w:rsid w:val="00134093"/>
    <w:rsid w:val="0013548A"/>
    <w:rsid w:val="00136528"/>
    <w:rsid w:val="00140ABB"/>
    <w:rsid w:val="001421FA"/>
    <w:rsid w:val="00145503"/>
    <w:rsid w:val="00150CC9"/>
    <w:rsid w:val="00152761"/>
    <w:rsid w:val="00153483"/>
    <w:rsid w:val="00160C70"/>
    <w:rsid w:val="00163414"/>
    <w:rsid w:val="0016372C"/>
    <w:rsid w:val="00171F6A"/>
    <w:rsid w:val="001725F7"/>
    <w:rsid w:val="0017388C"/>
    <w:rsid w:val="001748E8"/>
    <w:rsid w:val="001755F0"/>
    <w:rsid w:val="00180916"/>
    <w:rsid w:val="00184D66"/>
    <w:rsid w:val="00196E58"/>
    <w:rsid w:val="001A13F7"/>
    <w:rsid w:val="001A1CBF"/>
    <w:rsid w:val="001A543C"/>
    <w:rsid w:val="001A5FDF"/>
    <w:rsid w:val="001A774A"/>
    <w:rsid w:val="001B75DB"/>
    <w:rsid w:val="001C4FB6"/>
    <w:rsid w:val="001C56B0"/>
    <w:rsid w:val="001D603C"/>
    <w:rsid w:val="001E727E"/>
    <w:rsid w:val="001F3BCB"/>
    <w:rsid w:val="001F4388"/>
    <w:rsid w:val="00201BE7"/>
    <w:rsid w:val="00202B74"/>
    <w:rsid w:val="0021001D"/>
    <w:rsid w:val="00210892"/>
    <w:rsid w:val="00215D0F"/>
    <w:rsid w:val="0022007F"/>
    <w:rsid w:val="00223D4B"/>
    <w:rsid w:val="0023168E"/>
    <w:rsid w:val="0024638A"/>
    <w:rsid w:val="002556BD"/>
    <w:rsid w:val="0025763D"/>
    <w:rsid w:val="00257ECD"/>
    <w:rsid w:val="00260366"/>
    <w:rsid w:val="00262E0C"/>
    <w:rsid w:val="00263BD5"/>
    <w:rsid w:val="00263D13"/>
    <w:rsid w:val="0027063B"/>
    <w:rsid w:val="00271B77"/>
    <w:rsid w:val="002761CE"/>
    <w:rsid w:val="00276DEB"/>
    <w:rsid w:val="00285750"/>
    <w:rsid w:val="00292F48"/>
    <w:rsid w:val="0029555E"/>
    <w:rsid w:val="002A1383"/>
    <w:rsid w:val="002A1814"/>
    <w:rsid w:val="002A5173"/>
    <w:rsid w:val="002A5CD6"/>
    <w:rsid w:val="002A6D40"/>
    <w:rsid w:val="002B4736"/>
    <w:rsid w:val="002B4E7D"/>
    <w:rsid w:val="002B7C33"/>
    <w:rsid w:val="002B7F8A"/>
    <w:rsid w:val="002C0E48"/>
    <w:rsid w:val="002C59DB"/>
    <w:rsid w:val="002C6473"/>
    <w:rsid w:val="002D145F"/>
    <w:rsid w:val="002D167D"/>
    <w:rsid w:val="002D1B30"/>
    <w:rsid w:val="002F1486"/>
    <w:rsid w:val="002F5843"/>
    <w:rsid w:val="00301242"/>
    <w:rsid w:val="0030270B"/>
    <w:rsid w:val="0030347E"/>
    <w:rsid w:val="003074F7"/>
    <w:rsid w:val="003121D0"/>
    <w:rsid w:val="00317F87"/>
    <w:rsid w:val="00320766"/>
    <w:rsid w:val="00320C4D"/>
    <w:rsid w:val="00323A96"/>
    <w:rsid w:val="00325E00"/>
    <w:rsid w:val="003313BF"/>
    <w:rsid w:val="00334F23"/>
    <w:rsid w:val="00336195"/>
    <w:rsid w:val="00345573"/>
    <w:rsid w:val="00345AF8"/>
    <w:rsid w:val="00347570"/>
    <w:rsid w:val="00350E37"/>
    <w:rsid w:val="0035252E"/>
    <w:rsid w:val="00366C3B"/>
    <w:rsid w:val="00383216"/>
    <w:rsid w:val="00390D06"/>
    <w:rsid w:val="00390E80"/>
    <w:rsid w:val="00391CA7"/>
    <w:rsid w:val="003A2A26"/>
    <w:rsid w:val="003A528F"/>
    <w:rsid w:val="003C1F21"/>
    <w:rsid w:val="003C3945"/>
    <w:rsid w:val="003C43BA"/>
    <w:rsid w:val="003D015E"/>
    <w:rsid w:val="003D7B6E"/>
    <w:rsid w:val="003E03F6"/>
    <w:rsid w:val="003E0A05"/>
    <w:rsid w:val="003E2890"/>
    <w:rsid w:val="003E2C4F"/>
    <w:rsid w:val="003E6178"/>
    <w:rsid w:val="004026A3"/>
    <w:rsid w:val="00407066"/>
    <w:rsid w:val="00410B7A"/>
    <w:rsid w:val="00412F34"/>
    <w:rsid w:val="0041598F"/>
    <w:rsid w:val="0042135A"/>
    <w:rsid w:val="0042427C"/>
    <w:rsid w:val="0043710C"/>
    <w:rsid w:val="00440AB9"/>
    <w:rsid w:val="00441F10"/>
    <w:rsid w:val="00441FD7"/>
    <w:rsid w:val="00444393"/>
    <w:rsid w:val="00446945"/>
    <w:rsid w:val="00447232"/>
    <w:rsid w:val="00466917"/>
    <w:rsid w:val="00466978"/>
    <w:rsid w:val="00473BDA"/>
    <w:rsid w:val="00474E5D"/>
    <w:rsid w:val="004754E0"/>
    <w:rsid w:val="004804D8"/>
    <w:rsid w:val="00485B59"/>
    <w:rsid w:val="00487E47"/>
    <w:rsid w:val="004951D8"/>
    <w:rsid w:val="00495B7F"/>
    <w:rsid w:val="004978A6"/>
    <w:rsid w:val="004A65EE"/>
    <w:rsid w:val="004C1531"/>
    <w:rsid w:val="004C1ACD"/>
    <w:rsid w:val="004C4FAC"/>
    <w:rsid w:val="004C5A4C"/>
    <w:rsid w:val="004D2799"/>
    <w:rsid w:val="004E3912"/>
    <w:rsid w:val="004F2D21"/>
    <w:rsid w:val="00504F7C"/>
    <w:rsid w:val="005116CE"/>
    <w:rsid w:val="00512B70"/>
    <w:rsid w:val="00512CC0"/>
    <w:rsid w:val="005172BB"/>
    <w:rsid w:val="00524B6B"/>
    <w:rsid w:val="0052675E"/>
    <w:rsid w:val="005328AD"/>
    <w:rsid w:val="00535256"/>
    <w:rsid w:val="0053613B"/>
    <w:rsid w:val="00537C55"/>
    <w:rsid w:val="005424F8"/>
    <w:rsid w:val="00543199"/>
    <w:rsid w:val="005443EA"/>
    <w:rsid w:val="00561FFD"/>
    <w:rsid w:val="0056291E"/>
    <w:rsid w:val="005672F9"/>
    <w:rsid w:val="00574A8F"/>
    <w:rsid w:val="00575E73"/>
    <w:rsid w:val="00584266"/>
    <w:rsid w:val="0058510B"/>
    <w:rsid w:val="00587A8E"/>
    <w:rsid w:val="00596D04"/>
    <w:rsid w:val="005A3035"/>
    <w:rsid w:val="005A3A48"/>
    <w:rsid w:val="005A4410"/>
    <w:rsid w:val="005A45D9"/>
    <w:rsid w:val="005B2930"/>
    <w:rsid w:val="005B3D6F"/>
    <w:rsid w:val="005C7780"/>
    <w:rsid w:val="005D345D"/>
    <w:rsid w:val="005D72B9"/>
    <w:rsid w:val="005E0D97"/>
    <w:rsid w:val="005F75DF"/>
    <w:rsid w:val="006023F6"/>
    <w:rsid w:val="00626457"/>
    <w:rsid w:val="00627693"/>
    <w:rsid w:val="00631E49"/>
    <w:rsid w:val="00631F5A"/>
    <w:rsid w:val="00636CA8"/>
    <w:rsid w:val="00644DC1"/>
    <w:rsid w:val="0065208C"/>
    <w:rsid w:val="00653FC1"/>
    <w:rsid w:val="0066742F"/>
    <w:rsid w:val="006736EB"/>
    <w:rsid w:val="00673F11"/>
    <w:rsid w:val="00676572"/>
    <w:rsid w:val="006801B3"/>
    <w:rsid w:val="00683EE9"/>
    <w:rsid w:val="00686D56"/>
    <w:rsid w:val="00694488"/>
    <w:rsid w:val="006A12DA"/>
    <w:rsid w:val="006A1326"/>
    <w:rsid w:val="006A47BB"/>
    <w:rsid w:val="006C0F25"/>
    <w:rsid w:val="006C2C58"/>
    <w:rsid w:val="006C2FA1"/>
    <w:rsid w:val="006C70F7"/>
    <w:rsid w:val="006D1AF7"/>
    <w:rsid w:val="006F2827"/>
    <w:rsid w:val="006F7F62"/>
    <w:rsid w:val="00706E35"/>
    <w:rsid w:val="00711E37"/>
    <w:rsid w:val="00714F17"/>
    <w:rsid w:val="00723004"/>
    <w:rsid w:val="00723DDE"/>
    <w:rsid w:val="00731D16"/>
    <w:rsid w:val="0073203E"/>
    <w:rsid w:val="007323DF"/>
    <w:rsid w:val="007333F6"/>
    <w:rsid w:val="0075134F"/>
    <w:rsid w:val="007527AD"/>
    <w:rsid w:val="00756A05"/>
    <w:rsid w:val="00756CB7"/>
    <w:rsid w:val="00760EDC"/>
    <w:rsid w:val="00763810"/>
    <w:rsid w:val="0077352E"/>
    <w:rsid w:val="00791C71"/>
    <w:rsid w:val="007A49F8"/>
    <w:rsid w:val="007B0819"/>
    <w:rsid w:val="007B0978"/>
    <w:rsid w:val="007C284A"/>
    <w:rsid w:val="007C32AE"/>
    <w:rsid w:val="007C4A33"/>
    <w:rsid w:val="007D08D6"/>
    <w:rsid w:val="007D0C9C"/>
    <w:rsid w:val="007D3A8F"/>
    <w:rsid w:val="007E6C02"/>
    <w:rsid w:val="007E7AC9"/>
    <w:rsid w:val="007F0DAD"/>
    <w:rsid w:val="007F0DD5"/>
    <w:rsid w:val="007F4700"/>
    <w:rsid w:val="007F543B"/>
    <w:rsid w:val="007F5743"/>
    <w:rsid w:val="008021B8"/>
    <w:rsid w:val="00806032"/>
    <w:rsid w:val="00817057"/>
    <w:rsid w:val="008175E8"/>
    <w:rsid w:val="00827B6D"/>
    <w:rsid w:val="00830864"/>
    <w:rsid w:val="008328FE"/>
    <w:rsid w:val="00834ADF"/>
    <w:rsid w:val="00842008"/>
    <w:rsid w:val="00843A1D"/>
    <w:rsid w:val="00860633"/>
    <w:rsid w:val="008632BA"/>
    <w:rsid w:val="0086428F"/>
    <w:rsid w:val="00865634"/>
    <w:rsid w:val="00865A4B"/>
    <w:rsid w:val="00867A69"/>
    <w:rsid w:val="00870B06"/>
    <w:rsid w:val="0087286F"/>
    <w:rsid w:val="00873F52"/>
    <w:rsid w:val="00877844"/>
    <w:rsid w:val="00884F87"/>
    <w:rsid w:val="008878EA"/>
    <w:rsid w:val="00894C4C"/>
    <w:rsid w:val="008B1875"/>
    <w:rsid w:val="008B587C"/>
    <w:rsid w:val="008C3138"/>
    <w:rsid w:val="008E4760"/>
    <w:rsid w:val="008F2D30"/>
    <w:rsid w:val="008F7D86"/>
    <w:rsid w:val="0090129D"/>
    <w:rsid w:val="009029F6"/>
    <w:rsid w:val="00910B7E"/>
    <w:rsid w:val="0091381C"/>
    <w:rsid w:val="00921EA5"/>
    <w:rsid w:val="009229F6"/>
    <w:rsid w:val="00924A3F"/>
    <w:rsid w:val="00931E9C"/>
    <w:rsid w:val="009322DC"/>
    <w:rsid w:val="00941F5F"/>
    <w:rsid w:val="009505A5"/>
    <w:rsid w:val="009533BA"/>
    <w:rsid w:val="00955DFA"/>
    <w:rsid w:val="00962D5C"/>
    <w:rsid w:val="009650A0"/>
    <w:rsid w:val="00967FE2"/>
    <w:rsid w:val="00972AF1"/>
    <w:rsid w:val="00976671"/>
    <w:rsid w:val="009860DD"/>
    <w:rsid w:val="0099377D"/>
    <w:rsid w:val="009946BB"/>
    <w:rsid w:val="00994B6D"/>
    <w:rsid w:val="00997EE2"/>
    <w:rsid w:val="009A1499"/>
    <w:rsid w:val="009A2871"/>
    <w:rsid w:val="009A2D0E"/>
    <w:rsid w:val="009A463E"/>
    <w:rsid w:val="009A7EF5"/>
    <w:rsid w:val="009B363F"/>
    <w:rsid w:val="009C2839"/>
    <w:rsid w:val="009C5BD4"/>
    <w:rsid w:val="009C701D"/>
    <w:rsid w:val="009C7FA6"/>
    <w:rsid w:val="009D07DB"/>
    <w:rsid w:val="009D18F9"/>
    <w:rsid w:val="009D2269"/>
    <w:rsid w:val="009D31ED"/>
    <w:rsid w:val="009E1956"/>
    <w:rsid w:val="009E54CC"/>
    <w:rsid w:val="009E5A9D"/>
    <w:rsid w:val="009F02FD"/>
    <w:rsid w:val="009F1EB1"/>
    <w:rsid w:val="00A01D04"/>
    <w:rsid w:val="00A024BD"/>
    <w:rsid w:val="00A059D6"/>
    <w:rsid w:val="00A05FFC"/>
    <w:rsid w:val="00A11C6D"/>
    <w:rsid w:val="00A128E3"/>
    <w:rsid w:val="00A15365"/>
    <w:rsid w:val="00A209CB"/>
    <w:rsid w:val="00A25D52"/>
    <w:rsid w:val="00A2739F"/>
    <w:rsid w:val="00A4200E"/>
    <w:rsid w:val="00A44271"/>
    <w:rsid w:val="00A530E4"/>
    <w:rsid w:val="00A645C1"/>
    <w:rsid w:val="00A67168"/>
    <w:rsid w:val="00A72A29"/>
    <w:rsid w:val="00A73779"/>
    <w:rsid w:val="00A84034"/>
    <w:rsid w:val="00A860B9"/>
    <w:rsid w:val="00A87A89"/>
    <w:rsid w:val="00A95F6E"/>
    <w:rsid w:val="00A96612"/>
    <w:rsid w:val="00AA6AB7"/>
    <w:rsid w:val="00AB40E7"/>
    <w:rsid w:val="00AC2239"/>
    <w:rsid w:val="00AC382C"/>
    <w:rsid w:val="00AD38D3"/>
    <w:rsid w:val="00AD65A0"/>
    <w:rsid w:val="00AE0671"/>
    <w:rsid w:val="00AE1C58"/>
    <w:rsid w:val="00AE22C7"/>
    <w:rsid w:val="00AE2FF0"/>
    <w:rsid w:val="00AE3B4C"/>
    <w:rsid w:val="00AE645B"/>
    <w:rsid w:val="00AF1298"/>
    <w:rsid w:val="00AF2E55"/>
    <w:rsid w:val="00AF455E"/>
    <w:rsid w:val="00B07A1A"/>
    <w:rsid w:val="00B32AD1"/>
    <w:rsid w:val="00B369EA"/>
    <w:rsid w:val="00B4279D"/>
    <w:rsid w:val="00B44D27"/>
    <w:rsid w:val="00B45B6F"/>
    <w:rsid w:val="00B53471"/>
    <w:rsid w:val="00B56C41"/>
    <w:rsid w:val="00B6108E"/>
    <w:rsid w:val="00B616CD"/>
    <w:rsid w:val="00B646BC"/>
    <w:rsid w:val="00B64DC7"/>
    <w:rsid w:val="00B750D1"/>
    <w:rsid w:val="00B75C23"/>
    <w:rsid w:val="00B77272"/>
    <w:rsid w:val="00B97B0F"/>
    <w:rsid w:val="00B97C5A"/>
    <w:rsid w:val="00BA00AE"/>
    <w:rsid w:val="00BA04AB"/>
    <w:rsid w:val="00BA10B9"/>
    <w:rsid w:val="00BA40ED"/>
    <w:rsid w:val="00BA4913"/>
    <w:rsid w:val="00BA4EAF"/>
    <w:rsid w:val="00BA5939"/>
    <w:rsid w:val="00BB7EA0"/>
    <w:rsid w:val="00BC7787"/>
    <w:rsid w:val="00BD00DD"/>
    <w:rsid w:val="00BD6D42"/>
    <w:rsid w:val="00BE4CBA"/>
    <w:rsid w:val="00BF7539"/>
    <w:rsid w:val="00C0770F"/>
    <w:rsid w:val="00C12D76"/>
    <w:rsid w:val="00C14134"/>
    <w:rsid w:val="00C146CD"/>
    <w:rsid w:val="00C14BBA"/>
    <w:rsid w:val="00C215B4"/>
    <w:rsid w:val="00C33809"/>
    <w:rsid w:val="00C3587B"/>
    <w:rsid w:val="00C367E2"/>
    <w:rsid w:val="00C43961"/>
    <w:rsid w:val="00C45BFC"/>
    <w:rsid w:val="00C468CC"/>
    <w:rsid w:val="00C678F2"/>
    <w:rsid w:val="00C67A7A"/>
    <w:rsid w:val="00C77CCD"/>
    <w:rsid w:val="00C8144E"/>
    <w:rsid w:val="00C81C22"/>
    <w:rsid w:val="00C87499"/>
    <w:rsid w:val="00C941AD"/>
    <w:rsid w:val="00C97B6A"/>
    <w:rsid w:val="00CA0548"/>
    <w:rsid w:val="00CA7323"/>
    <w:rsid w:val="00CB516C"/>
    <w:rsid w:val="00CC355D"/>
    <w:rsid w:val="00CC4099"/>
    <w:rsid w:val="00CD13AE"/>
    <w:rsid w:val="00CD2122"/>
    <w:rsid w:val="00CE0B5B"/>
    <w:rsid w:val="00CE20D1"/>
    <w:rsid w:val="00CE67D5"/>
    <w:rsid w:val="00CE7236"/>
    <w:rsid w:val="00D12707"/>
    <w:rsid w:val="00D20547"/>
    <w:rsid w:val="00D23CE3"/>
    <w:rsid w:val="00D255E3"/>
    <w:rsid w:val="00D3227E"/>
    <w:rsid w:val="00D33450"/>
    <w:rsid w:val="00D41AE9"/>
    <w:rsid w:val="00D44926"/>
    <w:rsid w:val="00D47E74"/>
    <w:rsid w:val="00D52245"/>
    <w:rsid w:val="00D578A1"/>
    <w:rsid w:val="00D744FD"/>
    <w:rsid w:val="00D74D3F"/>
    <w:rsid w:val="00D75B0D"/>
    <w:rsid w:val="00D76614"/>
    <w:rsid w:val="00D81A97"/>
    <w:rsid w:val="00D844A0"/>
    <w:rsid w:val="00D92849"/>
    <w:rsid w:val="00D9288C"/>
    <w:rsid w:val="00D94B05"/>
    <w:rsid w:val="00DA4567"/>
    <w:rsid w:val="00DA5522"/>
    <w:rsid w:val="00DA7A52"/>
    <w:rsid w:val="00DC48C5"/>
    <w:rsid w:val="00DC7CCC"/>
    <w:rsid w:val="00DE1236"/>
    <w:rsid w:val="00DE16CA"/>
    <w:rsid w:val="00E02E1C"/>
    <w:rsid w:val="00E11ACD"/>
    <w:rsid w:val="00E12B0B"/>
    <w:rsid w:val="00E15B5F"/>
    <w:rsid w:val="00E21C2C"/>
    <w:rsid w:val="00E22628"/>
    <w:rsid w:val="00E257EA"/>
    <w:rsid w:val="00E370EC"/>
    <w:rsid w:val="00E379D3"/>
    <w:rsid w:val="00E4129F"/>
    <w:rsid w:val="00E609FC"/>
    <w:rsid w:val="00E752DF"/>
    <w:rsid w:val="00E824FC"/>
    <w:rsid w:val="00E849C8"/>
    <w:rsid w:val="00E93E3D"/>
    <w:rsid w:val="00E95496"/>
    <w:rsid w:val="00E96999"/>
    <w:rsid w:val="00EA1DCD"/>
    <w:rsid w:val="00EA6FD4"/>
    <w:rsid w:val="00EA7725"/>
    <w:rsid w:val="00ED4BB6"/>
    <w:rsid w:val="00ED7F49"/>
    <w:rsid w:val="00EE62CA"/>
    <w:rsid w:val="00EF0207"/>
    <w:rsid w:val="00EF3471"/>
    <w:rsid w:val="00EF3CD0"/>
    <w:rsid w:val="00EF50CF"/>
    <w:rsid w:val="00EF53C1"/>
    <w:rsid w:val="00F0316A"/>
    <w:rsid w:val="00F038BC"/>
    <w:rsid w:val="00F24CF8"/>
    <w:rsid w:val="00F25D22"/>
    <w:rsid w:val="00F270CC"/>
    <w:rsid w:val="00F330C9"/>
    <w:rsid w:val="00F3772A"/>
    <w:rsid w:val="00F41A47"/>
    <w:rsid w:val="00F43629"/>
    <w:rsid w:val="00F4668F"/>
    <w:rsid w:val="00F5085F"/>
    <w:rsid w:val="00F50D23"/>
    <w:rsid w:val="00F528DE"/>
    <w:rsid w:val="00F531F8"/>
    <w:rsid w:val="00F61B21"/>
    <w:rsid w:val="00F80ACF"/>
    <w:rsid w:val="00F81B30"/>
    <w:rsid w:val="00F821A8"/>
    <w:rsid w:val="00F834C1"/>
    <w:rsid w:val="00F91F57"/>
    <w:rsid w:val="00F91F64"/>
    <w:rsid w:val="00FA0933"/>
    <w:rsid w:val="00FB0FE7"/>
    <w:rsid w:val="00FB271D"/>
    <w:rsid w:val="00FC0659"/>
    <w:rsid w:val="00FC5852"/>
    <w:rsid w:val="00FD169D"/>
    <w:rsid w:val="00FE1755"/>
    <w:rsid w:val="00FE2C43"/>
    <w:rsid w:val="00FE66C4"/>
    <w:rsid w:val="00FF611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F339E"/>
  <w15:chartTrackingRefBased/>
  <w15:docId w15:val="{A8F5B207-9033-4308-926B-358414113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68E"/>
    <w:pPr>
      <w:spacing w:after="0" w:line="240" w:lineRule="auto"/>
      <w:jc w:val="center"/>
    </w:pPr>
    <w:rPr>
      <w:rFonts w:ascii="Times New Roman" w:hAnsi="Times New Roman"/>
      <w:b/>
      <w:sz w:val="24"/>
    </w:rPr>
  </w:style>
  <w:style w:type="paragraph" w:styleId="Heading1">
    <w:name w:val="heading 1"/>
    <w:basedOn w:val="Normal"/>
    <w:next w:val="Normal"/>
    <w:link w:val="Heading1Char"/>
    <w:autoRedefine/>
    <w:uiPriority w:val="9"/>
    <w:qFormat/>
    <w:rsid w:val="00EE62CA"/>
    <w:pPr>
      <w:spacing w:before="120" w:after="480" w:line="360" w:lineRule="auto"/>
      <w:outlineLvl w:val="0"/>
    </w:pPr>
    <w:rPr>
      <w:rFonts w:eastAsia="Times New Roman" w:cs="Times New Roman"/>
      <w:b w:val="0"/>
      <w:bCs/>
      <w:caps/>
      <w:kern w:val="36"/>
      <w:szCs w:val="48"/>
      <w:lang w:eastAsia="en-PH"/>
    </w:rPr>
  </w:style>
  <w:style w:type="paragraph" w:styleId="Heading2">
    <w:name w:val="heading 2"/>
    <w:basedOn w:val="Normal"/>
    <w:next w:val="Normal"/>
    <w:link w:val="Heading2Char"/>
    <w:autoRedefine/>
    <w:uiPriority w:val="9"/>
    <w:unhideWhenUsed/>
    <w:qFormat/>
    <w:rsid w:val="00F24CF8"/>
    <w:pPr>
      <w:keepNext/>
      <w:keepLines/>
      <w:spacing w:before="360" w:after="360" w:line="360" w:lineRule="auto"/>
      <w:jc w:val="both"/>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016E1F"/>
    <w:pPr>
      <w:keepNext/>
      <w:keepLines/>
      <w:spacing w:before="240" w:after="240" w:line="360" w:lineRule="auto"/>
      <w:jc w:val="both"/>
      <w:outlineLvl w:val="2"/>
    </w:pPr>
    <w:rPr>
      <w:rFonts w:eastAsiaTheme="majorEastAsia" w:cstheme="majorBidi"/>
      <w:b w:val="0"/>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68E"/>
    <w:pPr>
      <w:tabs>
        <w:tab w:val="center" w:pos="4680"/>
        <w:tab w:val="right" w:pos="9360"/>
      </w:tabs>
    </w:pPr>
  </w:style>
  <w:style w:type="character" w:customStyle="1" w:styleId="HeaderChar">
    <w:name w:val="Header Char"/>
    <w:basedOn w:val="DefaultParagraphFont"/>
    <w:link w:val="Header"/>
    <w:uiPriority w:val="99"/>
    <w:rsid w:val="0023168E"/>
  </w:style>
  <w:style w:type="paragraph" w:styleId="Footer">
    <w:name w:val="footer"/>
    <w:basedOn w:val="Normal"/>
    <w:link w:val="FooterChar"/>
    <w:uiPriority w:val="99"/>
    <w:unhideWhenUsed/>
    <w:rsid w:val="0023168E"/>
    <w:pPr>
      <w:tabs>
        <w:tab w:val="center" w:pos="4680"/>
        <w:tab w:val="right" w:pos="9360"/>
      </w:tabs>
    </w:pPr>
  </w:style>
  <w:style w:type="character" w:customStyle="1" w:styleId="FooterChar">
    <w:name w:val="Footer Char"/>
    <w:basedOn w:val="DefaultParagraphFont"/>
    <w:link w:val="Footer"/>
    <w:uiPriority w:val="99"/>
    <w:rsid w:val="0023168E"/>
  </w:style>
  <w:style w:type="paragraph" w:styleId="Title">
    <w:name w:val="Title"/>
    <w:aliases w:val="Title Page"/>
    <w:basedOn w:val="Normal"/>
    <w:next w:val="Normal"/>
    <w:link w:val="TitleChar"/>
    <w:autoRedefine/>
    <w:uiPriority w:val="10"/>
    <w:qFormat/>
    <w:rsid w:val="00EE62CA"/>
    <w:pPr>
      <w:spacing w:after="1560" w:line="360" w:lineRule="auto"/>
      <w:contextualSpacing/>
    </w:pPr>
    <w:rPr>
      <w:rFonts w:eastAsiaTheme="majorEastAsia" w:cstheme="majorBidi"/>
      <w:noProof/>
      <w:spacing w:val="-10"/>
      <w:kern w:val="28"/>
      <w:sz w:val="28"/>
      <w:szCs w:val="56"/>
    </w:rPr>
  </w:style>
  <w:style w:type="character" w:customStyle="1" w:styleId="TitleChar">
    <w:name w:val="Title Char"/>
    <w:aliases w:val="Title Page Char"/>
    <w:basedOn w:val="DefaultParagraphFont"/>
    <w:link w:val="Title"/>
    <w:uiPriority w:val="10"/>
    <w:rsid w:val="00EE62CA"/>
    <w:rPr>
      <w:rFonts w:ascii="Times New Roman" w:eastAsiaTheme="majorEastAsia" w:hAnsi="Times New Roman" w:cstheme="majorBidi"/>
      <w:b/>
      <w:noProof/>
      <w:spacing w:val="-10"/>
      <w:kern w:val="28"/>
      <w:sz w:val="28"/>
      <w:szCs w:val="56"/>
    </w:rPr>
  </w:style>
  <w:style w:type="paragraph" w:styleId="ListParagraph">
    <w:name w:val="List Paragraph"/>
    <w:basedOn w:val="Normal"/>
    <w:autoRedefine/>
    <w:uiPriority w:val="34"/>
    <w:qFormat/>
    <w:rsid w:val="00756A05"/>
    <w:pPr>
      <w:numPr>
        <w:numId w:val="6"/>
      </w:numPr>
      <w:spacing w:after="1560" w:line="360" w:lineRule="auto"/>
      <w:contextualSpacing/>
      <w:jc w:val="both"/>
    </w:pPr>
    <w:rPr>
      <w:b w:val="0"/>
    </w:rPr>
  </w:style>
  <w:style w:type="character" w:customStyle="1" w:styleId="Heading1Char">
    <w:name w:val="Heading 1 Char"/>
    <w:basedOn w:val="DefaultParagraphFont"/>
    <w:link w:val="Heading1"/>
    <w:uiPriority w:val="9"/>
    <w:rsid w:val="00EE62CA"/>
    <w:rPr>
      <w:rFonts w:ascii="Times New Roman" w:eastAsia="Times New Roman" w:hAnsi="Times New Roman" w:cs="Times New Roman"/>
      <w:bCs/>
      <w:caps/>
      <w:kern w:val="36"/>
      <w:sz w:val="24"/>
      <w:szCs w:val="48"/>
      <w:lang w:eastAsia="en-PH"/>
    </w:rPr>
  </w:style>
  <w:style w:type="paragraph" w:customStyle="1" w:styleId="Proposal1">
    <w:name w:val="Proposal 1"/>
    <w:basedOn w:val="Normal"/>
    <w:next w:val="Normal"/>
    <w:link w:val="Proposal1Char"/>
    <w:rsid w:val="00BA40ED"/>
    <w:pPr>
      <w:numPr>
        <w:numId w:val="1"/>
      </w:numPr>
      <w:tabs>
        <w:tab w:val="clear" w:pos="720"/>
        <w:tab w:val="num" w:pos="360"/>
      </w:tabs>
      <w:spacing w:before="240" w:after="120" w:line="360" w:lineRule="auto"/>
      <w:ind w:left="360" w:hanging="360"/>
      <w:jc w:val="left"/>
    </w:pPr>
    <w:rPr>
      <w:rFonts w:eastAsia="Times New Roman" w:cs="Times New Roman"/>
      <w:b w:val="0"/>
      <w:szCs w:val="20"/>
      <w:lang w:val="en-US" w:eastAsia="ko-KR"/>
    </w:rPr>
  </w:style>
  <w:style w:type="paragraph" w:customStyle="1" w:styleId="Proposal2">
    <w:name w:val="Proposal 2"/>
    <w:basedOn w:val="Proposal1"/>
    <w:rsid w:val="00BA40ED"/>
    <w:pPr>
      <w:numPr>
        <w:ilvl w:val="1"/>
      </w:numPr>
      <w:tabs>
        <w:tab w:val="clear" w:pos="1440"/>
        <w:tab w:val="num" w:pos="360"/>
        <w:tab w:val="num" w:pos="900"/>
      </w:tabs>
      <w:spacing w:before="120"/>
      <w:ind w:left="900" w:hanging="540"/>
    </w:pPr>
  </w:style>
  <w:style w:type="character" w:styleId="PlaceholderText">
    <w:name w:val="Placeholder Text"/>
    <w:basedOn w:val="DefaultParagraphFont"/>
    <w:uiPriority w:val="99"/>
    <w:semiHidden/>
    <w:rsid w:val="00BA40ED"/>
    <w:rPr>
      <w:color w:val="808080"/>
    </w:rPr>
  </w:style>
  <w:style w:type="character" w:customStyle="1" w:styleId="Proposal1Char">
    <w:name w:val="Proposal 1 Char"/>
    <w:basedOn w:val="DefaultParagraphFont"/>
    <w:link w:val="Proposal1"/>
    <w:rsid w:val="00BA40ED"/>
    <w:rPr>
      <w:rFonts w:ascii="Times New Roman" w:eastAsia="Times New Roman" w:hAnsi="Times New Roman" w:cs="Times New Roman"/>
      <w:sz w:val="24"/>
      <w:szCs w:val="20"/>
      <w:lang w:val="en-US" w:eastAsia="ko-KR"/>
    </w:rPr>
  </w:style>
  <w:style w:type="character" w:customStyle="1" w:styleId="Heading2Char">
    <w:name w:val="Heading 2 Char"/>
    <w:basedOn w:val="DefaultParagraphFont"/>
    <w:link w:val="Heading2"/>
    <w:uiPriority w:val="9"/>
    <w:rsid w:val="00F24CF8"/>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390D06"/>
    <w:pPr>
      <w:keepNext/>
      <w:keepLines/>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390D06"/>
    <w:pPr>
      <w:spacing w:after="100" w:line="259" w:lineRule="auto"/>
      <w:ind w:left="220"/>
      <w:jc w:val="left"/>
    </w:pPr>
    <w:rPr>
      <w:rFonts w:asciiTheme="minorHAnsi" w:eastAsiaTheme="minorEastAsia" w:hAnsiTheme="minorHAnsi" w:cs="Times New Roman"/>
      <w:b w:val="0"/>
      <w:sz w:val="22"/>
      <w:lang w:val="en-US"/>
    </w:rPr>
  </w:style>
  <w:style w:type="paragraph" w:styleId="TOC1">
    <w:name w:val="toc 1"/>
    <w:basedOn w:val="Normal"/>
    <w:next w:val="Normal"/>
    <w:autoRedefine/>
    <w:uiPriority w:val="39"/>
    <w:unhideWhenUsed/>
    <w:rsid w:val="00390D06"/>
    <w:pPr>
      <w:spacing w:after="100" w:line="259" w:lineRule="auto"/>
      <w:jc w:val="left"/>
    </w:pPr>
    <w:rPr>
      <w:rFonts w:eastAsiaTheme="minorEastAsia" w:cs="Times New Roman"/>
      <w:b w:val="0"/>
      <w:lang w:val="en-US"/>
    </w:rPr>
  </w:style>
  <w:style w:type="paragraph" w:styleId="TOC3">
    <w:name w:val="toc 3"/>
    <w:basedOn w:val="Normal"/>
    <w:next w:val="Normal"/>
    <w:autoRedefine/>
    <w:uiPriority w:val="39"/>
    <w:unhideWhenUsed/>
    <w:rsid w:val="00390D06"/>
    <w:pPr>
      <w:spacing w:after="100" w:line="259" w:lineRule="auto"/>
      <w:ind w:left="440"/>
      <w:jc w:val="left"/>
    </w:pPr>
    <w:rPr>
      <w:rFonts w:asciiTheme="minorHAnsi" w:eastAsiaTheme="minorEastAsia" w:hAnsiTheme="minorHAnsi" w:cs="Times New Roman"/>
      <w:b w:val="0"/>
      <w:sz w:val="22"/>
      <w:lang w:val="en-US"/>
    </w:rPr>
  </w:style>
  <w:style w:type="character" w:styleId="Hyperlink">
    <w:name w:val="Hyperlink"/>
    <w:basedOn w:val="DefaultParagraphFont"/>
    <w:uiPriority w:val="99"/>
    <w:unhideWhenUsed/>
    <w:rsid w:val="00390D06"/>
    <w:rPr>
      <w:color w:val="0563C1" w:themeColor="hyperlink"/>
      <w:u w:val="single"/>
    </w:rPr>
  </w:style>
  <w:style w:type="paragraph" w:customStyle="1" w:styleId="BodyofResearch">
    <w:name w:val="Body of Research"/>
    <w:basedOn w:val="Normal"/>
    <w:link w:val="BodyofResearchChar"/>
    <w:autoRedefine/>
    <w:qFormat/>
    <w:rsid w:val="00271B77"/>
    <w:pPr>
      <w:widowControl w:val="0"/>
      <w:tabs>
        <w:tab w:val="left" w:pos="1680"/>
      </w:tabs>
      <w:spacing w:after="240" w:line="360" w:lineRule="auto"/>
      <w:jc w:val="both"/>
    </w:pPr>
    <w:rPr>
      <w:rFonts w:eastAsia="Times New Roman" w:cs="Times New Roman"/>
      <w:b w:val="0"/>
      <w:szCs w:val="20"/>
      <w:lang w:eastAsia="en-PH"/>
    </w:rPr>
  </w:style>
  <w:style w:type="character" w:customStyle="1" w:styleId="BodyofResearchChar">
    <w:name w:val="Body of Research Char"/>
    <w:basedOn w:val="DefaultParagraphFont"/>
    <w:link w:val="BodyofResearch"/>
    <w:rsid w:val="00271B77"/>
    <w:rPr>
      <w:rFonts w:ascii="Times New Roman" w:eastAsia="Times New Roman" w:hAnsi="Times New Roman" w:cs="Times New Roman"/>
      <w:sz w:val="24"/>
      <w:szCs w:val="20"/>
      <w:lang w:eastAsia="en-PH"/>
    </w:rPr>
  </w:style>
  <w:style w:type="character" w:customStyle="1" w:styleId="Heading3Char">
    <w:name w:val="Heading 3 Char"/>
    <w:basedOn w:val="DefaultParagraphFont"/>
    <w:link w:val="Heading3"/>
    <w:uiPriority w:val="9"/>
    <w:rsid w:val="00016E1F"/>
    <w:rPr>
      <w:rFonts w:ascii="Times New Roman" w:eastAsiaTheme="majorEastAsia" w:hAnsi="Times New Roman" w:cstheme="majorBidi"/>
      <w:i/>
      <w:sz w:val="24"/>
      <w:szCs w:val="24"/>
    </w:rPr>
  </w:style>
  <w:style w:type="table" w:styleId="TableGrid">
    <w:name w:val="Table Grid"/>
    <w:basedOn w:val="TableNormal"/>
    <w:uiPriority w:val="39"/>
    <w:rsid w:val="00345573"/>
    <w:pPr>
      <w:spacing w:after="0" w:line="240" w:lineRule="auto"/>
    </w:pPr>
    <w:rPr>
      <w:rFonts w:ascii="Calibri" w:eastAsia="Times New Roman" w:hAnsi="Calibri" w:cs="Times New Roman"/>
      <w:sz w:val="20"/>
      <w:szCs w:val="20"/>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
    <w:name w:val="Style1"/>
    <w:basedOn w:val="DefaultParagraphFont"/>
    <w:uiPriority w:val="1"/>
    <w:rsid w:val="00345573"/>
    <w:rPr>
      <w:rFonts w:ascii="Times New Roman" w:hAnsi="Times New Roman"/>
      <w:caps/>
      <w:smallCaps w:val="0"/>
      <w:vanish w:val="0"/>
      <w:sz w:val="24"/>
    </w:rPr>
  </w:style>
  <w:style w:type="paragraph" w:customStyle="1" w:styleId="References">
    <w:name w:val="References"/>
    <w:basedOn w:val="Normal"/>
    <w:link w:val="ReferencesChar"/>
    <w:autoRedefine/>
    <w:qFormat/>
    <w:rsid w:val="00F24CF8"/>
    <w:pPr>
      <w:spacing w:before="120" w:after="360"/>
      <w:jc w:val="both"/>
    </w:pPr>
    <w:rPr>
      <w:rFonts w:eastAsia="Times New Roman" w:cs="Arial"/>
      <w:b w:val="0"/>
      <w:lang w:val="en-US" w:eastAsia="ko-KR"/>
    </w:rPr>
  </w:style>
  <w:style w:type="character" w:customStyle="1" w:styleId="ReferencesChar">
    <w:name w:val="References Char"/>
    <w:basedOn w:val="DefaultParagraphFont"/>
    <w:link w:val="References"/>
    <w:rsid w:val="00F24CF8"/>
    <w:rPr>
      <w:rFonts w:ascii="Times New Roman" w:eastAsia="Times New Roman" w:hAnsi="Times New Roman" w:cs="Arial"/>
      <w:sz w:val="24"/>
      <w:lang w:val="en-US" w:eastAsia="ko-KR"/>
    </w:rPr>
  </w:style>
  <w:style w:type="paragraph" w:customStyle="1" w:styleId="forTOC">
    <w:name w:val="for TOC"/>
    <w:basedOn w:val="TOC1"/>
    <w:autoRedefine/>
    <w:qFormat/>
    <w:rsid w:val="00F24CF8"/>
    <w:pPr>
      <w:ind w:left="72"/>
      <w:jc w:val="both"/>
    </w:pPr>
    <w:rPr>
      <w:b/>
      <w:szCs w:val="20"/>
      <w:lang w:eastAsia="en-PH"/>
    </w:rPr>
  </w:style>
  <w:style w:type="character" w:styleId="CommentReference">
    <w:name w:val="annotation reference"/>
    <w:basedOn w:val="DefaultParagraphFont"/>
    <w:uiPriority w:val="99"/>
    <w:semiHidden/>
    <w:unhideWhenUsed/>
    <w:rsid w:val="003121D0"/>
    <w:rPr>
      <w:sz w:val="16"/>
      <w:szCs w:val="16"/>
    </w:rPr>
  </w:style>
  <w:style w:type="paragraph" w:styleId="CommentText">
    <w:name w:val="annotation text"/>
    <w:basedOn w:val="Normal"/>
    <w:link w:val="CommentTextChar"/>
    <w:uiPriority w:val="99"/>
    <w:semiHidden/>
    <w:unhideWhenUsed/>
    <w:rsid w:val="003121D0"/>
    <w:rPr>
      <w:sz w:val="20"/>
      <w:szCs w:val="20"/>
    </w:rPr>
  </w:style>
  <w:style w:type="character" w:customStyle="1" w:styleId="CommentTextChar">
    <w:name w:val="Comment Text Char"/>
    <w:basedOn w:val="DefaultParagraphFont"/>
    <w:link w:val="CommentText"/>
    <w:uiPriority w:val="99"/>
    <w:semiHidden/>
    <w:rsid w:val="003121D0"/>
    <w:rPr>
      <w:rFonts w:ascii="Times New Roman" w:hAnsi="Times New Roman"/>
      <w:b/>
      <w:sz w:val="20"/>
      <w:szCs w:val="20"/>
    </w:rPr>
  </w:style>
  <w:style w:type="paragraph" w:styleId="CommentSubject">
    <w:name w:val="annotation subject"/>
    <w:basedOn w:val="CommentText"/>
    <w:next w:val="CommentText"/>
    <w:link w:val="CommentSubjectChar"/>
    <w:uiPriority w:val="99"/>
    <w:semiHidden/>
    <w:unhideWhenUsed/>
    <w:rsid w:val="003121D0"/>
    <w:rPr>
      <w:bCs/>
    </w:rPr>
  </w:style>
  <w:style w:type="character" w:customStyle="1" w:styleId="CommentSubjectChar">
    <w:name w:val="Comment Subject Char"/>
    <w:basedOn w:val="CommentTextChar"/>
    <w:link w:val="CommentSubject"/>
    <w:uiPriority w:val="99"/>
    <w:semiHidden/>
    <w:rsid w:val="003121D0"/>
    <w:rPr>
      <w:rFonts w:ascii="Times New Roman" w:hAnsi="Times New Roman"/>
      <w:b/>
      <w:bCs/>
      <w:sz w:val="20"/>
      <w:szCs w:val="20"/>
    </w:rPr>
  </w:style>
  <w:style w:type="paragraph" w:styleId="BalloonText">
    <w:name w:val="Balloon Text"/>
    <w:basedOn w:val="Normal"/>
    <w:link w:val="BalloonTextChar"/>
    <w:uiPriority w:val="99"/>
    <w:semiHidden/>
    <w:unhideWhenUsed/>
    <w:rsid w:val="003121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D0"/>
    <w:rPr>
      <w:rFonts w:ascii="Segoe UI" w:hAnsi="Segoe UI" w:cs="Segoe UI"/>
      <w:b/>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178176">
      <w:bodyDiv w:val="1"/>
      <w:marLeft w:val="0"/>
      <w:marRight w:val="0"/>
      <w:marTop w:val="0"/>
      <w:marBottom w:val="0"/>
      <w:divBdr>
        <w:top w:val="none" w:sz="0" w:space="0" w:color="auto"/>
        <w:left w:val="none" w:sz="0" w:space="0" w:color="auto"/>
        <w:bottom w:val="none" w:sz="0" w:space="0" w:color="auto"/>
        <w:right w:val="none" w:sz="0" w:space="0" w:color="auto"/>
      </w:divBdr>
    </w:div>
    <w:div w:id="920599090">
      <w:bodyDiv w:val="1"/>
      <w:marLeft w:val="0"/>
      <w:marRight w:val="0"/>
      <w:marTop w:val="0"/>
      <w:marBottom w:val="0"/>
      <w:divBdr>
        <w:top w:val="none" w:sz="0" w:space="0" w:color="auto"/>
        <w:left w:val="none" w:sz="0" w:space="0" w:color="auto"/>
        <w:bottom w:val="none" w:sz="0" w:space="0" w:color="auto"/>
        <w:right w:val="none" w:sz="0" w:space="0" w:color="auto"/>
      </w:divBdr>
    </w:div>
    <w:div w:id="205160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1000sourcecodes.com/2012/05/software-engineering-fourth-genera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books.google.com.ph/books?id=2OsPGIvgjGwC&amp;printsec=frontcover&amp;source=gbs_ge_summary_r&amp;cad=0"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lo\Desktop\For%20I.T.%20only\ITS\Docu\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CAC5C0-05B1-497C-86CB-01C247C46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Template>
  <TotalTime>3956200</TotalTime>
  <Pages>26</Pages>
  <Words>4276</Words>
  <Characters>24378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dc:creator>
  <cp:keywords/>
  <dc:description/>
  <cp:lastModifiedBy>Karlo</cp:lastModifiedBy>
  <cp:revision>541</cp:revision>
  <dcterms:created xsi:type="dcterms:W3CDTF">2017-04-06T12:53:00Z</dcterms:created>
  <dcterms:modified xsi:type="dcterms:W3CDTF">2017-08-08T01:03:00Z</dcterms:modified>
</cp:coreProperties>
</file>